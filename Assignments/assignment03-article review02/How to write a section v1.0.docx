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40F55" w14:textId="701D1B81" w:rsidR="0062303E" w:rsidRDefault="0062303E" w:rsidP="00CB1A3C">
      <w:bookmarkStart w:id="0" w:name="_GoBack"/>
      <w:bookmarkEnd w:id="0"/>
    </w:p>
    <w:p w14:paraId="2CE77C49" w14:textId="3A5C430F" w:rsidR="004B656A" w:rsidRPr="00317E6D" w:rsidRDefault="004B656A" w:rsidP="00CB1A3C"/>
    <w:p w14:paraId="4F28B62C" w14:textId="1921D207" w:rsidR="002D739C" w:rsidRPr="0068497C" w:rsidRDefault="002D739C" w:rsidP="00CB1A3C">
      <w:pPr>
        <w:pStyle w:val="Heading3"/>
      </w:pPr>
      <w:bookmarkStart w:id="1" w:name="_Toc477394112"/>
      <w:r w:rsidRPr="0068497C">
        <w:t xml:space="preserve">Specifications </w:t>
      </w:r>
      <w:r w:rsidR="00E23A0A">
        <w:t>f</w:t>
      </w:r>
      <w:r w:rsidR="00E23A0A" w:rsidRPr="0068497C">
        <w:t xml:space="preserve">or Writing </w:t>
      </w:r>
      <w:r w:rsidR="00E23A0A">
        <w:t xml:space="preserve">a Section </w:t>
      </w:r>
      <w:bookmarkEnd w:id="1"/>
    </w:p>
    <w:p w14:paraId="67E196B7" w14:textId="6E518058" w:rsidR="0068497C" w:rsidRPr="00C94854" w:rsidRDefault="0068497C" w:rsidP="00CB1A3C">
      <w:pPr>
        <w:rPr>
          <w:rStyle w:val="Emphasis"/>
        </w:rPr>
      </w:pPr>
      <w:r w:rsidRPr="00C94854">
        <w:rPr>
          <w:rStyle w:val="Emphasis"/>
        </w:rPr>
        <w:t>This document specifies the marking criteria for the structure and content of sections</w:t>
      </w:r>
    </w:p>
    <w:p w14:paraId="545FD76D" w14:textId="77777777" w:rsidR="0068497C" w:rsidRPr="0068497C" w:rsidRDefault="0068497C" w:rsidP="00CB1A3C">
      <w:pPr>
        <w:rPr>
          <w:lang w:eastAsia="en-US"/>
        </w:rPr>
      </w:pPr>
    </w:p>
    <w:p w14:paraId="7BD84E7B" w14:textId="77777777" w:rsidR="0068497C" w:rsidRPr="0068497C" w:rsidRDefault="0068497C" w:rsidP="00CB1A3C">
      <w:r w:rsidRPr="0068497C">
        <w:t>A section typically contains the following three components.</w:t>
      </w:r>
    </w:p>
    <w:p w14:paraId="3447B560" w14:textId="77777777" w:rsidR="0068497C" w:rsidRPr="0068497C" w:rsidRDefault="0068497C" w:rsidP="00CB1A3C"/>
    <w:tbl>
      <w:tblPr>
        <w:tblW w:w="4947" w:type="pct"/>
        <w:tblCellSpacing w:w="0" w:type="dxa"/>
        <w:tblInd w:w="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6"/>
        <w:gridCol w:w="7007"/>
      </w:tblGrid>
      <w:tr w:rsidR="0068497C" w:rsidRPr="0068497C" w14:paraId="2DC99210" w14:textId="77777777" w:rsidTr="00312B94">
        <w:trPr>
          <w:trHeight w:val="149"/>
          <w:tblCellSpacing w:w="0" w:type="dxa"/>
        </w:trPr>
        <w:tc>
          <w:tcPr>
            <w:tcW w:w="141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04E8" w14:textId="77777777" w:rsidR="0068497C" w:rsidRPr="0068497C" w:rsidRDefault="0068497C" w:rsidP="00CB1A3C">
            <w:r w:rsidRPr="0068497C">
              <w:t xml:space="preserve">COMPONENT </w:t>
            </w:r>
          </w:p>
        </w:tc>
        <w:tc>
          <w:tcPr>
            <w:tcW w:w="358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71ABE" w14:textId="77777777" w:rsidR="0068497C" w:rsidRPr="0068497C" w:rsidRDefault="0068497C" w:rsidP="00CB1A3C">
            <w:r w:rsidRPr="0068497C">
              <w:t xml:space="preserve">FUNCTION </w:t>
            </w:r>
          </w:p>
        </w:tc>
      </w:tr>
      <w:tr w:rsidR="0068497C" w:rsidRPr="0068497C" w14:paraId="1A1A4F0A" w14:textId="77777777" w:rsidTr="00312B94">
        <w:trPr>
          <w:trHeight w:val="1404"/>
          <w:tblCellSpacing w:w="0" w:type="dxa"/>
        </w:trPr>
        <w:tc>
          <w:tcPr>
            <w:tcW w:w="141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53BA4" w14:textId="77777777" w:rsidR="0068497C" w:rsidRPr="0068497C" w:rsidRDefault="0068497C" w:rsidP="00CB1A3C">
            <w:r w:rsidRPr="0068497C">
              <w:t>Introductory paragraph</w:t>
            </w:r>
          </w:p>
        </w:tc>
        <w:tc>
          <w:tcPr>
            <w:tcW w:w="358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2FDD586" w14:textId="77777777" w:rsidR="0068497C" w:rsidRDefault="0068497C" w:rsidP="00CB1A3C">
            <w:pPr>
              <w:pStyle w:val="ListNumber"/>
            </w:pPr>
            <w:r w:rsidRPr="0068497C">
              <w:t>To introduce and clearly state the main ideas you intend to develop in the section</w:t>
            </w:r>
          </w:p>
          <w:p w14:paraId="0CCFF2E2" w14:textId="77777777" w:rsidR="00312B94" w:rsidRPr="0068497C" w:rsidRDefault="00312B94" w:rsidP="00CB1A3C">
            <w:pPr>
              <w:pStyle w:val="ListNumber"/>
              <w:numPr>
                <w:ilvl w:val="0"/>
                <w:numId w:val="0"/>
              </w:numPr>
              <w:ind w:left="530"/>
            </w:pPr>
          </w:p>
          <w:p w14:paraId="3EF55271" w14:textId="77777777" w:rsidR="0068497C" w:rsidRDefault="0068497C" w:rsidP="00CB1A3C">
            <w:pPr>
              <w:pStyle w:val="ListNumber"/>
            </w:pPr>
            <w:r w:rsidRPr="0068497C">
              <w:t xml:space="preserve">To link back to your introduction or the immediately preceding section </w:t>
            </w:r>
          </w:p>
          <w:p w14:paraId="20A5749C" w14:textId="77777777" w:rsidR="00312B94" w:rsidRPr="0068497C" w:rsidRDefault="00312B94" w:rsidP="00CB1A3C">
            <w:pPr>
              <w:pStyle w:val="ListNumber"/>
              <w:numPr>
                <w:ilvl w:val="0"/>
                <w:numId w:val="0"/>
              </w:numPr>
              <w:ind w:left="530"/>
            </w:pPr>
          </w:p>
          <w:p w14:paraId="64688DF1" w14:textId="77777777" w:rsidR="0068497C" w:rsidRPr="0068497C" w:rsidRDefault="0068497C" w:rsidP="00CB1A3C">
            <w:pPr>
              <w:pStyle w:val="ListNumber"/>
            </w:pPr>
            <w:r w:rsidRPr="0068497C">
              <w:t>To make sure that all the paragraphs in the section are  related to the your introductory sentence</w:t>
            </w:r>
          </w:p>
        </w:tc>
      </w:tr>
      <w:tr w:rsidR="0068497C" w:rsidRPr="00CB1A3C" w14:paraId="25D6707D" w14:textId="77777777" w:rsidTr="00312B94">
        <w:trPr>
          <w:trHeight w:val="941"/>
          <w:tblCellSpacing w:w="0" w:type="dxa"/>
        </w:trPr>
        <w:tc>
          <w:tcPr>
            <w:tcW w:w="141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6E91A" w14:textId="77777777" w:rsidR="0068497C" w:rsidRPr="0068497C" w:rsidRDefault="0068497C" w:rsidP="00CB1A3C">
            <w:r w:rsidRPr="0068497C">
              <w:t>Paragraphs which develop or elaborate the ideas in the introductory sentence</w:t>
            </w:r>
          </w:p>
        </w:tc>
        <w:tc>
          <w:tcPr>
            <w:tcW w:w="358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A3722A2" w14:textId="77777777" w:rsidR="00312B94" w:rsidRDefault="00312B94" w:rsidP="00CB1A3C"/>
          <w:p w14:paraId="6C0C77B0" w14:textId="77777777" w:rsidR="00CB1A3C" w:rsidRPr="00CB1A3C" w:rsidRDefault="00296BB5" w:rsidP="00CB1A3C">
            <w:r w:rsidRPr="004B0CCE">
              <w:t xml:space="preserve">Follow </w:t>
            </w:r>
            <w:r w:rsidR="00CB1A3C" w:rsidRPr="00CB1A3C">
              <w:t xml:space="preserve">the instructions in the document </w:t>
            </w:r>
            <w:r w:rsidR="00CB1A3C" w:rsidRPr="00CB1A3C">
              <w:rPr>
                <w:b/>
              </w:rPr>
              <w:t>How to write a paragraph</w:t>
            </w:r>
            <w:r w:rsidR="00CB1A3C" w:rsidRPr="00CB1A3C">
              <w:t xml:space="preserve"> in the folder </w:t>
            </w:r>
            <w:r w:rsidR="00CB1A3C" w:rsidRPr="00CB1A3C">
              <w:rPr>
                <w:b/>
              </w:rPr>
              <w:t>Evaluation criteria for written assignments</w:t>
            </w:r>
            <w:r w:rsidR="00CB1A3C" w:rsidRPr="00CB1A3C">
              <w:t xml:space="preserve"> in the </w:t>
            </w:r>
            <w:r w:rsidR="00CB1A3C" w:rsidRPr="00CB1A3C">
              <w:rPr>
                <w:b/>
              </w:rPr>
              <w:t>Assessment Information module</w:t>
            </w:r>
            <w:r w:rsidR="00CB1A3C" w:rsidRPr="00CB1A3C">
              <w:t xml:space="preserve"> on Canvas.</w:t>
            </w:r>
          </w:p>
          <w:p w14:paraId="67398CAB" w14:textId="25BA6D94" w:rsidR="00312B94" w:rsidRPr="0068497C" w:rsidRDefault="00312B94" w:rsidP="00CB1A3C"/>
        </w:tc>
      </w:tr>
      <w:tr w:rsidR="0068497C" w:rsidRPr="0068497C" w14:paraId="671BE3D1" w14:textId="77777777" w:rsidTr="00312B94">
        <w:trPr>
          <w:trHeight w:val="965"/>
          <w:tblCellSpacing w:w="0" w:type="dxa"/>
        </w:trPr>
        <w:tc>
          <w:tcPr>
            <w:tcW w:w="141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62242" w14:textId="11948EEA" w:rsidR="0068497C" w:rsidRPr="0068497C" w:rsidRDefault="0068497C" w:rsidP="00CB1A3C">
            <w:r w:rsidRPr="0068497C">
              <w:t>Concluding paragraph</w:t>
            </w:r>
            <w:r w:rsidR="00CB1A3C">
              <w:t xml:space="preserve"> </w:t>
            </w:r>
          </w:p>
        </w:tc>
        <w:tc>
          <w:tcPr>
            <w:tcW w:w="358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D1C101" w14:textId="77777777" w:rsidR="00B94B18" w:rsidRDefault="00B94B18" w:rsidP="00CB1A3C">
            <w:pPr>
              <w:pStyle w:val="ListNumber"/>
              <w:numPr>
                <w:ilvl w:val="0"/>
                <w:numId w:val="18"/>
              </w:numPr>
            </w:pPr>
            <w:r>
              <w:t xml:space="preserve">To draw together </w:t>
            </w:r>
            <w:r w:rsidRPr="0068497C">
              <w:t>the information you have presented in the section</w:t>
            </w:r>
            <w:r>
              <w:t xml:space="preserve"> by</w:t>
            </w:r>
            <w:r w:rsidRPr="0068497C">
              <w:t>:</w:t>
            </w:r>
          </w:p>
          <w:p w14:paraId="12F0AE7B" w14:textId="7C914A2D" w:rsidR="00B94B18" w:rsidRDefault="00B94B18" w:rsidP="00CB1A3C">
            <w:pPr>
              <w:pStyle w:val="ListNumber"/>
              <w:numPr>
                <w:ilvl w:val="1"/>
                <w:numId w:val="12"/>
              </w:numPr>
            </w:pPr>
            <w:r>
              <w:t>summarising</w:t>
            </w:r>
            <w:r w:rsidR="0068497C" w:rsidRPr="0068497C">
              <w:t xml:space="preserve"> </w:t>
            </w:r>
            <w:r>
              <w:t xml:space="preserve">the points you have made </w:t>
            </w:r>
          </w:p>
          <w:p w14:paraId="07FD33C4" w14:textId="6D55E535" w:rsidR="00B94B18" w:rsidRDefault="00B94B18" w:rsidP="00CB1A3C">
            <w:pPr>
              <w:pStyle w:val="ListNumber"/>
              <w:numPr>
                <w:ilvl w:val="1"/>
                <w:numId w:val="12"/>
              </w:numPr>
            </w:pPr>
            <w:r>
              <w:t>using words or phrases you have used in the introduct</w:t>
            </w:r>
            <w:r w:rsidR="00312B94">
              <w:t>ory paragraph</w:t>
            </w:r>
          </w:p>
          <w:p w14:paraId="06775A78" w14:textId="77777777" w:rsidR="00312B94" w:rsidRDefault="00312B94" w:rsidP="00CB1A3C">
            <w:pPr>
              <w:pStyle w:val="ListNumber"/>
              <w:numPr>
                <w:ilvl w:val="0"/>
                <w:numId w:val="0"/>
              </w:numPr>
              <w:ind w:left="530"/>
            </w:pPr>
          </w:p>
          <w:p w14:paraId="77CE012E" w14:textId="77777777" w:rsidR="0068497C" w:rsidRDefault="0068497C" w:rsidP="00CB1A3C">
            <w:pPr>
              <w:pStyle w:val="ListNumber"/>
            </w:pPr>
            <w:r w:rsidRPr="0068497C">
              <w:t>To qualify the views expressed</w:t>
            </w:r>
          </w:p>
          <w:p w14:paraId="2BD6603F" w14:textId="77777777" w:rsidR="00312B94" w:rsidRPr="0068497C" w:rsidRDefault="00312B94" w:rsidP="00CB1A3C">
            <w:pPr>
              <w:pStyle w:val="ListNumber"/>
              <w:numPr>
                <w:ilvl w:val="0"/>
                <w:numId w:val="0"/>
              </w:numPr>
              <w:ind w:left="530"/>
            </w:pPr>
          </w:p>
          <w:p w14:paraId="35104729" w14:textId="6C3BC352" w:rsidR="0068497C" w:rsidRDefault="0068497C" w:rsidP="00CB1A3C">
            <w:pPr>
              <w:pStyle w:val="ListNumber"/>
            </w:pPr>
            <w:r w:rsidRPr="0068497C">
              <w:t xml:space="preserve">To introduce the next section </w:t>
            </w:r>
            <w:r w:rsidR="00D23295">
              <w:t>(If there is one)</w:t>
            </w:r>
            <w:r w:rsidR="00B94B18">
              <w:t>and  link the current section to the next section by:</w:t>
            </w:r>
          </w:p>
          <w:p w14:paraId="39020FAF" w14:textId="77777777" w:rsidR="00312B94" w:rsidRPr="0068497C" w:rsidRDefault="00312B94" w:rsidP="00CB1A3C">
            <w:pPr>
              <w:pStyle w:val="ListNumber"/>
              <w:numPr>
                <w:ilvl w:val="1"/>
                <w:numId w:val="12"/>
              </w:numPr>
            </w:pPr>
            <w:r w:rsidRPr="0068497C">
              <w:t>introducing a word/phrase or new idea which will then be picked up in the introductory</w:t>
            </w:r>
            <w:r>
              <w:t xml:space="preserve"> paragraph of the next section</w:t>
            </w:r>
          </w:p>
          <w:p w14:paraId="0FAB72DF" w14:textId="77777777" w:rsidR="00312B94" w:rsidRPr="0068497C" w:rsidRDefault="00312B94" w:rsidP="00CB1A3C">
            <w:pPr>
              <w:pStyle w:val="ListNumber"/>
              <w:numPr>
                <w:ilvl w:val="1"/>
                <w:numId w:val="12"/>
              </w:numPr>
            </w:pPr>
            <w:r w:rsidRPr="0068497C">
              <w:t xml:space="preserve">using words or phrases that point ahead, for example, </w:t>
            </w:r>
            <w:r w:rsidRPr="002C7E64">
              <w:rPr>
                <w:i/>
                <w:iCs/>
              </w:rPr>
              <w:t>the following, another, other</w:t>
            </w:r>
          </w:p>
          <w:p w14:paraId="471B73A5" w14:textId="77777777" w:rsidR="00B94B18" w:rsidRPr="0068497C" w:rsidRDefault="00B94B18" w:rsidP="00CB1A3C">
            <w:pPr>
              <w:pStyle w:val="ListNumber"/>
              <w:numPr>
                <w:ilvl w:val="0"/>
                <w:numId w:val="0"/>
              </w:numPr>
              <w:ind w:left="530"/>
            </w:pPr>
          </w:p>
          <w:p w14:paraId="4C86B6B4" w14:textId="7EC4E27B" w:rsidR="0068497C" w:rsidRPr="0068497C" w:rsidRDefault="0068497C" w:rsidP="00CB1A3C">
            <w:pPr>
              <w:pStyle w:val="ListNumber"/>
              <w:numPr>
                <w:ilvl w:val="0"/>
                <w:numId w:val="0"/>
              </w:numPr>
              <w:ind w:left="530"/>
            </w:pPr>
          </w:p>
        </w:tc>
      </w:tr>
    </w:tbl>
    <w:p w14:paraId="2C089E2F" w14:textId="03305D2F" w:rsidR="002C7E64" w:rsidRDefault="002C7E64" w:rsidP="00CB1A3C">
      <w:pPr>
        <w:rPr>
          <w:rStyle w:val="IntenseEmphasis"/>
        </w:rPr>
      </w:pPr>
    </w:p>
    <w:p w14:paraId="7AFE884D" w14:textId="77777777" w:rsidR="002D739C" w:rsidRDefault="002D739C" w:rsidP="00CB1A3C"/>
    <w:p w14:paraId="654747C0" w14:textId="74269D39" w:rsidR="002D739C" w:rsidRPr="002D739C" w:rsidRDefault="002D739C" w:rsidP="00CB1A3C">
      <w:r w:rsidRPr="002D739C">
        <w:rPr>
          <w:rStyle w:val="SubtleEmphasis"/>
        </w:rPr>
        <w:t xml:space="preserve">This material </w:t>
      </w:r>
      <w:r w:rsidR="00317E6D">
        <w:rPr>
          <w:rStyle w:val="SubtleEmphasis"/>
        </w:rPr>
        <w:t>was</w:t>
      </w:r>
      <w:r w:rsidRPr="002D739C">
        <w:rPr>
          <w:rStyle w:val="SubtleEmphasis"/>
        </w:rPr>
        <w:t xml:space="preserve"> adapted from Mod 3 Unit 2   of the Write Site</w:t>
      </w:r>
      <w:r w:rsidRPr="002D739C">
        <w:t xml:space="preserve"> </w:t>
      </w:r>
      <w:hyperlink r:id="rId9" w:history="1">
        <w:r w:rsidRPr="002D739C">
          <w:rPr>
            <w:color w:val="0000FF"/>
            <w:u w:val="single"/>
          </w:rPr>
          <w:t>http://writesite.elearn.usyd.edu.au/</w:t>
        </w:r>
      </w:hyperlink>
    </w:p>
    <w:p w14:paraId="6BB9F25A" w14:textId="20F7D16A" w:rsidR="002D739C" w:rsidRPr="002B261D" w:rsidRDefault="002D739C" w:rsidP="00CB1A3C">
      <w:r>
        <w:t xml:space="preserve"> </w:t>
      </w:r>
    </w:p>
    <w:sectPr w:rsidR="002D739C" w:rsidRPr="002B261D" w:rsidSect="00A062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851" w:left="1134" w:header="45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76704" w14:textId="77777777" w:rsidR="00BE661C" w:rsidRDefault="00BE661C" w:rsidP="00CB1A3C">
      <w:r>
        <w:separator/>
      </w:r>
    </w:p>
    <w:p w14:paraId="6107CFE7" w14:textId="77777777" w:rsidR="00BE661C" w:rsidRDefault="00BE661C" w:rsidP="00CB1A3C"/>
    <w:p w14:paraId="03BFCDC1" w14:textId="77777777" w:rsidR="00BE661C" w:rsidRDefault="00BE661C" w:rsidP="00CB1A3C"/>
    <w:p w14:paraId="704509C0" w14:textId="77777777" w:rsidR="00BE661C" w:rsidRDefault="00BE661C" w:rsidP="00CB1A3C"/>
    <w:p w14:paraId="23940423" w14:textId="77777777" w:rsidR="00BE661C" w:rsidRDefault="00BE661C" w:rsidP="00CB1A3C"/>
    <w:p w14:paraId="006F7016" w14:textId="77777777" w:rsidR="00BE661C" w:rsidRDefault="00BE661C" w:rsidP="00CB1A3C"/>
    <w:p w14:paraId="4E2BA667" w14:textId="77777777" w:rsidR="00BE661C" w:rsidRDefault="00BE661C" w:rsidP="00CB1A3C"/>
    <w:p w14:paraId="7B9B8FE9" w14:textId="77777777" w:rsidR="00BE661C" w:rsidRDefault="00BE661C" w:rsidP="00CB1A3C"/>
    <w:p w14:paraId="19ECE8CA" w14:textId="77777777" w:rsidR="00BE661C" w:rsidRDefault="00BE661C" w:rsidP="00CB1A3C"/>
    <w:p w14:paraId="30AB4CB3" w14:textId="77777777" w:rsidR="00BE661C" w:rsidRDefault="00BE661C" w:rsidP="00CB1A3C"/>
    <w:p w14:paraId="36AA3529" w14:textId="77777777" w:rsidR="00BE661C" w:rsidRDefault="00BE661C" w:rsidP="00CB1A3C"/>
    <w:p w14:paraId="3AC64055" w14:textId="77777777" w:rsidR="00BE661C" w:rsidRDefault="00BE661C" w:rsidP="00CB1A3C"/>
    <w:p w14:paraId="629EDFEF" w14:textId="77777777" w:rsidR="00BE661C" w:rsidRDefault="00BE661C" w:rsidP="00CB1A3C"/>
    <w:p w14:paraId="0401B29D" w14:textId="77777777" w:rsidR="00BE661C" w:rsidRDefault="00BE661C" w:rsidP="00CB1A3C"/>
    <w:p w14:paraId="502DDBE5" w14:textId="77777777" w:rsidR="00BE661C" w:rsidRDefault="00BE661C" w:rsidP="00CB1A3C"/>
    <w:p w14:paraId="0A59B623" w14:textId="77777777" w:rsidR="00BE661C" w:rsidRDefault="00BE661C" w:rsidP="00CB1A3C"/>
    <w:p w14:paraId="2EAD1D4E" w14:textId="77777777" w:rsidR="00BE661C" w:rsidRDefault="00BE661C" w:rsidP="00CB1A3C"/>
    <w:p w14:paraId="424A02D7" w14:textId="77777777" w:rsidR="00BE661C" w:rsidRDefault="00BE661C" w:rsidP="00CB1A3C"/>
    <w:p w14:paraId="2C5BD337" w14:textId="77777777" w:rsidR="00BE661C" w:rsidRDefault="00BE661C" w:rsidP="00CB1A3C"/>
    <w:p w14:paraId="59C2A80A" w14:textId="77777777" w:rsidR="00BE661C" w:rsidRDefault="00BE661C" w:rsidP="00CB1A3C"/>
    <w:p w14:paraId="1BB57747" w14:textId="77777777" w:rsidR="00BE661C" w:rsidRDefault="00BE661C" w:rsidP="00CB1A3C"/>
    <w:p w14:paraId="1BADAAFF" w14:textId="77777777" w:rsidR="00BE661C" w:rsidRDefault="00BE661C" w:rsidP="00CB1A3C"/>
    <w:p w14:paraId="7085C80F" w14:textId="77777777" w:rsidR="00BE661C" w:rsidRDefault="00BE661C" w:rsidP="00CB1A3C"/>
    <w:p w14:paraId="5758D5F8" w14:textId="77777777" w:rsidR="00BE661C" w:rsidRDefault="00BE661C" w:rsidP="00CB1A3C"/>
    <w:p w14:paraId="061561F1" w14:textId="77777777" w:rsidR="00BE661C" w:rsidRDefault="00BE661C" w:rsidP="00CB1A3C"/>
    <w:p w14:paraId="7D5AFBAA" w14:textId="77777777" w:rsidR="00BE661C" w:rsidRDefault="00BE661C" w:rsidP="00CB1A3C"/>
    <w:p w14:paraId="2675B3E7" w14:textId="77777777" w:rsidR="00BE661C" w:rsidRDefault="00BE661C" w:rsidP="00CB1A3C"/>
    <w:p w14:paraId="0C83643C" w14:textId="77777777" w:rsidR="00BE661C" w:rsidRDefault="00BE661C" w:rsidP="00CB1A3C"/>
    <w:p w14:paraId="27A917EE" w14:textId="77777777" w:rsidR="00BE661C" w:rsidRDefault="00BE661C" w:rsidP="00CB1A3C"/>
    <w:p w14:paraId="1D07DFE7" w14:textId="77777777" w:rsidR="00BE661C" w:rsidRDefault="00BE661C" w:rsidP="00CB1A3C"/>
    <w:p w14:paraId="52255D9C" w14:textId="77777777" w:rsidR="00BE661C" w:rsidRDefault="00BE661C" w:rsidP="00CB1A3C"/>
    <w:p w14:paraId="7E850874" w14:textId="77777777" w:rsidR="00BE661C" w:rsidRDefault="00BE661C" w:rsidP="00CB1A3C"/>
    <w:p w14:paraId="50A241BA" w14:textId="77777777" w:rsidR="00BE661C" w:rsidRDefault="00BE661C" w:rsidP="00CB1A3C"/>
    <w:p w14:paraId="7BC05282" w14:textId="77777777" w:rsidR="00BE661C" w:rsidRDefault="00BE661C" w:rsidP="00CB1A3C"/>
    <w:p w14:paraId="1C2A528B" w14:textId="77777777" w:rsidR="00BE661C" w:rsidRDefault="00BE661C" w:rsidP="00CB1A3C"/>
    <w:p w14:paraId="1EAD6801" w14:textId="77777777" w:rsidR="00BE661C" w:rsidRDefault="00BE661C" w:rsidP="00CB1A3C"/>
    <w:p w14:paraId="7D7BA91B" w14:textId="77777777" w:rsidR="00BE661C" w:rsidRDefault="00BE661C" w:rsidP="00CB1A3C"/>
    <w:p w14:paraId="0C135A3C" w14:textId="77777777" w:rsidR="00BE661C" w:rsidRDefault="00BE661C" w:rsidP="00CB1A3C"/>
    <w:p w14:paraId="5D797926" w14:textId="77777777" w:rsidR="00BE661C" w:rsidRDefault="00BE661C" w:rsidP="00CB1A3C"/>
    <w:p w14:paraId="1829A057" w14:textId="77777777" w:rsidR="00BE661C" w:rsidRDefault="00BE661C" w:rsidP="00CB1A3C"/>
    <w:p w14:paraId="0FF8F4E9" w14:textId="77777777" w:rsidR="00BE661C" w:rsidRDefault="00BE661C" w:rsidP="00CB1A3C"/>
    <w:p w14:paraId="5CD8572C" w14:textId="77777777" w:rsidR="00BE661C" w:rsidRDefault="00BE661C" w:rsidP="00CB1A3C"/>
    <w:p w14:paraId="72952C97" w14:textId="77777777" w:rsidR="00BE661C" w:rsidRDefault="00BE661C" w:rsidP="00CB1A3C"/>
    <w:p w14:paraId="5FDC957D" w14:textId="77777777" w:rsidR="00BE661C" w:rsidRDefault="00BE661C" w:rsidP="00CB1A3C"/>
    <w:p w14:paraId="2C5FC72F" w14:textId="77777777" w:rsidR="00BE661C" w:rsidRDefault="00BE661C" w:rsidP="00CB1A3C"/>
    <w:p w14:paraId="716929B1" w14:textId="77777777" w:rsidR="00BE661C" w:rsidRDefault="00BE661C" w:rsidP="00CB1A3C"/>
  </w:endnote>
  <w:endnote w:type="continuationSeparator" w:id="0">
    <w:p w14:paraId="1A8C98C1" w14:textId="77777777" w:rsidR="00BE661C" w:rsidRDefault="00BE661C" w:rsidP="00CB1A3C">
      <w:r>
        <w:continuationSeparator/>
      </w:r>
    </w:p>
    <w:p w14:paraId="1ECCDA37" w14:textId="77777777" w:rsidR="00BE661C" w:rsidRDefault="00BE661C" w:rsidP="00CB1A3C"/>
    <w:p w14:paraId="33DC2901" w14:textId="77777777" w:rsidR="00BE661C" w:rsidRDefault="00BE661C" w:rsidP="00CB1A3C"/>
    <w:p w14:paraId="201DC79C" w14:textId="77777777" w:rsidR="00BE661C" w:rsidRDefault="00BE661C" w:rsidP="00CB1A3C"/>
    <w:p w14:paraId="317F60A6" w14:textId="77777777" w:rsidR="00BE661C" w:rsidRDefault="00BE661C" w:rsidP="00CB1A3C"/>
    <w:p w14:paraId="7EAB83E3" w14:textId="77777777" w:rsidR="00BE661C" w:rsidRDefault="00BE661C" w:rsidP="00CB1A3C"/>
    <w:p w14:paraId="14EF9587" w14:textId="77777777" w:rsidR="00BE661C" w:rsidRDefault="00BE661C" w:rsidP="00CB1A3C"/>
    <w:p w14:paraId="46480B79" w14:textId="77777777" w:rsidR="00BE661C" w:rsidRDefault="00BE661C" w:rsidP="00CB1A3C"/>
    <w:p w14:paraId="54ECF9F9" w14:textId="77777777" w:rsidR="00BE661C" w:rsidRDefault="00BE661C" w:rsidP="00CB1A3C"/>
    <w:p w14:paraId="223E9735" w14:textId="77777777" w:rsidR="00BE661C" w:rsidRDefault="00BE661C" w:rsidP="00CB1A3C"/>
    <w:p w14:paraId="563B863F" w14:textId="77777777" w:rsidR="00BE661C" w:rsidRDefault="00BE661C" w:rsidP="00CB1A3C"/>
    <w:p w14:paraId="449A0F5B" w14:textId="77777777" w:rsidR="00BE661C" w:rsidRDefault="00BE661C" w:rsidP="00CB1A3C"/>
    <w:p w14:paraId="654BE22F" w14:textId="77777777" w:rsidR="00BE661C" w:rsidRDefault="00BE661C" w:rsidP="00CB1A3C"/>
    <w:p w14:paraId="2B3113E5" w14:textId="77777777" w:rsidR="00BE661C" w:rsidRDefault="00BE661C" w:rsidP="00CB1A3C"/>
    <w:p w14:paraId="14D50479" w14:textId="77777777" w:rsidR="00BE661C" w:rsidRDefault="00BE661C" w:rsidP="00CB1A3C"/>
    <w:p w14:paraId="4B1945FC" w14:textId="77777777" w:rsidR="00BE661C" w:rsidRDefault="00BE661C" w:rsidP="00CB1A3C"/>
    <w:p w14:paraId="239EBEF2" w14:textId="77777777" w:rsidR="00BE661C" w:rsidRDefault="00BE661C" w:rsidP="00CB1A3C"/>
    <w:p w14:paraId="1C10210F" w14:textId="77777777" w:rsidR="00BE661C" w:rsidRDefault="00BE661C" w:rsidP="00CB1A3C"/>
    <w:p w14:paraId="31D0F971" w14:textId="77777777" w:rsidR="00BE661C" w:rsidRDefault="00BE661C" w:rsidP="00CB1A3C"/>
    <w:p w14:paraId="38FE3859" w14:textId="77777777" w:rsidR="00BE661C" w:rsidRDefault="00BE661C" w:rsidP="00CB1A3C"/>
    <w:p w14:paraId="0BC46F13" w14:textId="77777777" w:rsidR="00BE661C" w:rsidRDefault="00BE661C" w:rsidP="00CB1A3C"/>
    <w:p w14:paraId="09E5DCFC" w14:textId="77777777" w:rsidR="00BE661C" w:rsidRDefault="00BE661C" w:rsidP="00CB1A3C"/>
    <w:p w14:paraId="525B620C" w14:textId="77777777" w:rsidR="00BE661C" w:rsidRDefault="00BE661C" w:rsidP="00CB1A3C"/>
    <w:p w14:paraId="16CD5089" w14:textId="77777777" w:rsidR="00BE661C" w:rsidRDefault="00BE661C" w:rsidP="00CB1A3C"/>
    <w:p w14:paraId="5D975A01" w14:textId="77777777" w:rsidR="00BE661C" w:rsidRDefault="00BE661C" w:rsidP="00CB1A3C"/>
    <w:p w14:paraId="1264C816" w14:textId="77777777" w:rsidR="00BE661C" w:rsidRDefault="00BE661C" w:rsidP="00CB1A3C"/>
    <w:p w14:paraId="3F5CA0CD" w14:textId="77777777" w:rsidR="00BE661C" w:rsidRDefault="00BE661C" w:rsidP="00CB1A3C"/>
    <w:p w14:paraId="5F91A3C6" w14:textId="77777777" w:rsidR="00BE661C" w:rsidRDefault="00BE661C" w:rsidP="00CB1A3C"/>
    <w:p w14:paraId="7144D1D2" w14:textId="77777777" w:rsidR="00BE661C" w:rsidRDefault="00BE661C" w:rsidP="00CB1A3C"/>
    <w:p w14:paraId="78325EE5" w14:textId="77777777" w:rsidR="00BE661C" w:rsidRDefault="00BE661C" w:rsidP="00CB1A3C"/>
    <w:p w14:paraId="3F6F6FE7" w14:textId="77777777" w:rsidR="00BE661C" w:rsidRDefault="00BE661C" w:rsidP="00CB1A3C"/>
    <w:p w14:paraId="3124BC5F" w14:textId="77777777" w:rsidR="00BE661C" w:rsidRDefault="00BE661C" w:rsidP="00CB1A3C"/>
    <w:p w14:paraId="695B5EFA" w14:textId="77777777" w:rsidR="00BE661C" w:rsidRDefault="00BE661C" w:rsidP="00CB1A3C"/>
    <w:p w14:paraId="71578E2F" w14:textId="77777777" w:rsidR="00BE661C" w:rsidRDefault="00BE661C" w:rsidP="00CB1A3C"/>
    <w:p w14:paraId="46F69A75" w14:textId="77777777" w:rsidR="00BE661C" w:rsidRDefault="00BE661C" w:rsidP="00CB1A3C"/>
    <w:p w14:paraId="7D905E3B" w14:textId="77777777" w:rsidR="00BE661C" w:rsidRDefault="00BE661C" w:rsidP="00CB1A3C"/>
    <w:p w14:paraId="267BF492" w14:textId="77777777" w:rsidR="00BE661C" w:rsidRDefault="00BE661C" w:rsidP="00CB1A3C"/>
    <w:p w14:paraId="7C625788" w14:textId="77777777" w:rsidR="00BE661C" w:rsidRDefault="00BE661C" w:rsidP="00CB1A3C"/>
    <w:p w14:paraId="63C4FC15" w14:textId="77777777" w:rsidR="00BE661C" w:rsidRDefault="00BE661C" w:rsidP="00CB1A3C"/>
    <w:p w14:paraId="17079F40" w14:textId="77777777" w:rsidR="00BE661C" w:rsidRDefault="00BE661C" w:rsidP="00CB1A3C"/>
    <w:p w14:paraId="1A752A20" w14:textId="77777777" w:rsidR="00BE661C" w:rsidRDefault="00BE661C" w:rsidP="00CB1A3C"/>
    <w:p w14:paraId="1BDDD93B" w14:textId="77777777" w:rsidR="00BE661C" w:rsidRDefault="00BE661C" w:rsidP="00CB1A3C"/>
    <w:p w14:paraId="28E36A7A" w14:textId="77777777" w:rsidR="00BE661C" w:rsidRDefault="00BE661C" w:rsidP="00CB1A3C"/>
    <w:p w14:paraId="37788D15" w14:textId="77777777" w:rsidR="00BE661C" w:rsidRDefault="00BE661C" w:rsidP="00CB1A3C"/>
    <w:p w14:paraId="26C93267" w14:textId="77777777" w:rsidR="00BE661C" w:rsidRDefault="00BE661C" w:rsidP="00CB1A3C"/>
    <w:p w14:paraId="0F9F4FBF" w14:textId="77777777" w:rsidR="00BE661C" w:rsidRDefault="00BE661C" w:rsidP="00CB1A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8C606" w14:textId="77777777" w:rsidR="002D739C" w:rsidRDefault="002D739C" w:rsidP="00CB1A3C">
    <w:pPr>
      <w:pStyle w:val="Footer"/>
    </w:pPr>
  </w:p>
  <w:p w14:paraId="6431942B" w14:textId="77777777" w:rsidR="002D739C" w:rsidRDefault="002D739C" w:rsidP="00CB1A3C"/>
  <w:p w14:paraId="5D0E141B" w14:textId="77777777" w:rsidR="002D739C" w:rsidRDefault="002D739C" w:rsidP="00CB1A3C"/>
  <w:p w14:paraId="00262B86" w14:textId="77777777" w:rsidR="002D739C" w:rsidRDefault="002D739C" w:rsidP="00CB1A3C"/>
  <w:p w14:paraId="536073BE" w14:textId="77777777" w:rsidR="002D739C" w:rsidRDefault="002D739C" w:rsidP="00CB1A3C"/>
  <w:p w14:paraId="3F9B8BFB" w14:textId="77777777" w:rsidR="002D739C" w:rsidRDefault="002D739C" w:rsidP="00CB1A3C"/>
  <w:p w14:paraId="774B65C4" w14:textId="77777777" w:rsidR="002D739C" w:rsidRDefault="002D739C" w:rsidP="00CB1A3C"/>
  <w:p w14:paraId="0DE3ED7B" w14:textId="77777777" w:rsidR="002D739C" w:rsidRDefault="002D739C" w:rsidP="00CB1A3C"/>
  <w:p w14:paraId="62816516" w14:textId="77777777" w:rsidR="002D739C" w:rsidRDefault="002D739C" w:rsidP="00CB1A3C"/>
  <w:p w14:paraId="1FEDC149" w14:textId="77777777" w:rsidR="002D739C" w:rsidRDefault="002D739C" w:rsidP="00CB1A3C"/>
  <w:p w14:paraId="19B81BAE" w14:textId="77777777" w:rsidR="002D739C" w:rsidRDefault="002D739C" w:rsidP="00CB1A3C"/>
  <w:p w14:paraId="6B3D4501" w14:textId="77777777" w:rsidR="002D739C" w:rsidRDefault="002D739C" w:rsidP="00CB1A3C"/>
  <w:p w14:paraId="7E5B24F9" w14:textId="77777777" w:rsidR="002D739C" w:rsidRDefault="002D739C" w:rsidP="00CB1A3C"/>
  <w:p w14:paraId="12BADA31" w14:textId="77777777" w:rsidR="002D739C" w:rsidRDefault="002D739C" w:rsidP="00CB1A3C"/>
  <w:p w14:paraId="404F2941" w14:textId="77777777" w:rsidR="002D739C" w:rsidRDefault="002D739C" w:rsidP="00CB1A3C"/>
  <w:p w14:paraId="731B058D" w14:textId="77777777" w:rsidR="002D739C" w:rsidRDefault="002D739C" w:rsidP="00CB1A3C"/>
  <w:p w14:paraId="7A593CAA" w14:textId="77777777" w:rsidR="002D739C" w:rsidRDefault="002D739C" w:rsidP="00CB1A3C"/>
  <w:p w14:paraId="00335DE2" w14:textId="77777777" w:rsidR="002D739C" w:rsidRDefault="002D739C" w:rsidP="00CB1A3C"/>
  <w:p w14:paraId="5C8D6B81" w14:textId="77777777" w:rsidR="002D739C" w:rsidRDefault="002D739C" w:rsidP="00CB1A3C"/>
  <w:p w14:paraId="24213DBC" w14:textId="77777777" w:rsidR="002D739C" w:rsidRDefault="002D739C" w:rsidP="00CB1A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843C2" w14:textId="0E751AE3" w:rsidR="002D739C" w:rsidRDefault="002D739C" w:rsidP="00CB1A3C">
    <w:pPr>
      <w:pStyle w:val="Footer"/>
    </w:pPr>
    <w:r w:rsidRPr="00117E28">
      <w:t xml:space="preserve">Andrea Stern    </w:t>
    </w:r>
    <w:r w:rsidRPr="00117E28">
      <w:tab/>
      <w:t xml:space="preserve">Page </w:t>
    </w:r>
    <w:r w:rsidRPr="00117E28">
      <w:fldChar w:fldCharType="begin"/>
    </w:r>
    <w:r w:rsidRPr="00117E28">
      <w:instrText xml:space="preserve"> PAGE </w:instrText>
    </w:r>
    <w:r w:rsidRPr="00117E28">
      <w:fldChar w:fldCharType="separate"/>
    </w:r>
    <w:r w:rsidR="006A2156">
      <w:rPr>
        <w:noProof/>
      </w:rPr>
      <w:t>1</w:t>
    </w:r>
    <w:r w:rsidRPr="00117E28">
      <w:rPr>
        <w:noProof/>
      </w:rPr>
      <w:fldChar w:fldCharType="end"/>
    </w:r>
    <w:r w:rsidRPr="00117E28">
      <w:t xml:space="preserve"> of </w:t>
    </w:r>
    <w:r w:rsidR="00BE661C">
      <w:fldChar w:fldCharType="begin"/>
    </w:r>
    <w:r w:rsidR="00BE661C">
      <w:instrText xml:space="preserve"> NUMPAGES  </w:instrText>
    </w:r>
    <w:r w:rsidR="00BE661C">
      <w:fldChar w:fldCharType="separate"/>
    </w:r>
    <w:r w:rsidR="006A2156">
      <w:rPr>
        <w:noProof/>
      </w:rPr>
      <w:t>1</w:t>
    </w:r>
    <w:r w:rsidR="00BE661C">
      <w:rPr>
        <w:noProof/>
      </w:rPr>
      <w:fldChar w:fldCharType="end"/>
    </w:r>
    <w:r w:rsidRPr="00117E28">
      <w:t xml:space="preserve">                                </w:t>
    </w:r>
    <w:r w:rsidRPr="00117E28">
      <w:tab/>
    </w:r>
    <w:r w:rsidRPr="00117E28">
      <w:fldChar w:fldCharType="begin"/>
    </w:r>
    <w:r w:rsidRPr="00117E28">
      <w:instrText xml:space="preserve"> DATE \@ "d-MMM-yy" </w:instrText>
    </w:r>
    <w:r w:rsidRPr="00117E28">
      <w:fldChar w:fldCharType="separate"/>
    </w:r>
    <w:r w:rsidR="006A2156">
      <w:rPr>
        <w:noProof/>
      </w:rPr>
      <w:t>25-Apr-18</w:t>
    </w:r>
    <w:r w:rsidRPr="00117E28">
      <w:rPr>
        <w:noProof/>
      </w:rPr>
      <w:fldChar w:fldCharType="end"/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DATE \@ "HH:mm" </w:instrText>
    </w:r>
    <w:r>
      <w:rPr>
        <w:noProof/>
      </w:rPr>
      <w:fldChar w:fldCharType="separate"/>
    </w:r>
    <w:r w:rsidR="006A2156">
      <w:rPr>
        <w:noProof/>
      </w:rPr>
      <w:t>17:05</w:t>
    </w:r>
    <w:r>
      <w:rPr>
        <w:noProof/>
      </w:rPr>
      <w:fldChar w:fldCharType="end"/>
    </w:r>
  </w:p>
  <w:p w14:paraId="520ACD12" w14:textId="77777777" w:rsidR="002D739C" w:rsidRDefault="002D739C" w:rsidP="00CB1A3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85463" w14:textId="77777777" w:rsidR="002D739C" w:rsidRPr="00164295" w:rsidRDefault="002D739C" w:rsidP="00CB1A3C">
    <w:pPr>
      <w:pStyle w:val="Footer"/>
    </w:pPr>
  </w:p>
  <w:p w14:paraId="683A3454" w14:textId="6094F981" w:rsidR="002D739C" w:rsidRPr="00D43164" w:rsidRDefault="002D739C" w:rsidP="00CB1A3C">
    <w:pPr>
      <w:pStyle w:val="Footer"/>
    </w:pPr>
    <w:r w:rsidRPr="00D43164">
      <w:t>Andrea Stern</w:t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fldChar w:fldCharType="begin"/>
    </w:r>
    <w:r w:rsidRPr="00D43164">
      <w:instrText xml:space="preserve"> PAGE </w:instrText>
    </w:r>
    <w:r w:rsidRPr="00D43164">
      <w:fldChar w:fldCharType="separate"/>
    </w:r>
    <w:r>
      <w:rPr>
        <w:noProof/>
      </w:rPr>
      <w:t>1</w:t>
    </w:r>
    <w:r w:rsidRPr="00D43164">
      <w:rPr>
        <w:noProof/>
      </w:rPr>
      <w:fldChar w:fldCharType="end"/>
    </w:r>
    <w:r w:rsidRPr="00D43164">
      <w:t xml:space="preserve"> of </w:t>
    </w:r>
    <w:r w:rsidR="00BE661C">
      <w:fldChar w:fldCharType="begin"/>
    </w:r>
    <w:r w:rsidR="00BE661C">
      <w:instrText xml:space="preserve"> NUMPAGES  </w:instrText>
    </w:r>
    <w:r w:rsidR="00BE661C">
      <w:fldChar w:fldCharType="separate"/>
    </w:r>
    <w:r w:rsidR="00D63896">
      <w:rPr>
        <w:noProof/>
      </w:rPr>
      <w:t>9</w:t>
    </w:r>
    <w:r w:rsidR="00BE661C">
      <w:rPr>
        <w:noProof/>
      </w:rPr>
      <w:fldChar w:fldCharType="end"/>
    </w:r>
    <w:r w:rsidRPr="00D43164">
      <w:t xml:space="preserve"> </w:t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fldChar w:fldCharType="begin"/>
    </w:r>
    <w:r w:rsidRPr="00D43164">
      <w:instrText xml:space="preserve"> DATE \@ "d-MMM-yy" </w:instrText>
    </w:r>
    <w:r w:rsidRPr="00D43164">
      <w:fldChar w:fldCharType="separate"/>
    </w:r>
    <w:r w:rsidR="006A2156">
      <w:rPr>
        <w:noProof/>
      </w:rPr>
      <w:t>25-Apr-18</w:t>
    </w:r>
    <w:r w:rsidRPr="00D43164">
      <w:fldChar w:fldCharType="end"/>
    </w:r>
    <w:r w:rsidRPr="00D43164">
      <w:t xml:space="preserve"> </w:t>
    </w:r>
    <w:r w:rsidRPr="00D43164">
      <w:fldChar w:fldCharType="begin"/>
    </w:r>
    <w:r w:rsidRPr="00D43164">
      <w:instrText xml:space="preserve"> DATE \@ "HH:mm" </w:instrText>
    </w:r>
    <w:r w:rsidRPr="00D43164">
      <w:fldChar w:fldCharType="separate"/>
    </w:r>
    <w:r w:rsidR="006A2156">
      <w:rPr>
        <w:noProof/>
      </w:rPr>
      <w:t>17:05</w:t>
    </w:r>
    <w:r w:rsidRPr="00D43164">
      <w:fldChar w:fldCharType="end"/>
    </w:r>
  </w:p>
  <w:p w14:paraId="1BF6569B" w14:textId="77777777" w:rsidR="002D739C" w:rsidRDefault="002D739C" w:rsidP="00CB1A3C"/>
  <w:p w14:paraId="546534DA" w14:textId="77777777" w:rsidR="002D739C" w:rsidRDefault="002D739C" w:rsidP="00CB1A3C"/>
  <w:p w14:paraId="612EA809" w14:textId="77777777" w:rsidR="002D739C" w:rsidRDefault="002D739C" w:rsidP="00CB1A3C"/>
  <w:p w14:paraId="68443FC6" w14:textId="77777777" w:rsidR="002D739C" w:rsidRDefault="002D739C" w:rsidP="00CB1A3C"/>
  <w:p w14:paraId="33FEAAAE" w14:textId="77777777" w:rsidR="002D739C" w:rsidRDefault="002D739C" w:rsidP="00CB1A3C"/>
  <w:p w14:paraId="0CA6BD49" w14:textId="77777777" w:rsidR="002D739C" w:rsidRDefault="002D739C" w:rsidP="00CB1A3C"/>
  <w:p w14:paraId="611654F0" w14:textId="77777777" w:rsidR="002D739C" w:rsidRDefault="002D739C" w:rsidP="00CB1A3C"/>
  <w:p w14:paraId="2CF00594" w14:textId="77777777" w:rsidR="002D739C" w:rsidRDefault="002D739C" w:rsidP="00CB1A3C"/>
  <w:p w14:paraId="7A53D803" w14:textId="77777777" w:rsidR="002D739C" w:rsidRDefault="002D739C" w:rsidP="00CB1A3C"/>
  <w:p w14:paraId="5DD58F6D" w14:textId="77777777" w:rsidR="002D739C" w:rsidRDefault="002D739C" w:rsidP="00CB1A3C"/>
  <w:p w14:paraId="7A6AE416" w14:textId="77777777" w:rsidR="002D739C" w:rsidRDefault="002D739C" w:rsidP="00CB1A3C"/>
  <w:p w14:paraId="37DEB732" w14:textId="77777777" w:rsidR="002D739C" w:rsidRDefault="002D739C" w:rsidP="00CB1A3C"/>
  <w:p w14:paraId="25FDF160" w14:textId="77777777" w:rsidR="002D739C" w:rsidRDefault="002D739C" w:rsidP="00CB1A3C"/>
  <w:p w14:paraId="50899117" w14:textId="77777777" w:rsidR="002D739C" w:rsidRDefault="002D739C" w:rsidP="00CB1A3C"/>
  <w:p w14:paraId="3DBD87B2" w14:textId="77777777" w:rsidR="002D739C" w:rsidRDefault="002D739C" w:rsidP="00CB1A3C"/>
  <w:p w14:paraId="79FD59BC" w14:textId="77777777" w:rsidR="002D739C" w:rsidRDefault="002D739C" w:rsidP="00CB1A3C"/>
  <w:p w14:paraId="76036F21" w14:textId="77777777" w:rsidR="002D739C" w:rsidRDefault="002D739C" w:rsidP="00CB1A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ADD93" w14:textId="77777777" w:rsidR="00BE661C" w:rsidRDefault="00BE661C" w:rsidP="00CB1A3C">
      <w:r>
        <w:separator/>
      </w:r>
    </w:p>
    <w:p w14:paraId="0F12FDE3" w14:textId="77777777" w:rsidR="00BE661C" w:rsidRDefault="00BE661C" w:rsidP="00CB1A3C"/>
    <w:p w14:paraId="66A2AAC1" w14:textId="77777777" w:rsidR="00BE661C" w:rsidRDefault="00BE661C" w:rsidP="00CB1A3C"/>
    <w:p w14:paraId="097D9E49" w14:textId="77777777" w:rsidR="00BE661C" w:rsidRDefault="00BE661C" w:rsidP="00CB1A3C"/>
    <w:p w14:paraId="332E06C6" w14:textId="77777777" w:rsidR="00BE661C" w:rsidRDefault="00BE661C" w:rsidP="00CB1A3C"/>
    <w:p w14:paraId="07C6B2E0" w14:textId="77777777" w:rsidR="00BE661C" w:rsidRDefault="00BE661C" w:rsidP="00CB1A3C"/>
    <w:p w14:paraId="6CC8DFCA" w14:textId="77777777" w:rsidR="00BE661C" w:rsidRDefault="00BE661C" w:rsidP="00CB1A3C"/>
    <w:p w14:paraId="713E2CDC" w14:textId="77777777" w:rsidR="00BE661C" w:rsidRDefault="00BE661C" w:rsidP="00CB1A3C"/>
    <w:p w14:paraId="794BE416" w14:textId="77777777" w:rsidR="00BE661C" w:rsidRDefault="00BE661C" w:rsidP="00CB1A3C"/>
    <w:p w14:paraId="6F7A1D0C" w14:textId="77777777" w:rsidR="00BE661C" w:rsidRDefault="00BE661C" w:rsidP="00CB1A3C"/>
    <w:p w14:paraId="3AB93558" w14:textId="77777777" w:rsidR="00BE661C" w:rsidRDefault="00BE661C" w:rsidP="00CB1A3C"/>
    <w:p w14:paraId="6E403EAB" w14:textId="77777777" w:rsidR="00BE661C" w:rsidRDefault="00BE661C" w:rsidP="00CB1A3C"/>
    <w:p w14:paraId="31B10DD3" w14:textId="77777777" w:rsidR="00BE661C" w:rsidRDefault="00BE661C" w:rsidP="00CB1A3C"/>
    <w:p w14:paraId="706C1A1C" w14:textId="77777777" w:rsidR="00BE661C" w:rsidRDefault="00BE661C" w:rsidP="00CB1A3C"/>
    <w:p w14:paraId="7E32A8CB" w14:textId="77777777" w:rsidR="00BE661C" w:rsidRDefault="00BE661C" w:rsidP="00CB1A3C"/>
    <w:p w14:paraId="788260EA" w14:textId="77777777" w:rsidR="00BE661C" w:rsidRDefault="00BE661C" w:rsidP="00CB1A3C"/>
    <w:p w14:paraId="3CCCE3E0" w14:textId="77777777" w:rsidR="00BE661C" w:rsidRDefault="00BE661C" w:rsidP="00CB1A3C"/>
    <w:p w14:paraId="1B4ECD63" w14:textId="77777777" w:rsidR="00BE661C" w:rsidRDefault="00BE661C" w:rsidP="00CB1A3C"/>
    <w:p w14:paraId="392A0D9B" w14:textId="77777777" w:rsidR="00BE661C" w:rsidRDefault="00BE661C" w:rsidP="00CB1A3C"/>
    <w:p w14:paraId="1D58C775" w14:textId="77777777" w:rsidR="00BE661C" w:rsidRDefault="00BE661C" w:rsidP="00CB1A3C"/>
    <w:p w14:paraId="71E8864D" w14:textId="77777777" w:rsidR="00BE661C" w:rsidRDefault="00BE661C" w:rsidP="00CB1A3C"/>
    <w:p w14:paraId="00753E06" w14:textId="77777777" w:rsidR="00BE661C" w:rsidRDefault="00BE661C" w:rsidP="00CB1A3C"/>
    <w:p w14:paraId="2CD91E02" w14:textId="77777777" w:rsidR="00BE661C" w:rsidRDefault="00BE661C" w:rsidP="00CB1A3C"/>
    <w:p w14:paraId="2061048D" w14:textId="77777777" w:rsidR="00BE661C" w:rsidRDefault="00BE661C" w:rsidP="00CB1A3C"/>
    <w:p w14:paraId="44F861B0" w14:textId="77777777" w:rsidR="00BE661C" w:rsidRDefault="00BE661C" w:rsidP="00CB1A3C"/>
    <w:p w14:paraId="07C87193" w14:textId="77777777" w:rsidR="00BE661C" w:rsidRDefault="00BE661C" w:rsidP="00CB1A3C"/>
    <w:p w14:paraId="2FB9BAFE" w14:textId="77777777" w:rsidR="00BE661C" w:rsidRDefault="00BE661C" w:rsidP="00CB1A3C"/>
    <w:p w14:paraId="03476AA8" w14:textId="77777777" w:rsidR="00BE661C" w:rsidRDefault="00BE661C" w:rsidP="00CB1A3C"/>
    <w:p w14:paraId="65D37457" w14:textId="77777777" w:rsidR="00BE661C" w:rsidRDefault="00BE661C" w:rsidP="00CB1A3C"/>
    <w:p w14:paraId="7C23081E" w14:textId="77777777" w:rsidR="00BE661C" w:rsidRDefault="00BE661C" w:rsidP="00CB1A3C"/>
    <w:p w14:paraId="66FB67EC" w14:textId="77777777" w:rsidR="00BE661C" w:rsidRDefault="00BE661C" w:rsidP="00CB1A3C"/>
    <w:p w14:paraId="55CEC0B2" w14:textId="77777777" w:rsidR="00BE661C" w:rsidRDefault="00BE661C" w:rsidP="00CB1A3C"/>
    <w:p w14:paraId="77C33F15" w14:textId="77777777" w:rsidR="00BE661C" w:rsidRDefault="00BE661C" w:rsidP="00CB1A3C"/>
    <w:p w14:paraId="18580157" w14:textId="77777777" w:rsidR="00BE661C" w:rsidRDefault="00BE661C" w:rsidP="00CB1A3C"/>
    <w:p w14:paraId="03383210" w14:textId="77777777" w:rsidR="00BE661C" w:rsidRDefault="00BE661C" w:rsidP="00CB1A3C"/>
    <w:p w14:paraId="1DE53FEB" w14:textId="77777777" w:rsidR="00BE661C" w:rsidRDefault="00BE661C" w:rsidP="00CB1A3C"/>
    <w:p w14:paraId="7ED1E560" w14:textId="77777777" w:rsidR="00BE661C" w:rsidRDefault="00BE661C" w:rsidP="00CB1A3C"/>
    <w:p w14:paraId="55597DE6" w14:textId="77777777" w:rsidR="00BE661C" w:rsidRDefault="00BE661C" w:rsidP="00CB1A3C"/>
    <w:p w14:paraId="653FBB4A" w14:textId="77777777" w:rsidR="00BE661C" w:rsidRDefault="00BE661C" w:rsidP="00CB1A3C"/>
    <w:p w14:paraId="590104CF" w14:textId="77777777" w:rsidR="00BE661C" w:rsidRDefault="00BE661C" w:rsidP="00CB1A3C"/>
    <w:p w14:paraId="17226DDE" w14:textId="77777777" w:rsidR="00BE661C" w:rsidRDefault="00BE661C" w:rsidP="00CB1A3C"/>
    <w:p w14:paraId="1EDD8A02" w14:textId="77777777" w:rsidR="00BE661C" w:rsidRDefault="00BE661C" w:rsidP="00CB1A3C"/>
    <w:p w14:paraId="34043695" w14:textId="77777777" w:rsidR="00BE661C" w:rsidRDefault="00BE661C" w:rsidP="00CB1A3C"/>
    <w:p w14:paraId="20AED363" w14:textId="77777777" w:rsidR="00BE661C" w:rsidRDefault="00BE661C" w:rsidP="00CB1A3C"/>
    <w:p w14:paraId="6DF04DF6" w14:textId="77777777" w:rsidR="00BE661C" w:rsidRDefault="00BE661C" w:rsidP="00CB1A3C"/>
    <w:p w14:paraId="36EBBDC5" w14:textId="77777777" w:rsidR="00BE661C" w:rsidRDefault="00BE661C" w:rsidP="00CB1A3C"/>
  </w:footnote>
  <w:footnote w:type="continuationSeparator" w:id="0">
    <w:p w14:paraId="6E4CE5B2" w14:textId="77777777" w:rsidR="00BE661C" w:rsidRDefault="00BE661C" w:rsidP="00CB1A3C">
      <w:r>
        <w:continuationSeparator/>
      </w:r>
    </w:p>
    <w:p w14:paraId="1714C957" w14:textId="77777777" w:rsidR="00BE661C" w:rsidRDefault="00BE661C" w:rsidP="00CB1A3C"/>
    <w:p w14:paraId="137CC2D5" w14:textId="77777777" w:rsidR="00BE661C" w:rsidRDefault="00BE661C" w:rsidP="00CB1A3C"/>
    <w:p w14:paraId="344B3002" w14:textId="77777777" w:rsidR="00BE661C" w:rsidRDefault="00BE661C" w:rsidP="00CB1A3C"/>
    <w:p w14:paraId="437D9345" w14:textId="77777777" w:rsidR="00BE661C" w:rsidRDefault="00BE661C" w:rsidP="00CB1A3C"/>
    <w:p w14:paraId="4387900A" w14:textId="77777777" w:rsidR="00BE661C" w:rsidRDefault="00BE661C" w:rsidP="00CB1A3C"/>
    <w:p w14:paraId="42AD9E88" w14:textId="77777777" w:rsidR="00BE661C" w:rsidRDefault="00BE661C" w:rsidP="00CB1A3C"/>
    <w:p w14:paraId="19A7AB83" w14:textId="77777777" w:rsidR="00BE661C" w:rsidRDefault="00BE661C" w:rsidP="00CB1A3C"/>
    <w:p w14:paraId="506B8DD7" w14:textId="77777777" w:rsidR="00BE661C" w:rsidRDefault="00BE661C" w:rsidP="00CB1A3C"/>
    <w:p w14:paraId="492D555C" w14:textId="77777777" w:rsidR="00BE661C" w:rsidRDefault="00BE661C" w:rsidP="00CB1A3C"/>
    <w:p w14:paraId="6B30859B" w14:textId="77777777" w:rsidR="00BE661C" w:rsidRDefault="00BE661C" w:rsidP="00CB1A3C"/>
    <w:p w14:paraId="3F828DAF" w14:textId="77777777" w:rsidR="00BE661C" w:rsidRDefault="00BE661C" w:rsidP="00CB1A3C"/>
    <w:p w14:paraId="0E824E84" w14:textId="77777777" w:rsidR="00BE661C" w:rsidRDefault="00BE661C" w:rsidP="00CB1A3C"/>
    <w:p w14:paraId="380ACC8F" w14:textId="77777777" w:rsidR="00BE661C" w:rsidRDefault="00BE661C" w:rsidP="00CB1A3C"/>
    <w:p w14:paraId="1156630B" w14:textId="77777777" w:rsidR="00BE661C" w:rsidRDefault="00BE661C" w:rsidP="00CB1A3C"/>
    <w:p w14:paraId="3A224F59" w14:textId="77777777" w:rsidR="00BE661C" w:rsidRDefault="00BE661C" w:rsidP="00CB1A3C"/>
    <w:p w14:paraId="514AE591" w14:textId="77777777" w:rsidR="00BE661C" w:rsidRDefault="00BE661C" w:rsidP="00CB1A3C"/>
    <w:p w14:paraId="4155DC85" w14:textId="77777777" w:rsidR="00BE661C" w:rsidRDefault="00BE661C" w:rsidP="00CB1A3C"/>
    <w:p w14:paraId="15F9A2ED" w14:textId="77777777" w:rsidR="00BE661C" w:rsidRDefault="00BE661C" w:rsidP="00CB1A3C"/>
    <w:p w14:paraId="24EC11F3" w14:textId="77777777" w:rsidR="00BE661C" w:rsidRDefault="00BE661C" w:rsidP="00CB1A3C"/>
    <w:p w14:paraId="0F79656E" w14:textId="77777777" w:rsidR="00BE661C" w:rsidRDefault="00BE661C" w:rsidP="00CB1A3C"/>
    <w:p w14:paraId="3F34F1BF" w14:textId="77777777" w:rsidR="00BE661C" w:rsidRDefault="00BE661C" w:rsidP="00CB1A3C"/>
    <w:p w14:paraId="6D2AFC7C" w14:textId="77777777" w:rsidR="00BE661C" w:rsidRDefault="00BE661C" w:rsidP="00CB1A3C"/>
    <w:p w14:paraId="2525018E" w14:textId="77777777" w:rsidR="00BE661C" w:rsidRDefault="00BE661C" w:rsidP="00CB1A3C"/>
    <w:p w14:paraId="17B97CA1" w14:textId="77777777" w:rsidR="00BE661C" w:rsidRDefault="00BE661C" w:rsidP="00CB1A3C"/>
    <w:p w14:paraId="41EEF060" w14:textId="77777777" w:rsidR="00BE661C" w:rsidRDefault="00BE661C" w:rsidP="00CB1A3C"/>
    <w:p w14:paraId="06885C15" w14:textId="77777777" w:rsidR="00BE661C" w:rsidRDefault="00BE661C" w:rsidP="00CB1A3C"/>
    <w:p w14:paraId="384156DD" w14:textId="77777777" w:rsidR="00BE661C" w:rsidRDefault="00BE661C" w:rsidP="00CB1A3C"/>
    <w:p w14:paraId="3DAE2FD5" w14:textId="77777777" w:rsidR="00BE661C" w:rsidRDefault="00BE661C" w:rsidP="00CB1A3C"/>
    <w:p w14:paraId="5E6DC629" w14:textId="77777777" w:rsidR="00BE661C" w:rsidRDefault="00BE661C" w:rsidP="00CB1A3C"/>
    <w:p w14:paraId="3457ED2F" w14:textId="77777777" w:rsidR="00BE661C" w:rsidRDefault="00BE661C" w:rsidP="00CB1A3C"/>
    <w:p w14:paraId="2C32F932" w14:textId="77777777" w:rsidR="00BE661C" w:rsidRDefault="00BE661C" w:rsidP="00CB1A3C"/>
    <w:p w14:paraId="3A8EB3D4" w14:textId="77777777" w:rsidR="00BE661C" w:rsidRDefault="00BE661C" w:rsidP="00CB1A3C"/>
    <w:p w14:paraId="0F959C7E" w14:textId="77777777" w:rsidR="00BE661C" w:rsidRDefault="00BE661C" w:rsidP="00CB1A3C"/>
    <w:p w14:paraId="79A14465" w14:textId="77777777" w:rsidR="00BE661C" w:rsidRDefault="00BE661C" w:rsidP="00CB1A3C"/>
    <w:p w14:paraId="3AC9C07E" w14:textId="77777777" w:rsidR="00BE661C" w:rsidRDefault="00BE661C" w:rsidP="00CB1A3C"/>
    <w:p w14:paraId="68EA6788" w14:textId="77777777" w:rsidR="00BE661C" w:rsidRDefault="00BE661C" w:rsidP="00CB1A3C"/>
    <w:p w14:paraId="0392AA5F" w14:textId="77777777" w:rsidR="00BE661C" w:rsidRDefault="00BE661C" w:rsidP="00CB1A3C"/>
    <w:p w14:paraId="2C9EA972" w14:textId="77777777" w:rsidR="00BE661C" w:rsidRDefault="00BE661C" w:rsidP="00CB1A3C"/>
    <w:p w14:paraId="5DD75753" w14:textId="77777777" w:rsidR="00BE661C" w:rsidRDefault="00BE661C" w:rsidP="00CB1A3C"/>
    <w:p w14:paraId="293DEDFC" w14:textId="77777777" w:rsidR="00BE661C" w:rsidRDefault="00BE661C" w:rsidP="00CB1A3C"/>
    <w:p w14:paraId="47DFA66D" w14:textId="77777777" w:rsidR="00BE661C" w:rsidRDefault="00BE661C" w:rsidP="00CB1A3C"/>
    <w:p w14:paraId="6A00812E" w14:textId="77777777" w:rsidR="00BE661C" w:rsidRDefault="00BE661C" w:rsidP="00CB1A3C"/>
    <w:p w14:paraId="3068BCE5" w14:textId="77777777" w:rsidR="00BE661C" w:rsidRDefault="00BE661C" w:rsidP="00CB1A3C"/>
    <w:p w14:paraId="3D236858" w14:textId="77777777" w:rsidR="00BE661C" w:rsidRDefault="00BE661C" w:rsidP="00CB1A3C"/>
    <w:p w14:paraId="1266D8EE" w14:textId="77777777" w:rsidR="00BE661C" w:rsidRDefault="00BE661C" w:rsidP="00CB1A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0CE1" w14:textId="77777777" w:rsidR="002D739C" w:rsidRDefault="002D739C" w:rsidP="00CB1A3C">
    <w:pPr>
      <w:pStyle w:val="Header"/>
    </w:pPr>
  </w:p>
  <w:p w14:paraId="3D15C424" w14:textId="77777777" w:rsidR="002D739C" w:rsidRDefault="002D739C" w:rsidP="00CB1A3C"/>
  <w:p w14:paraId="07127FF5" w14:textId="77777777" w:rsidR="002D739C" w:rsidRDefault="002D739C" w:rsidP="00CB1A3C"/>
  <w:p w14:paraId="6BC39C8A" w14:textId="77777777" w:rsidR="002D739C" w:rsidRDefault="002D739C" w:rsidP="00CB1A3C"/>
  <w:p w14:paraId="4A593F5C" w14:textId="77777777" w:rsidR="002D739C" w:rsidRDefault="002D739C" w:rsidP="00CB1A3C"/>
  <w:p w14:paraId="43DFCAFA" w14:textId="77777777" w:rsidR="002D739C" w:rsidRDefault="002D739C" w:rsidP="00CB1A3C"/>
  <w:p w14:paraId="56F6BC2D" w14:textId="77777777" w:rsidR="002D739C" w:rsidRDefault="002D739C" w:rsidP="00CB1A3C"/>
  <w:p w14:paraId="09F405AC" w14:textId="77777777" w:rsidR="002D739C" w:rsidRDefault="002D739C" w:rsidP="00CB1A3C"/>
  <w:p w14:paraId="6AE10999" w14:textId="77777777" w:rsidR="002D739C" w:rsidRDefault="002D739C" w:rsidP="00CB1A3C"/>
  <w:p w14:paraId="324E8DCA" w14:textId="77777777" w:rsidR="002D739C" w:rsidRDefault="002D739C" w:rsidP="00CB1A3C"/>
  <w:p w14:paraId="58CFC152" w14:textId="77777777" w:rsidR="002D739C" w:rsidRDefault="002D739C" w:rsidP="00CB1A3C"/>
  <w:p w14:paraId="6B7B4B0C" w14:textId="77777777" w:rsidR="002D739C" w:rsidRDefault="002D739C" w:rsidP="00CB1A3C"/>
  <w:p w14:paraId="33F0C6FC" w14:textId="77777777" w:rsidR="002D739C" w:rsidRDefault="002D739C" w:rsidP="00CB1A3C"/>
  <w:p w14:paraId="330B76CE" w14:textId="77777777" w:rsidR="002D739C" w:rsidRDefault="002D739C" w:rsidP="00CB1A3C"/>
  <w:p w14:paraId="4699FF64" w14:textId="77777777" w:rsidR="002D739C" w:rsidRDefault="002D739C" w:rsidP="00CB1A3C"/>
  <w:p w14:paraId="408F4BA5" w14:textId="77777777" w:rsidR="002D739C" w:rsidRDefault="002D739C" w:rsidP="00CB1A3C"/>
  <w:p w14:paraId="3BBA07F9" w14:textId="77777777" w:rsidR="002D739C" w:rsidRDefault="002D739C" w:rsidP="00CB1A3C"/>
  <w:p w14:paraId="20B0848B" w14:textId="77777777" w:rsidR="002D739C" w:rsidRDefault="002D739C" w:rsidP="00CB1A3C"/>
  <w:p w14:paraId="780DB14C" w14:textId="77777777" w:rsidR="002D739C" w:rsidRDefault="002D739C" w:rsidP="00CB1A3C"/>
  <w:p w14:paraId="273E701E" w14:textId="77777777" w:rsidR="002D739C" w:rsidRDefault="002D739C" w:rsidP="00CB1A3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70945" w14:textId="22E7A25C" w:rsidR="002D739C" w:rsidRDefault="002D739C" w:rsidP="00CB1A3C">
    <w:pPr>
      <w:rPr>
        <w:lang w:eastAsia="en-US"/>
      </w:rPr>
    </w:pPr>
    <w:r w:rsidRPr="00390AEB">
      <w:rPr>
        <w:lang w:eastAsia="en-US"/>
      </w:rPr>
      <w:t>University of Sydney | School of IT | INFO5991 Services Science Management and Engineering (SSME</w:t>
    </w:r>
    <w:r w:rsidRPr="00CE1010">
      <w:rPr>
        <w:lang w:eastAsia="en-US"/>
      </w:rPr>
      <w:t>)</w:t>
    </w:r>
  </w:p>
  <w:p w14:paraId="767236BB" w14:textId="77777777" w:rsidR="002D739C" w:rsidRDefault="002D739C" w:rsidP="00CB1A3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53BF2" w14:textId="77777777" w:rsidR="002D739C" w:rsidRPr="00CE1010" w:rsidRDefault="002D739C" w:rsidP="00CB1A3C">
    <w:pPr>
      <w:rPr>
        <w:lang w:eastAsia="en-US"/>
      </w:rPr>
    </w:pPr>
    <w:r w:rsidRPr="00CE1010">
      <w:rPr>
        <w:lang w:eastAsia="en-US"/>
      </w:rPr>
      <w:t>University of Sydney | School of IT | INFO5991 Services Science Management and Engineering (SSME)</w:t>
    </w:r>
  </w:p>
  <w:p w14:paraId="7BA9A4CD" w14:textId="77777777" w:rsidR="002D739C" w:rsidRPr="00CE1010" w:rsidRDefault="002D739C" w:rsidP="00CB1A3C">
    <w:pPr>
      <w:pStyle w:val="Header"/>
    </w:pPr>
  </w:p>
  <w:p w14:paraId="3549E790" w14:textId="77777777" w:rsidR="002D739C" w:rsidRDefault="002D739C" w:rsidP="00CB1A3C"/>
  <w:p w14:paraId="57CAD8F2" w14:textId="77777777" w:rsidR="002D739C" w:rsidRDefault="002D739C" w:rsidP="00CB1A3C"/>
  <w:p w14:paraId="75AEA513" w14:textId="77777777" w:rsidR="002D739C" w:rsidRDefault="002D739C" w:rsidP="00CB1A3C"/>
  <w:p w14:paraId="101BFD2F" w14:textId="77777777" w:rsidR="002D739C" w:rsidRDefault="002D739C" w:rsidP="00CB1A3C"/>
  <w:p w14:paraId="0475F6C8" w14:textId="77777777" w:rsidR="002D739C" w:rsidRDefault="002D739C" w:rsidP="00CB1A3C"/>
  <w:p w14:paraId="4C8B3663" w14:textId="77777777" w:rsidR="002D739C" w:rsidRDefault="002D739C" w:rsidP="00CB1A3C"/>
  <w:p w14:paraId="271F70D9" w14:textId="77777777" w:rsidR="002D739C" w:rsidRDefault="002D739C" w:rsidP="00CB1A3C"/>
  <w:p w14:paraId="0538D271" w14:textId="77777777" w:rsidR="002D739C" w:rsidRDefault="002D739C" w:rsidP="00CB1A3C"/>
  <w:p w14:paraId="6A879572" w14:textId="77777777" w:rsidR="002D739C" w:rsidRDefault="002D739C" w:rsidP="00CB1A3C"/>
  <w:p w14:paraId="1BBA0857" w14:textId="77777777" w:rsidR="002D739C" w:rsidRDefault="002D739C" w:rsidP="00CB1A3C"/>
  <w:p w14:paraId="5B417AA4" w14:textId="77777777" w:rsidR="002D739C" w:rsidRDefault="002D739C" w:rsidP="00CB1A3C"/>
  <w:p w14:paraId="681D4B4B" w14:textId="77777777" w:rsidR="002D739C" w:rsidRDefault="002D739C" w:rsidP="00CB1A3C"/>
  <w:p w14:paraId="10FDD4EB" w14:textId="77777777" w:rsidR="002D739C" w:rsidRDefault="002D739C" w:rsidP="00CB1A3C"/>
  <w:p w14:paraId="0C84015C" w14:textId="77777777" w:rsidR="002D739C" w:rsidRDefault="002D739C" w:rsidP="00CB1A3C"/>
  <w:p w14:paraId="336FF05F" w14:textId="77777777" w:rsidR="002D739C" w:rsidRDefault="002D739C" w:rsidP="00CB1A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912"/>
    <w:multiLevelType w:val="multilevel"/>
    <w:tmpl w:val="45F06C2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D6C3E"/>
    <w:multiLevelType w:val="multilevel"/>
    <w:tmpl w:val="4606A1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>
    <w:nsid w:val="0BC7162C"/>
    <w:multiLevelType w:val="multilevel"/>
    <w:tmpl w:val="A43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D6EBE"/>
    <w:multiLevelType w:val="hybridMultilevel"/>
    <w:tmpl w:val="3EE415B0"/>
    <w:lvl w:ilvl="0" w:tplc="6A1C4AB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D6A9E"/>
    <w:multiLevelType w:val="multilevel"/>
    <w:tmpl w:val="1BE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56364"/>
    <w:multiLevelType w:val="hybridMultilevel"/>
    <w:tmpl w:val="1464938E"/>
    <w:lvl w:ilvl="0" w:tplc="98AA24AA">
      <w:start w:val="1"/>
      <w:numFmt w:val="lowerLetter"/>
      <w:pStyle w:val="normaltablenumb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22420"/>
    <w:multiLevelType w:val="multilevel"/>
    <w:tmpl w:val="5D26F0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pStyle w:val="IntenseQuote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45249C9"/>
    <w:multiLevelType w:val="hybridMultilevel"/>
    <w:tmpl w:val="D5D4E5B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>
    <w:nsid w:val="49306882"/>
    <w:multiLevelType w:val="hybridMultilevel"/>
    <w:tmpl w:val="6A36F47E"/>
    <w:lvl w:ilvl="0" w:tplc="2DA20944">
      <w:start w:val="1"/>
      <w:numFmt w:val="decimal"/>
      <w:pStyle w:val="ListNumber"/>
      <w:lvlText w:val="%1."/>
      <w:lvlJc w:val="left"/>
      <w:pPr>
        <w:ind w:left="530" w:hanging="360"/>
      </w:pPr>
      <w:rPr>
        <w:rFonts w:hint="default"/>
      </w:rPr>
    </w:lvl>
    <w:lvl w:ilvl="1" w:tplc="A83CA288">
      <w:start w:val="1"/>
      <w:numFmt w:val="lowerLetter"/>
      <w:lvlText w:val="%2."/>
      <w:lvlJc w:val="left"/>
      <w:pPr>
        <w:ind w:left="1250" w:hanging="360"/>
      </w:pPr>
    </w:lvl>
    <w:lvl w:ilvl="2" w:tplc="0C09001B" w:tentative="1">
      <w:start w:val="1"/>
      <w:numFmt w:val="lowerRoman"/>
      <w:lvlText w:val="%3."/>
      <w:lvlJc w:val="right"/>
      <w:pPr>
        <w:ind w:left="1970" w:hanging="180"/>
      </w:pPr>
    </w:lvl>
    <w:lvl w:ilvl="3" w:tplc="0C09000F" w:tentative="1">
      <w:start w:val="1"/>
      <w:numFmt w:val="decimal"/>
      <w:lvlText w:val="%4."/>
      <w:lvlJc w:val="left"/>
      <w:pPr>
        <w:ind w:left="2690" w:hanging="360"/>
      </w:pPr>
    </w:lvl>
    <w:lvl w:ilvl="4" w:tplc="0C090019" w:tentative="1">
      <w:start w:val="1"/>
      <w:numFmt w:val="lowerLetter"/>
      <w:lvlText w:val="%5."/>
      <w:lvlJc w:val="left"/>
      <w:pPr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9">
    <w:nsid w:val="4AE027A3"/>
    <w:multiLevelType w:val="hybridMultilevel"/>
    <w:tmpl w:val="DA186F2E"/>
    <w:lvl w:ilvl="0" w:tplc="CFA0E9B2">
      <w:start w:val="1"/>
      <w:numFmt w:val="bullet"/>
      <w:pStyle w:val="List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BF24624"/>
    <w:multiLevelType w:val="multilevel"/>
    <w:tmpl w:val="48A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E6E47"/>
    <w:multiLevelType w:val="multilevel"/>
    <w:tmpl w:val="EC5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1C5D30"/>
    <w:multiLevelType w:val="multilevel"/>
    <w:tmpl w:val="92F0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F80C1E"/>
    <w:multiLevelType w:val="hybridMultilevel"/>
    <w:tmpl w:val="0CC09B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4">
    <w:nsid w:val="76D807F6"/>
    <w:multiLevelType w:val="multilevel"/>
    <w:tmpl w:val="2E2C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734351"/>
    <w:multiLevelType w:val="multilevel"/>
    <w:tmpl w:val="80C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15"/>
  </w:num>
  <w:num w:numId="7">
    <w:abstractNumId w:val="14"/>
  </w:num>
  <w:num w:numId="8">
    <w:abstractNumId w:val="4"/>
  </w:num>
  <w:num w:numId="9">
    <w:abstractNumId w:val="10"/>
  </w:num>
  <w:num w:numId="10">
    <w:abstractNumId w:val="11"/>
  </w:num>
  <w:num w:numId="11">
    <w:abstractNumId w:val="0"/>
  </w:num>
  <w:num w:numId="12">
    <w:abstractNumId w:val="8"/>
  </w:num>
  <w:num w:numId="13">
    <w:abstractNumId w:val="12"/>
  </w:num>
  <w:num w:numId="14">
    <w:abstractNumId w:val="7"/>
  </w:num>
  <w:num w:numId="15">
    <w:abstractNumId w:val="13"/>
  </w:num>
  <w:num w:numId="16">
    <w:abstractNumId w:val="8"/>
    <w:lvlOverride w:ilvl="0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8"/>
  </w:num>
  <w:num w:numId="22">
    <w:abstractNumId w:val="8"/>
  </w:num>
  <w:num w:numId="2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BBE"/>
    <w:rsid w:val="000110BF"/>
    <w:rsid w:val="000137BB"/>
    <w:rsid w:val="00016F89"/>
    <w:rsid w:val="00021B0B"/>
    <w:rsid w:val="0002271C"/>
    <w:rsid w:val="00026490"/>
    <w:rsid w:val="00037409"/>
    <w:rsid w:val="0004342C"/>
    <w:rsid w:val="000438D2"/>
    <w:rsid w:val="00044352"/>
    <w:rsid w:val="00047904"/>
    <w:rsid w:val="00052A17"/>
    <w:rsid w:val="0005757B"/>
    <w:rsid w:val="0006170F"/>
    <w:rsid w:val="00063274"/>
    <w:rsid w:val="0006399C"/>
    <w:rsid w:val="000647A6"/>
    <w:rsid w:val="00065194"/>
    <w:rsid w:val="000657FF"/>
    <w:rsid w:val="000659B0"/>
    <w:rsid w:val="00066BE1"/>
    <w:rsid w:val="00067D61"/>
    <w:rsid w:val="00070A41"/>
    <w:rsid w:val="000717C9"/>
    <w:rsid w:val="000769AC"/>
    <w:rsid w:val="00081A65"/>
    <w:rsid w:val="00082236"/>
    <w:rsid w:val="00083D35"/>
    <w:rsid w:val="00084480"/>
    <w:rsid w:val="00086E92"/>
    <w:rsid w:val="000971F5"/>
    <w:rsid w:val="00097BC2"/>
    <w:rsid w:val="000A0EF4"/>
    <w:rsid w:val="000A3FB4"/>
    <w:rsid w:val="000A59CB"/>
    <w:rsid w:val="000B0B0D"/>
    <w:rsid w:val="000B1174"/>
    <w:rsid w:val="000B20D7"/>
    <w:rsid w:val="000B3C88"/>
    <w:rsid w:val="000B4FA2"/>
    <w:rsid w:val="000B5B23"/>
    <w:rsid w:val="000B6AA9"/>
    <w:rsid w:val="000C0E7A"/>
    <w:rsid w:val="000C1576"/>
    <w:rsid w:val="000C4D98"/>
    <w:rsid w:val="000C72F6"/>
    <w:rsid w:val="000D028F"/>
    <w:rsid w:val="000D18D7"/>
    <w:rsid w:val="000D1E9B"/>
    <w:rsid w:val="000D419B"/>
    <w:rsid w:val="000E43A7"/>
    <w:rsid w:val="000E6808"/>
    <w:rsid w:val="000F386C"/>
    <w:rsid w:val="000F742E"/>
    <w:rsid w:val="001009A8"/>
    <w:rsid w:val="00102A0B"/>
    <w:rsid w:val="001078F8"/>
    <w:rsid w:val="00110AD0"/>
    <w:rsid w:val="00117E28"/>
    <w:rsid w:val="00123D00"/>
    <w:rsid w:val="00124DB2"/>
    <w:rsid w:val="0012632C"/>
    <w:rsid w:val="001353CE"/>
    <w:rsid w:val="00136E1F"/>
    <w:rsid w:val="0013716B"/>
    <w:rsid w:val="00137F95"/>
    <w:rsid w:val="00140AD8"/>
    <w:rsid w:val="00145CB4"/>
    <w:rsid w:val="00146548"/>
    <w:rsid w:val="00146A64"/>
    <w:rsid w:val="00150095"/>
    <w:rsid w:val="001552C5"/>
    <w:rsid w:val="0015619D"/>
    <w:rsid w:val="001579A6"/>
    <w:rsid w:val="001601BB"/>
    <w:rsid w:val="00164295"/>
    <w:rsid w:val="001648CD"/>
    <w:rsid w:val="00171D49"/>
    <w:rsid w:val="00173E19"/>
    <w:rsid w:val="00176092"/>
    <w:rsid w:val="00180394"/>
    <w:rsid w:val="00180A6C"/>
    <w:rsid w:val="00181FC1"/>
    <w:rsid w:val="001841B8"/>
    <w:rsid w:val="001876FB"/>
    <w:rsid w:val="0019153C"/>
    <w:rsid w:val="00191ABF"/>
    <w:rsid w:val="001921FC"/>
    <w:rsid w:val="00197404"/>
    <w:rsid w:val="001A1632"/>
    <w:rsid w:val="001A67E0"/>
    <w:rsid w:val="001A6D10"/>
    <w:rsid w:val="001A74AD"/>
    <w:rsid w:val="001A7CCB"/>
    <w:rsid w:val="001A7DC3"/>
    <w:rsid w:val="001B1A2F"/>
    <w:rsid w:val="001B2AAE"/>
    <w:rsid w:val="001B3905"/>
    <w:rsid w:val="001B70CB"/>
    <w:rsid w:val="001C1C0F"/>
    <w:rsid w:val="001C1F9B"/>
    <w:rsid w:val="001C4D33"/>
    <w:rsid w:val="001C6699"/>
    <w:rsid w:val="001D22D6"/>
    <w:rsid w:val="001D530C"/>
    <w:rsid w:val="001D547B"/>
    <w:rsid w:val="001D57C0"/>
    <w:rsid w:val="001D7F28"/>
    <w:rsid w:val="001E05C6"/>
    <w:rsid w:val="001E1580"/>
    <w:rsid w:val="001E4DB5"/>
    <w:rsid w:val="001E666D"/>
    <w:rsid w:val="001E66E0"/>
    <w:rsid w:val="001E7601"/>
    <w:rsid w:val="001F6D80"/>
    <w:rsid w:val="001F7D0A"/>
    <w:rsid w:val="00200614"/>
    <w:rsid w:val="00200B60"/>
    <w:rsid w:val="00207463"/>
    <w:rsid w:val="0021115A"/>
    <w:rsid w:val="00211FE0"/>
    <w:rsid w:val="00215C5F"/>
    <w:rsid w:val="0022154F"/>
    <w:rsid w:val="0023046B"/>
    <w:rsid w:val="002329ED"/>
    <w:rsid w:val="0023495A"/>
    <w:rsid w:val="00235299"/>
    <w:rsid w:val="00237B5F"/>
    <w:rsid w:val="002423B9"/>
    <w:rsid w:val="00242C2C"/>
    <w:rsid w:val="002519BD"/>
    <w:rsid w:val="0025229A"/>
    <w:rsid w:val="0025520A"/>
    <w:rsid w:val="00255BC8"/>
    <w:rsid w:val="00255D45"/>
    <w:rsid w:val="00257DDF"/>
    <w:rsid w:val="002652EF"/>
    <w:rsid w:val="00265773"/>
    <w:rsid w:val="002659AC"/>
    <w:rsid w:val="00267966"/>
    <w:rsid w:val="00267DB8"/>
    <w:rsid w:val="00271DF9"/>
    <w:rsid w:val="002736AB"/>
    <w:rsid w:val="00280AE4"/>
    <w:rsid w:val="002821A0"/>
    <w:rsid w:val="00282583"/>
    <w:rsid w:val="00285879"/>
    <w:rsid w:val="00286F84"/>
    <w:rsid w:val="002875B2"/>
    <w:rsid w:val="00291CDD"/>
    <w:rsid w:val="002927B1"/>
    <w:rsid w:val="00296A97"/>
    <w:rsid w:val="00296BB5"/>
    <w:rsid w:val="002A01B4"/>
    <w:rsid w:val="002A2E4C"/>
    <w:rsid w:val="002A677F"/>
    <w:rsid w:val="002B0587"/>
    <w:rsid w:val="002B261D"/>
    <w:rsid w:val="002B39C3"/>
    <w:rsid w:val="002B47E7"/>
    <w:rsid w:val="002B63B4"/>
    <w:rsid w:val="002C018B"/>
    <w:rsid w:val="002C4391"/>
    <w:rsid w:val="002C6581"/>
    <w:rsid w:val="002C73FE"/>
    <w:rsid w:val="002C7E64"/>
    <w:rsid w:val="002D739C"/>
    <w:rsid w:val="002D74A4"/>
    <w:rsid w:val="002D7AB9"/>
    <w:rsid w:val="002E0FCB"/>
    <w:rsid w:val="002E11D6"/>
    <w:rsid w:val="002E1DB0"/>
    <w:rsid w:val="002E5B56"/>
    <w:rsid w:val="002F70F3"/>
    <w:rsid w:val="002F76CF"/>
    <w:rsid w:val="002F7A40"/>
    <w:rsid w:val="00302308"/>
    <w:rsid w:val="00303DBD"/>
    <w:rsid w:val="00306FD1"/>
    <w:rsid w:val="0030715E"/>
    <w:rsid w:val="00311C18"/>
    <w:rsid w:val="00312B94"/>
    <w:rsid w:val="003140A4"/>
    <w:rsid w:val="00317E6D"/>
    <w:rsid w:val="0032561D"/>
    <w:rsid w:val="0033313A"/>
    <w:rsid w:val="0033412A"/>
    <w:rsid w:val="00340595"/>
    <w:rsid w:val="003417F6"/>
    <w:rsid w:val="00341AD0"/>
    <w:rsid w:val="00342D24"/>
    <w:rsid w:val="003432C2"/>
    <w:rsid w:val="0035116F"/>
    <w:rsid w:val="00351756"/>
    <w:rsid w:val="00351C4A"/>
    <w:rsid w:val="0035656F"/>
    <w:rsid w:val="003608EF"/>
    <w:rsid w:val="003616A0"/>
    <w:rsid w:val="00363312"/>
    <w:rsid w:val="0036431D"/>
    <w:rsid w:val="00370454"/>
    <w:rsid w:val="00371133"/>
    <w:rsid w:val="003800BF"/>
    <w:rsid w:val="003807EE"/>
    <w:rsid w:val="003830B1"/>
    <w:rsid w:val="00384BF0"/>
    <w:rsid w:val="00384EA1"/>
    <w:rsid w:val="00386257"/>
    <w:rsid w:val="0038710C"/>
    <w:rsid w:val="00390AEB"/>
    <w:rsid w:val="00391055"/>
    <w:rsid w:val="00392592"/>
    <w:rsid w:val="00393188"/>
    <w:rsid w:val="00397071"/>
    <w:rsid w:val="003A0370"/>
    <w:rsid w:val="003A09CE"/>
    <w:rsid w:val="003A5643"/>
    <w:rsid w:val="003A6834"/>
    <w:rsid w:val="003A7AB6"/>
    <w:rsid w:val="003B478F"/>
    <w:rsid w:val="003B480A"/>
    <w:rsid w:val="003B4901"/>
    <w:rsid w:val="003B5A69"/>
    <w:rsid w:val="003C079E"/>
    <w:rsid w:val="003C2A81"/>
    <w:rsid w:val="003C7897"/>
    <w:rsid w:val="003D1301"/>
    <w:rsid w:val="003D4C29"/>
    <w:rsid w:val="003D6A4C"/>
    <w:rsid w:val="003E0B88"/>
    <w:rsid w:val="003E2B5A"/>
    <w:rsid w:val="003E7FAE"/>
    <w:rsid w:val="003F09B7"/>
    <w:rsid w:val="003F6F60"/>
    <w:rsid w:val="004022F5"/>
    <w:rsid w:val="00410816"/>
    <w:rsid w:val="004113D1"/>
    <w:rsid w:val="0042387F"/>
    <w:rsid w:val="00424BF4"/>
    <w:rsid w:val="00425495"/>
    <w:rsid w:val="00434EFC"/>
    <w:rsid w:val="00436AB1"/>
    <w:rsid w:val="004400D1"/>
    <w:rsid w:val="00440B13"/>
    <w:rsid w:val="00447C02"/>
    <w:rsid w:val="00451121"/>
    <w:rsid w:val="0045477E"/>
    <w:rsid w:val="00455EFA"/>
    <w:rsid w:val="004606E6"/>
    <w:rsid w:val="0046319E"/>
    <w:rsid w:val="00465945"/>
    <w:rsid w:val="00476657"/>
    <w:rsid w:val="00477768"/>
    <w:rsid w:val="00482203"/>
    <w:rsid w:val="0048370B"/>
    <w:rsid w:val="004838A5"/>
    <w:rsid w:val="0048433D"/>
    <w:rsid w:val="00485D7D"/>
    <w:rsid w:val="0049059F"/>
    <w:rsid w:val="00491A98"/>
    <w:rsid w:val="00494AF9"/>
    <w:rsid w:val="00494CD6"/>
    <w:rsid w:val="0049698E"/>
    <w:rsid w:val="004A0A2D"/>
    <w:rsid w:val="004A5049"/>
    <w:rsid w:val="004B1FD9"/>
    <w:rsid w:val="004B218F"/>
    <w:rsid w:val="004B361C"/>
    <w:rsid w:val="004B656A"/>
    <w:rsid w:val="004B6771"/>
    <w:rsid w:val="004C0D39"/>
    <w:rsid w:val="004C304B"/>
    <w:rsid w:val="004C3425"/>
    <w:rsid w:val="004C6AB1"/>
    <w:rsid w:val="004D0518"/>
    <w:rsid w:val="004D0D15"/>
    <w:rsid w:val="004D2364"/>
    <w:rsid w:val="004D315E"/>
    <w:rsid w:val="004D35E1"/>
    <w:rsid w:val="004D3623"/>
    <w:rsid w:val="004D39DB"/>
    <w:rsid w:val="004D5901"/>
    <w:rsid w:val="004D5BEB"/>
    <w:rsid w:val="004D6692"/>
    <w:rsid w:val="004D6726"/>
    <w:rsid w:val="004D7D77"/>
    <w:rsid w:val="004E2FE7"/>
    <w:rsid w:val="004E3834"/>
    <w:rsid w:val="004E4905"/>
    <w:rsid w:val="004E6FE0"/>
    <w:rsid w:val="004E7500"/>
    <w:rsid w:val="004F5345"/>
    <w:rsid w:val="00502E89"/>
    <w:rsid w:val="0050455C"/>
    <w:rsid w:val="00505B35"/>
    <w:rsid w:val="00507C35"/>
    <w:rsid w:val="00511397"/>
    <w:rsid w:val="00521A33"/>
    <w:rsid w:val="00523598"/>
    <w:rsid w:val="005261D6"/>
    <w:rsid w:val="00530362"/>
    <w:rsid w:val="005340BB"/>
    <w:rsid w:val="00536A9D"/>
    <w:rsid w:val="005447CB"/>
    <w:rsid w:val="005451F3"/>
    <w:rsid w:val="00546C47"/>
    <w:rsid w:val="005522B9"/>
    <w:rsid w:val="00554855"/>
    <w:rsid w:val="00556C60"/>
    <w:rsid w:val="00557E23"/>
    <w:rsid w:val="0056136A"/>
    <w:rsid w:val="00561F2C"/>
    <w:rsid w:val="00563F6E"/>
    <w:rsid w:val="00565B17"/>
    <w:rsid w:val="00567D00"/>
    <w:rsid w:val="00570EC2"/>
    <w:rsid w:val="00575949"/>
    <w:rsid w:val="00575DDE"/>
    <w:rsid w:val="00577EB2"/>
    <w:rsid w:val="00581435"/>
    <w:rsid w:val="005833F5"/>
    <w:rsid w:val="005A0336"/>
    <w:rsid w:val="005A0622"/>
    <w:rsid w:val="005A45B0"/>
    <w:rsid w:val="005B5302"/>
    <w:rsid w:val="005C0918"/>
    <w:rsid w:val="005C1BF8"/>
    <w:rsid w:val="005C4433"/>
    <w:rsid w:val="005C5A52"/>
    <w:rsid w:val="005C6417"/>
    <w:rsid w:val="005C72CE"/>
    <w:rsid w:val="005D0995"/>
    <w:rsid w:val="005D3585"/>
    <w:rsid w:val="005D6809"/>
    <w:rsid w:val="005E2A91"/>
    <w:rsid w:val="005E3405"/>
    <w:rsid w:val="005E3870"/>
    <w:rsid w:val="005F0F1A"/>
    <w:rsid w:val="005F278C"/>
    <w:rsid w:val="005F7F92"/>
    <w:rsid w:val="006113D3"/>
    <w:rsid w:val="00615E04"/>
    <w:rsid w:val="00616B69"/>
    <w:rsid w:val="00620339"/>
    <w:rsid w:val="00622D48"/>
    <w:rsid w:val="0062303E"/>
    <w:rsid w:val="00627438"/>
    <w:rsid w:val="0062745A"/>
    <w:rsid w:val="006303BA"/>
    <w:rsid w:val="0063186E"/>
    <w:rsid w:val="00634668"/>
    <w:rsid w:val="006366E7"/>
    <w:rsid w:val="00636B85"/>
    <w:rsid w:val="00637AE3"/>
    <w:rsid w:val="00641E01"/>
    <w:rsid w:val="0064298C"/>
    <w:rsid w:val="00642AAD"/>
    <w:rsid w:val="00645CAC"/>
    <w:rsid w:val="006477C1"/>
    <w:rsid w:val="00656D16"/>
    <w:rsid w:val="0065775E"/>
    <w:rsid w:val="00672B23"/>
    <w:rsid w:val="00672B7A"/>
    <w:rsid w:val="006762BD"/>
    <w:rsid w:val="0067697D"/>
    <w:rsid w:val="0068497C"/>
    <w:rsid w:val="00685057"/>
    <w:rsid w:val="0069054E"/>
    <w:rsid w:val="0069554F"/>
    <w:rsid w:val="00697AAB"/>
    <w:rsid w:val="006A2156"/>
    <w:rsid w:val="006A3CDD"/>
    <w:rsid w:val="006A52D2"/>
    <w:rsid w:val="006B4523"/>
    <w:rsid w:val="006C556A"/>
    <w:rsid w:val="006D3601"/>
    <w:rsid w:val="006D3BA4"/>
    <w:rsid w:val="006D42A7"/>
    <w:rsid w:val="006D4E15"/>
    <w:rsid w:val="006E06AB"/>
    <w:rsid w:val="006F087E"/>
    <w:rsid w:val="006F1DB2"/>
    <w:rsid w:val="006F6107"/>
    <w:rsid w:val="006F6109"/>
    <w:rsid w:val="007039CA"/>
    <w:rsid w:val="00704045"/>
    <w:rsid w:val="00704767"/>
    <w:rsid w:val="007049A0"/>
    <w:rsid w:val="00704FD3"/>
    <w:rsid w:val="00705EAE"/>
    <w:rsid w:val="007066F8"/>
    <w:rsid w:val="00707989"/>
    <w:rsid w:val="0071401C"/>
    <w:rsid w:val="007140DF"/>
    <w:rsid w:val="0071720D"/>
    <w:rsid w:val="00717D73"/>
    <w:rsid w:val="00720159"/>
    <w:rsid w:val="007225C6"/>
    <w:rsid w:val="00726D2F"/>
    <w:rsid w:val="007342AD"/>
    <w:rsid w:val="00737F20"/>
    <w:rsid w:val="00743099"/>
    <w:rsid w:val="007432A6"/>
    <w:rsid w:val="007474EF"/>
    <w:rsid w:val="00747D5B"/>
    <w:rsid w:val="007509C1"/>
    <w:rsid w:val="00763D4D"/>
    <w:rsid w:val="0076644C"/>
    <w:rsid w:val="00771332"/>
    <w:rsid w:val="0077445E"/>
    <w:rsid w:val="0077469E"/>
    <w:rsid w:val="00783967"/>
    <w:rsid w:val="007878A7"/>
    <w:rsid w:val="00792933"/>
    <w:rsid w:val="0079489A"/>
    <w:rsid w:val="00794CBD"/>
    <w:rsid w:val="007A180C"/>
    <w:rsid w:val="007A7BA0"/>
    <w:rsid w:val="007B0AC4"/>
    <w:rsid w:val="007C0D6F"/>
    <w:rsid w:val="007C29F5"/>
    <w:rsid w:val="007C501C"/>
    <w:rsid w:val="007C6ADE"/>
    <w:rsid w:val="007D31DE"/>
    <w:rsid w:val="007D38D6"/>
    <w:rsid w:val="007D4007"/>
    <w:rsid w:val="007E7D1E"/>
    <w:rsid w:val="007F1760"/>
    <w:rsid w:val="007F29F6"/>
    <w:rsid w:val="007F586B"/>
    <w:rsid w:val="008107B3"/>
    <w:rsid w:val="0081118A"/>
    <w:rsid w:val="0081209C"/>
    <w:rsid w:val="00812A96"/>
    <w:rsid w:val="00814526"/>
    <w:rsid w:val="0081684A"/>
    <w:rsid w:val="008233F9"/>
    <w:rsid w:val="008242AD"/>
    <w:rsid w:val="0082432F"/>
    <w:rsid w:val="00824375"/>
    <w:rsid w:val="00825235"/>
    <w:rsid w:val="0082709C"/>
    <w:rsid w:val="008320CE"/>
    <w:rsid w:val="00833BE5"/>
    <w:rsid w:val="00835059"/>
    <w:rsid w:val="00836C06"/>
    <w:rsid w:val="00841566"/>
    <w:rsid w:val="008442EB"/>
    <w:rsid w:val="0084534E"/>
    <w:rsid w:val="008512FC"/>
    <w:rsid w:val="008635F0"/>
    <w:rsid w:val="00864C03"/>
    <w:rsid w:val="00874C34"/>
    <w:rsid w:val="00876820"/>
    <w:rsid w:val="0088156F"/>
    <w:rsid w:val="00882099"/>
    <w:rsid w:val="00882108"/>
    <w:rsid w:val="0088419A"/>
    <w:rsid w:val="00892BD1"/>
    <w:rsid w:val="00893520"/>
    <w:rsid w:val="008961F5"/>
    <w:rsid w:val="00897453"/>
    <w:rsid w:val="008A2A61"/>
    <w:rsid w:val="008A3CAA"/>
    <w:rsid w:val="008A6F8D"/>
    <w:rsid w:val="008A73FE"/>
    <w:rsid w:val="008B22E4"/>
    <w:rsid w:val="008B6A97"/>
    <w:rsid w:val="008B7288"/>
    <w:rsid w:val="008C3014"/>
    <w:rsid w:val="008C351D"/>
    <w:rsid w:val="008C5E4C"/>
    <w:rsid w:val="008C6F56"/>
    <w:rsid w:val="008D0B7C"/>
    <w:rsid w:val="008D286F"/>
    <w:rsid w:val="008D3589"/>
    <w:rsid w:val="008D413B"/>
    <w:rsid w:val="008D4C68"/>
    <w:rsid w:val="008D5EC4"/>
    <w:rsid w:val="008E045E"/>
    <w:rsid w:val="008E1570"/>
    <w:rsid w:val="008E204D"/>
    <w:rsid w:val="008E47EC"/>
    <w:rsid w:val="008E6987"/>
    <w:rsid w:val="008F1DD6"/>
    <w:rsid w:val="008F32A7"/>
    <w:rsid w:val="008F656A"/>
    <w:rsid w:val="008F760A"/>
    <w:rsid w:val="0090086C"/>
    <w:rsid w:val="00900FBF"/>
    <w:rsid w:val="009141DF"/>
    <w:rsid w:val="00915AE9"/>
    <w:rsid w:val="0091751B"/>
    <w:rsid w:val="00921017"/>
    <w:rsid w:val="00923760"/>
    <w:rsid w:val="0093010E"/>
    <w:rsid w:val="00932468"/>
    <w:rsid w:val="00933098"/>
    <w:rsid w:val="00933194"/>
    <w:rsid w:val="00934DDF"/>
    <w:rsid w:val="0093563E"/>
    <w:rsid w:val="0093687C"/>
    <w:rsid w:val="009428FD"/>
    <w:rsid w:val="009462EF"/>
    <w:rsid w:val="009475F4"/>
    <w:rsid w:val="009539A5"/>
    <w:rsid w:val="009611E2"/>
    <w:rsid w:val="0096253D"/>
    <w:rsid w:val="009651F7"/>
    <w:rsid w:val="0097188B"/>
    <w:rsid w:val="0097192E"/>
    <w:rsid w:val="009727A9"/>
    <w:rsid w:val="00982717"/>
    <w:rsid w:val="00987DD7"/>
    <w:rsid w:val="00993E9D"/>
    <w:rsid w:val="009942F1"/>
    <w:rsid w:val="00994434"/>
    <w:rsid w:val="0099460E"/>
    <w:rsid w:val="009958D8"/>
    <w:rsid w:val="00997852"/>
    <w:rsid w:val="009A31BE"/>
    <w:rsid w:val="009A6088"/>
    <w:rsid w:val="009A637A"/>
    <w:rsid w:val="009A74BA"/>
    <w:rsid w:val="009B044C"/>
    <w:rsid w:val="009B3D69"/>
    <w:rsid w:val="009B653E"/>
    <w:rsid w:val="009C154F"/>
    <w:rsid w:val="009C697F"/>
    <w:rsid w:val="009D3BFE"/>
    <w:rsid w:val="009E13BD"/>
    <w:rsid w:val="009E23D5"/>
    <w:rsid w:val="009E7346"/>
    <w:rsid w:val="009E7E36"/>
    <w:rsid w:val="009F4CF0"/>
    <w:rsid w:val="009F4F6B"/>
    <w:rsid w:val="009F7DA5"/>
    <w:rsid w:val="00A00ECC"/>
    <w:rsid w:val="00A01047"/>
    <w:rsid w:val="00A04CAE"/>
    <w:rsid w:val="00A0611D"/>
    <w:rsid w:val="00A062CA"/>
    <w:rsid w:val="00A137BE"/>
    <w:rsid w:val="00A13992"/>
    <w:rsid w:val="00A1535B"/>
    <w:rsid w:val="00A157EF"/>
    <w:rsid w:val="00A1681F"/>
    <w:rsid w:val="00A17090"/>
    <w:rsid w:val="00A17462"/>
    <w:rsid w:val="00A17E1D"/>
    <w:rsid w:val="00A2552A"/>
    <w:rsid w:val="00A262F4"/>
    <w:rsid w:val="00A30AF7"/>
    <w:rsid w:val="00A32C18"/>
    <w:rsid w:val="00A34C45"/>
    <w:rsid w:val="00A3518E"/>
    <w:rsid w:val="00A446F3"/>
    <w:rsid w:val="00A5684B"/>
    <w:rsid w:val="00A624AD"/>
    <w:rsid w:val="00A6399F"/>
    <w:rsid w:val="00A642D2"/>
    <w:rsid w:val="00A64638"/>
    <w:rsid w:val="00A67800"/>
    <w:rsid w:val="00A67A8F"/>
    <w:rsid w:val="00A75E16"/>
    <w:rsid w:val="00A7694F"/>
    <w:rsid w:val="00A81A78"/>
    <w:rsid w:val="00A81D3E"/>
    <w:rsid w:val="00A830E9"/>
    <w:rsid w:val="00A90B6C"/>
    <w:rsid w:val="00A92CAA"/>
    <w:rsid w:val="00A93B1B"/>
    <w:rsid w:val="00A93E88"/>
    <w:rsid w:val="00A9698C"/>
    <w:rsid w:val="00A970ED"/>
    <w:rsid w:val="00AA68D1"/>
    <w:rsid w:val="00AA744B"/>
    <w:rsid w:val="00AB424C"/>
    <w:rsid w:val="00AC0EB8"/>
    <w:rsid w:val="00AC12DD"/>
    <w:rsid w:val="00AC235A"/>
    <w:rsid w:val="00AC4068"/>
    <w:rsid w:val="00AC45FE"/>
    <w:rsid w:val="00AC6442"/>
    <w:rsid w:val="00AC781F"/>
    <w:rsid w:val="00AD5F02"/>
    <w:rsid w:val="00AD6C5A"/>
    <w:rsid w:val="00AD714C"/>
    <w:rsid w:val="00AE1830"/>
    <w:rsid w:val="00AE5DED"/>
    <w:rsid w:val="00AF2156"/>
    <w:rsid w:val="00AF24BC"/>
    <w:rsid w:val="00AF2F82"/>
    <w:rsid w:val="00AF4D67"/>
    <w:rsid w:val="00AF4FBA"/>
    <w:rsid w:val="00B00390"/>
    <w:rsid w:val="00B004AB"/>
    <w:rsid w:val="00B0095E"/>
    <w:rsid w:val="00B00C98"/>
    <w:rsid w:val="00B02D1E"/>
    <w:rsid w:val="00B03F13"/>
    <w:rsid w:val="00B04EBB"/>
    <w:rsid w:val="00B05615"/>
    <w:rsid w:val="00B12D7C"/>
    <w:rsid w:val="00B15ECC"/>
    <w:rsid w:val="00B1713B"/>
    <w:rsid w:val="00B207AE"/>
    <w:rsid w:val="00B21ABE"/>
    <w:rsid w:val="00B26557"/>
    <w:rsid w:val="00B2700A"/>
    <w:rsid w:val="00B30329"/>
    <w:rsid w:val="00B3105C"/>
    <w:rsid w:val="00B314C2"/>
    <w:rsid w:val="00B322DB"/>
    <w:rsid w:val="00B40AE2"/>
    <w:rsid w:val="00B477D3"/>
    <w:rsid w:val="00B5361C"/>
    <w:rsid w:val="00B5362E"/>
    <w:rsid w:val="00B54392"/>
    <w:rsid w:val="00B61720"/>
    <w:rsid w:val="00B66801"/>
    <w:rsid w:val="00B70650"/>
    <w:rsid w:val="00B77107"/>
    <w:rsid w:val="00B77334"/>
    <w:rsid w:val="00B84FDA"/>
    <w:rsid w:val="00B85BC0"/>
    <w:rsid w:val="00B862F5"/>
    <w:rsid w:val="00B86B4B"/>
    <w:rsid w:val="00B92F75"/>
    <w:rsid w:val="00B94291"/>
    <w:rsid w:val="00B94B18"/>
    <w:rsid w:val="00B94DFA"/>
    <w:rsid w:val="00B970BA"/>
    <w:rsid w:val="00BA3FDB"/>
    <w:rsid w:val="00BA4D85"/>
    <w:rsid w:val="00BA7227"/>
    <w:rsid w:val="00BB0791"/>
    <w:rsid w:val="00BB3E5F"/>
    <w:rsid w:val="00BB4617"/>
    <w:rsid w:val="00BB5510"/>
    <w:rsid w:val="00BB5CAB"/>
    <w:rsid w:val="00BC5B79"/>
    <w:rsid w:val="00BC6FB0"/>
    <w:rsid w:val="00BC7BEB"/>
    <w:rsid w:val="00BD06AB"/>
    <w:rsid w:val="00BD1519"/>
    <w:rsid w:val="00BD3A80"/>
    <w:rsid w:val="00BD4E76"/>
    <w:rsid w:val="00BE4864"/>
    <w:rsid w:val="00BE5754"/>
    <w:rsid w:val="00BE661C"/>
    <w:rsid w:val="00BF0866"/>
    <w:rsid w:val="00BF0DEC"/>
    <w:rsid w:val="00BF17B7"/>
    <w:rsid w:val="00BF4AFC"/>
    <w:rsid w:val="00BF7F0F"/>
    <w:rsid w:val="00C003BE"/>
    <w:rsid w:val="00C03DCF"/>
    <w:rsid w:val="00C04776"/>
    <w:rsid w:val="00C10189"/>
    <w:rsid w:val="00C10292"/>
    <w:rsid w:val="00C129AF"/>
    <w:rsid w:val="00C14F90"/>
    <w:rsid w:val="00C25667"/>
    <w:rsid w:val="00C267F5"/>
    <w:rsid w:val="00C43F44"/>
    <w:rsid w:val="00C468D6"/>
    <w:rsid w:val="00C5019F"/>
    <w:rsid w:val="00C50E11"/>
    <w:rsid w:val="00C5170C"/>
    <w:rsid w:val="00C5210B"/>
    <w:rsid w:val="00C53783"/>
    <w:rsid w:val="00C54DEA"/>
    <w:rsid w:val="00C5547D"/>
    <w:rsid w:val="00C607D0"/>
    <w:rsid w:val="00C629BF"/>
    <w:rsid w:val="00C735AF"/>
    <w:rsid w:val="00C77822"/>
    <w:rsid w:val="00C810A8"/>
    <w:rsid w:val="00C82C31"/>
    <w:rsid w:val="00C846A6"/>
    <w:rsid w:val="00C87168"/>
    <w:rsid w:val="00C87C91"/>
    <w:rsid w:val="00C94854"/>
    <w:rsid w:val="00CA2104"/>
    <w:rsid w:val="00CA3EC1"/>
    <w:rsid w:val="00CA7012"/>
    <w:rsid w:val="00CA7E55"/>
    <w:rsid w:val="00CA7ED7"/>
    <w:rsid w:val="00CB1A3C"/>
    <w:rsid w:val="00CB6C17"/>
    <w:rsid w:val="00CC2895"/>
    <w:rsid w:val="00CC31A7"/>
    <w:rsid w:val="00CC3240"/>
    <w:rsid w:val="00CC4C2E"/>
    <w:rsid w:val="00CC5639"/>
    <w:rsid w:val="00CC7005"/>
    <w:rsid w:val="00CD0B7D"/>
    <w:rsid w:val="00CD79C6"/>
    <w:rsid w:val="00CE1010"/>
    <w:rsid w:val="00CE1F0D"/>
    <w:rsid w:val="00CE4BEB"/>
    <w:rsid w:val="00CE51E3"/>
    <w:rsid w:val="00CF169D"/>
    <w:rsid w:val="00CF4DBE"/>
    <w:rsid w:val="00CF5C57"/>
    <w:rsid w:val="00D002AA"/>
    <w:rsid w:val="00D00FF5"/>
    <w:rsid w:val="00D01B35"/>
    <w:rsid w:val="00D07A0B"/>
    <w:rsid w:val="00D10EBE"/>
    <w:rsid w:val="00D13204"/>
    <w:rsid w:val="00D15477"/>
    <w:rsid w:val="00D161AF"/>
    <w:rsid w:val="00D1623D"/>
    <w:rsid w:val="00D20CEE"/>
    <w:rsid w:val="00D225A1"/>
    <w:rsid w:val="00D23295"/>
    <w:rsid w:val="00D25AD9"/>
    <w:rsid w:val="00D30488"/>
    <w:rsid w:val="00D33411"/>
    <w:rsid w:val="00D339E0"/>
    <w:rsid w:val="00D36DE0"/>
    <w:rsid w:val="00D36E86"/>
    <w:rsid w:val="00D4156D"/>
    <w:rsid w:val="00D419C5"/>
    <w:rsid w:val="00D43164"/>
    <w:rsid w:val="00D44DF9"/>
    <w:rsid w:val="00D50C57"/>
    <w:rsid w:val="00D569F7"/>
    <w:rsid w:val="00D57619"/>
    <w:rsid w:val="00D57B39"/>
    <w:rsid w:val="00D62FE3"/>
    <w:rsid w:val="00D635C9"/>
    <w:rsid w:val="00D63896"/>
    <w:rsid w:val="00D63B1A"/>
    <w:rsid w:val="00D64B62"/>
    <w:rsid w:val="00D670D3"/>
    <w:rsid w:val="00D71D83"/>
    <w:rsid w:val="00D72154"/>
    <w:rsid w:val="00D7265C"/>
    <w:rsid w:val="00D737DE"/>
    <w:rsid w:val="00D76525"/>
    <w:rsid w:val="00D772FD"/>
    <w:rsid w:val="00D80446"/>
    <w:rsid w:val="00D822D3"/>
    <w:rsid w:val="00D85771"/>
    <w:rsid w:val="00D85B79"/>
    <w:rsid w:val="00D867A2"/>
    <w:rsid w:val="00D90CEF"/>
    <w:rsid w:val="00D92012"/>
    <w:rsid w:val="00D939DD"/>
    <w:rsid w:val="00D941CE"/>
    <w:rsid w:val="00D9705D"/>
    <w:rsid w:val="00DA217C"/>
    <w:rsid w:val="00DA2995"/>
    <w:rsid w:val="00DA77C3"/>
    <w:rsid w:val="00DB72A5"/>
    <w:rsid w:val="00DB7630"/>
    <w:rsid w:val="00DC2450"/>
    <w:rsid w:val="00DC3A39"/>
    <w:rsid w:val="00DC765B"/>
    <w:rsid w:val="00DD0F41"/>
    <w:rsid w:val="00DD1FC6"/>
    <w:rsid w:val="00DD4911"/>
    <w:rsid w:val="00DD7647"/>
    <w:rsid w:val="00DD7951"/>
    <w:rsid w:val="00DE0100"/>
    <w:rsid w:val="00DE44B2"/>
    <w:rsid w:val="00DE5503"/>
    <w:rsid w:val="00DE62E7"/>
    <w:rsid w:val="00DF2423"/>
    <w:rsid w:val="00DF2AF3"/>
    <w:rsid w:val="00DF6FE2"/>
    <w:rsid w:val="00E00BFC"/>
    <w:rsid w:val="00E04A1A"/>
    <w:rsid w:val="00E0756B"/>
    <w:rsid w:val="00E1120D"/>
    <w:rsid w:val="00E12029"/>
    <w:rsid w:val="00E1558E"/>
    <w:rsid w:val="00E2088A"/>
    <w:rsid w:val="00E20968"/>
    <w:rsid w:val="00E217F4"/>
    <w:rsid w:val="00E22B99"/>
    <w:rsid w:val="00E23A0A"/>
    <w:rsid w:val="00E26815"/>
    <w:rsid w:val="00E30F63"/>
    <w:rsid w:val="00E31B51"/>
    <w:rsid w:val="00E33EBB"/>
    <w:rsid w:val="00E34170"/>
    <w:rsid w:val="00E342A1"/>
    <w:rsid w:val="00E40BBF"/>
    <w:rsid w:val="00E42CFE"/>
    <w:rsid w:val="00E46748"/>
    <w:rsid w:val="00E47F21"/>
    <w:rsid w:val="00E522BF"/>
    <w:rsid w:val="00E547DE"/>
    <w:rsid w:val="00E55C2B"/>
    <w:rsid w:val="00E57400"/>
    <w:rsid w:val="00E7080C"/>
    <w:rsid w:val="00E730DF"/>
    <w:rsid w:val="00E7387A"/>
    <w:rsid w:val="00E74DE1"/>
    <w:rsid w:val="00E7612B"/>
    <w:rsid w:val="00E840D1"/>
    <w:rsid w:val="00E85119"/>
    <w:rsid w:val="00E87EC6"/>
    <w:rsid w:val="00E912A7"/>
    <w:rsid w:val="00E91FD5"/>
    <w:rsid w:val="00E922E4"/>
    <w:rsid w:val="00E9713A"/>
    <w:rsid w:val="00EA0B80"/>
    <w:rsid w:val="00EA4C09"/>
    <w:rsid w:val="00EB35AF"/>
    <w:rsid w:val="00EB551A"/>
    <w:rsid w:val="00EC1464"/>
    <w:rsid w:val="00EC201E"/>
    <w:rsid w:val="00EC2C31"/>
    <w:rsid w:val="00EC677D"/>
    <w:rsid w:val="00EC6C24"/>
    <w:rsid w:val="00ED09D1"/>
    <w:rsid w:val="00ED0A61"/>
    <w:rsid w:val="00ED57A8"/>
    <w:rsid w:val="00ED5971"/>
    <w:rsid w:val="00ED5E0D"/>
    <w:rsid w:val="00ED62E3"/>
    <w:rsid w:val="00EE4CED"/>
    <w:rsid w:val="00EE5F42"/>
    <w:rsid w:val="00EF261B"/>
    <w:rsid w:val="00EF59FE"/>
    <w:rsid w:val="00EF6E4F"/>
    <w:rsid w:val="00F00C83"/>
    <w:rsid w:val="00F01AE3"/>
    <w:rsid w:val="00F07DC3"/>
    <w:rsid w:val="00F10DF3"/>
    <w:rsid w:val="00F11E4F"/>
    <w:rsid w:val="00F12B07"/>
    <w:rsid w:val="00F150F9"/>
    <w:rsid w:val="00F15903"/>
    <w:rsid w:val="00F17109"/>
    <w:rsid w:val="00F2022C"/>
    <w:rsid w:val="00F20534"/>
    <w:rsid w:val="00F23D6C"/>
    <w:rsid w:val="00F244A1"/>
    <w:rsid w:val="00F24AB8"/>
    <w:rsid w:val="00F26F03"/>
    <w:rsid w:val="00F37250"/>
    <w:rsid w:val="00F4085D"/>
    <w:rsid w:val="00F44234"/>
    <w:rsid w:val="00F472E0"/>
    <w:rsid w:val="00F53A20"/>
    <w:rsid w:val="00F55865"/>
    <w:rsid w:val="00F563C3"/>
    <w:rsid w:val="00F6574B"/>
    <w:rsid w:val="00F659D5"/>
    <w:rsid w:val="00F76D40"/>
    <w:rsid w:val="00F8114A"/>
    <w:rsid w:val="00F815AB"/>
    <w:rsid w:val="00F8342E"/>
    <w:rsid w:val="00F83ED1"/>
    <w:rsid w:val="00F85607"/>
    <w:rsid w:val="00F91083"/>
    <w:rsid w:val="00F925A4"/>
    <w:rsid w:val="00F94EDE"/>
    <w:rsid w:val="00F95BA1"/>
    <w:rsid w:val="00F9622D"/>
    <w:rsid w:val="00F97C6B"/>
    <w:rsid w:val="00FA01B9"/>
    <w:rsid w:val="00FB0207"/>
    <w:rsid w:val="00FB0F8C"/>
    <w:rsid w:val="00FB1766"/>
    <w:rsid w:val="00FB6035"/>
    <w:rsid w:val="00FC195D"/>
    <w:rsid w:val="00FC4C99"/>
    <w:rsid w:val="00FC5BBE"/>
    <w:rsid w:val="00FD2392"/>
    <w:rsid w:val="00FD662C"/>
    <w:rsid w:val="00FD6DBD"/>
    <w:rsid w:val="00FE18EC"/>
    <w:rsid w:val="00FE3098"/>
    <w:rsid w:val="00FE4F07"/>
    <w:rsid w:val="00FF6BE2"/>
    <w:rsid w:val="00FF6DA9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0B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B1A3C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autoRedefine/>
    <w:qFormat/>
    <w:rsid w:val="0048370B"/>
    <w:pPr>
      <w:ind w:left="300"/>
      <w:outlineLvl w:val="0"/>
    </w:pPr>
    <w:rPr>
      <w:rFonts w:ascii="Cambria" w:hAnsi="Cambria"/>
      <w:color w:val="7F7F7F" w:themeColor="text1" w:themeTint="80"/>
      <w:lang w:eastAsia="en-US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7066F8"/>
    <w:pPr>
      <w:numPr>
        <w:numId w:val="2"/>
      </w:numPr>
      <w:outlineLvl w:val="1"/>
    </w:pPr>
    <w:rPr>
      <w:color w:val="auto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C83"/>
    <w:pPr>
      <w:spacing w:before="12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D80"/>
    <w:p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A2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0AEB"/>
    <w:pPr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48370B"/>
    <w:rPr>
      <w:rFonts w:ascii="Cambria" w:hAnsi="Cambria"/>
      <w:color w:val="7F7F7F" w:themeColor="text1" w:themeTint="80"/>
      <w:sz w:val="22"/>
      <w:szCs w:val="24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tabs>
        <w:tab w:val="center" w:pos="4533"/>
        <w:tab w:val="left" w:pos="9072"/>
      </w:tabs>
      <w:overflowPunct w:val="0"/>
      <w:autoSpaceDE w:val="0"/>
      <w:autoSpaceDN w:val="0"/>
      <w:adjustRightInd w:val="0"/>
      <w:spacing w:after="100" w:afterAutospacing="1" w:line="340" w:lineRule="atLeast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312B94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rsid w:val="000C1576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312B94"/>
    <w:pPr>
      <w:numPr>
        <w:numId w:val="12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hAnsi="Cambria"/>
      <w:iCs/>
      <w:color w:val="17365D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6F8"/>
    <w:rPr>
      <w:rFonts w:ascii="Cambria" w:hAnsi="Cambria"/>
      <w:iCs/>
      <w:kern w:val="32"/>
      <w:sz w:val="26"/>
      <w:szCs w:val="32"/>
    </w:rPr>
  </w:style>
  <w:style w:type="paragraph" w:styleId="ListBullet">
    <w:name w:val="List Bullet"/>
    <w:basedOn w:val="Normal"/>
    <w:link w:val="ListBulletChar"/>
    <w:autoRedefine/>
    <w:qFormat/>
    <w:rsid w:val="0002271C"/>
    <w:pPr>
      <w:framePr w:hSpace="181" w:wrap="around" w:vAnchor="text" w:hAnchor="margin" w:y="365"/>
      <w:numPr>
        <w:numId w:val="3"/>
      </w:numPr>
      <w:spacing w:before="60"/>
      <w:ind w:left="283" w:hanging="170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02271C"/>
    <w:rPr>
      <w:rFonts w:asciiTheme="minorHAnsi" w:hAnsiTheme="minorHAnsi"/>
      <w:bCs/>
      <w:sz w:val="22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C5BBE"/>
    <w:pPr>
      <w:pBdr>
        <w:bottom w:val="single" w:sz="8" w:space="4" w:color="4F81BD"/>
      </w:pBdr>
      <w:spacing w:after="120"/>
      <w:ind w:left="357"/>
      <w:contextualSpacing/>
    </w:pPr>
    <w:rPr>
      <w:rFonts w:ascii="Cambria" w:hAnsi="Cambria"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C5BBE"/>
    <w:rPr>
      <w:rFonts w:ascii="Cambria" w:hAnsi="Cambria"/>
      <w:spacing w:val="5"/>
      <w:kern w:val="28"/>
      <w:sz w:val="32"/>
      <w:szCs w:val="5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37250"/>
    <w:rPr>
      <w:b/>
      <w:bCs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F00C83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F6D80"/>
    <w:rPr>
      <w:rFonts w:ascii="Calibri" w:eastAsia="Times New Roman" w:hAnsi="Calibri" w:cs="Times New Roman"/>
      <w:b/>
      <w:bCs/>
      <w:sz w:val="28"/>
      <w:szCs w:val="28"/>
      <w:lang w:bidi="he-IL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hAnchor="text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eastAsia="Times New Roman" w:hAnsi="Arial" w:cs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 w:hAnchor="text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rFonts w:asciiTheme="minorHAnsi" w:hAnsiTheme="minorHAnsi"/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99460E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44"/>
      <w:szCs w:val="52"/>
      <w:lang w:eastAsia="en-US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eastAsia="Times New Roman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99460E"/>
    <w:rPr>
      <w:rFonts w:ascii="Cambria" w:eastAsia="Times New Roman" w:hAnsi="Cambria"/>
      <w:color w:val="17365D"/>
      <w:spacing w:val="5"/>
      <w:kern w:val="28"/>
      <w:sz w:val="44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/>
      <w:b/>
      <w:bCs/>
      <w:i/>
      <w:iCs/>
      <w:color w:val="17365D"/>
      <w:kern w:val="32"/>
      <w:sz w:val="22"/>
      <w:szCs w:val="24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autoRedefine/>
    <w:uiPriority w:val="34"/>
    <w:qFormat/>
    <w:rsid w:val="00F00C83"/>
    <w:pPr>
      <w:numPr>
        <w:numId w:val="11"/>
      </w:numPr>
      <w:contextualSpacing/>
    </w:pPr>
  </w:style>
  <w:style w:type="character" w:styleId="FollowedHyperlink">
    <w:name w:val="FollowedHyperlink"/>
    <w:basedOn w:val="DefaultParagraphFont"/>
    <w:unhideWhenUsed/>
    <w:rsid w:val="009F7DA5"/>
    <w:rPr>
      <w:color w:val="800080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ind w:left="567"/>
    </w:pPr>
    <w:rPr>
      <w:rFonts w:eastAsia="Times New Roman"/>
    </w:r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19"/>
    <w:qFormat/>
    <w:rsid w:val="001D547B"/>
    <w:rPr>
      <w:i/>
      <w:iCs/>
      <w:color w:val="808080"/>
    </w:rPr>
  </w:style>
  <w:style w:type="character" w:styleId="Strong">
    <w:name w:val="Strong"/>
    <w:basedOn w:val="DefaultParagraphFont"/>
    <w:uiPriority w:val="22"/>
    <w:qFormat/>
    <w:rsid w:val="00F11E4F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400"/>
    <w:rPr>
      <w:i/>
      <w:iCs/>
    </w:rPr>
  </w:style>
  <w:style w:type="paragraph" w:customStyle="1" w:styleId="normaltablenumb">
    <w:name w:val="normal table numb"/>
    <w:basedOn w:val="Normal"/>
    <w:autoRedefine/>
    <w:qFormat/>
    <w:rsid w:val="003807EE"/>
    <w:pPr>
      <w:framePr w:hSpace="181" w:wrap="around" w:vAnchor="text" w:hAnchor="margin" w:y="365"/>
      <w:numPr>
        <w:numId w:val="4"/>
      </w:numPr>
      <w:spacing w:before="120"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867A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C53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3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3783"/>
    <w:rPr>
      <w:rFonts w:ascii="Times New Roman" w:hAnsi="Times New Roman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783"/>
    <w:rPr>
      <w:rFonts w:ascii="Times New Roman" w:hAnsi="Times New Roman"/>
      <w:b/>
      <w:bCs/>
      <w:lang w:bidi="he-IL"/>
    </w:rPr>
  </w:style>
  <w:style w:type="paragraph" w:styleId="Caption">
    <w:name w:val="caption"/>
    <w:basedOn w:val="Normal"/>
    <w:next w:val="Normal"/>
    <w:uiPriority w:val="35"/>
    <w:unhideWhenUsed/>
    <w:qFormat/>
    <w:rsid w:val="00E47F2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90AE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A60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2303E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2303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B1A3C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autoRedefine/>
    <w:qFormat/>
    <w:rsid w:val="0048370B"/>
    <w:pPr>
      <w:ind w:left="300"/>
      <w:outlineLvl w:val="0"/>
    </w:pPr>
    <w:rPr>
      <w:rFonts w:ascii="Cambria" w:hAnsi="Cambria"/>
      <w:color w:val="7F7F7F" w:themeColor="text1" w:themeTint="80"/>
      <w:lang w:eastAsia="en-US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7066F8"/>
    <w:pPr>
      <w:numPr>
        <w:numId w:val="2"/>
      </w:numPr>
      <w:outlineLvl w:val="1"/>
    </w:pPr>
    <w:rPr>
      <w:color w:val="auto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C83"/>
    <w:pPr>
      <w:spacing w:before="12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D80"/>
    <w:p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A2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0AEB"/>
    <w:pPr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48370B"/>
    <w:rPr>
      <w:rFonts w:ascii="Cambria" w:hAnsi="Cambria"/>
      <w:color w:val="7F7F7F" w:themeColor="text1" w:themeTint="80"/>
      <w:sz w:val="22"/>
      <w:szCs w:val="24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tabs>
        <w:tab w:val="center" w:pos="4533"/>
        <w:tab w:val="left" w:pos="9072"/>
      </w:tabs>
      <w:overflowPunct w:val="0"/>
      <w:autoSpaceDE w:val="0"/>
      <w:autoSpaceDN w:val="0"/>
      <w:adjustRightInd w:val="0"/>
      <w:spacing w:after="100" w:afterAutospacing="1" w:line="340" w:lineRule="atLeast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312B94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rsid w:val="000C1576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312B94"/>
    <w:pPr>
      <w:numPr>
        <w:numId w:val="12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hAnsi="Cambria"/>
      <w:iCs/>
      <w:color w:val="17365D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6F8"/>
    <w:rPr>
      <w:rFonts w:ascii="Cambria" w:hAnsi="Cambria"/>
      <w:iCs/>
      <w:kern w:val="32"/>
      <w:sz w:val="26"/>
      <w:szCs w:val="32"/>
    </w:rPr>
  </w:style>
  <w:style w:type="paragraph" w:styleId="ListBullet">
    <w:name w:val="List Bullet"/>
    <w:basedOn w:val="Normal"/>
    <w:link w:val="ListBulletChar"/>
    <w:autoRedefine/>
    <w:qFormat/>
    <w:rsid w:val="0002271C"/>
    <w:pPr>
      <w:framePr w:hSpace="181" w:wrap="around" w:vAnchor="text" w:hAnchor="margin" w:y="365"/>
      <w:numPr>
        <w:numId w:val="3"/>
      </w:numPr>
      <w:spacing w:before="60"/>
      <w:ind w:left="283" w:hanging="170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02271C"/>
    <w:rPr>
      <w:rFonts w:asciiTheme="minorHAnsi" w:hAnsiTheme="minorHAnsi"/>
      <w:bCs/>
      <w:sz w:val="22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C5BBE"/>
    <w:pPr>
      <w:pBdr>
        <w:bottom w:val="single" w:sz="8" w:space="4" w:color="4F81BD"/>
      </w:pBdr>
      <w:spacing w:after="120"/>
      <w:ind w:left="357"/>
      <w:contextualSpacing/>
    </w:pPr>
    <w:rPr>
      <w:rFonts w:ascii="Cambria" w:hAnsi="Cambria"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C5BBE"/>
    <w:rPr>
      <w:rFonts w:ascii="Cambria" w:hAnsi="Cambria"/>
      <w:spacing w:val="5"/>
      <w:kern w:val="28"/>
      <w:sz w:val="32"/>
      <w:szCs w:val="5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37250"/>
    <w:rPr>
      <w:b/>
      <w:bCs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F00C83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F6D80"/>
    <w:rPr>
      <w:rFonts w:ascii="Calibri" w:eastAsia="Times New Roman" w:hAnsi="Calibri" w:cs="Times New Roman"/>
      <w:b/>
      <w:bCs/>
      <w:sz w:val="28"/>
      <w:szCs w:val="28"/>
      <w:lang w:bidi="he-IL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hAnchor="text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eastAsia="Times New Roman" w:hAnsi="Arial" w:cs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 w:hAnchor="text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rFonts w:asciiTheme="minorHAnsi" w:hAnsiTheme="minorHAnsi"/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99460E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44"/>
      <w:szCs w:val="52"/>
      <w:lang w:eastAsia="en-US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eastAsia="Times New Roman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99460E"/>
    <w:rPr>
      <w:rFonts w:ascii="Cambria" w:eastAsia="Times New Roman" w:hAnsi="Cambria"/>
      <w:color w:val="17365D"/>
      <w:spacing w:val="5"/>
      <w:kern w:val="28"/>
      <w:sz w:val="44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/>
      <w:b/>
      <w:bCs/>
      <w:i/>
      <w:iCs/>
      <w:color w:val="17365D"/>
      <w:kern w:val="32"/>
      <w:sz w:val="22"/>
      <w:szCs w:val="24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autoRedefine/>
    <w:uiPriority w:val="34"/>
    <w:qFormat/>
    <w:rsid w:val="00F00C83"/>
    <w:pPr>
      <w:numPr>
        <w:numId w:val="11"/>
      </w:numPr>
      <w:contextualSpacing/>
    </w:pPr>
  </w:style>
  <w:style w:type="character" w:styleId="FollowedHyperlink">
    <w:name w:val="FollowedHyperlink"/>
    <w:basedOn w:val="DefaultParagraphFont"/>
    <w:unhideWhenUsed/>
    <w:rsid w:val="009F7DA5"/>
    <w:rPr>
      <w:color w:val="800080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ind w:left="567"/>
    </w:pPr>
    <w:rPr>
      <w:rFonts w:eastAsia="Times New Roman"/>
    </w:r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19"/>
    <w:qFormat/>
    <w:rsid w:val="001D547B"/>
    <w:rPr>
      <w:i/>
      <w:iCs/>
      <w:color w:val="808080"/>
    </w:rPr>
  </w:style>
  <w:style w:type="character" w:styleId="Strong">
    <w:name w:val="Strong"/>
    <w:basedOn w:val="DefaultParagraphFont"/>
    <w:uiPriority w:val="22"/>
    <w:qFormat/>
    <w:rsid w:val="00F11E4F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400"/>
    <w:rPr>
      <w:i/>
      <w:iCs/>
    </w:rPr>
  </w:style>
  <w:style w:type="paragraph" w:customStyle="1" w:styleId="normaltablenumb">
    <w:name w:val="normal table numb"/>
    <w:basedOn w:val="Normal"/>
    <w:autoRedefine/>
    <w:qFormat/>
    <w:rsid w:val="003807EE"/>
    <w:pPr>
      <w:framePr w:hSpace="181" w:wrap="around" w:vAnchor="text" w:hAnchor="margin" w:y="365"/>
      <w:numPr>
        <w:numId w:val="4"/>
      </w:numPr>
      <w:spacing w:before="120"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867A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C53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3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3783"/>
    <w:rPr>
      <w:rFonts w:ascii="Times New Roman" w:hAnsi="Times New Roman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783"/>
    <w:rPr>
      <w:rFonts w:ascii="Times New Roman" w:hAnsi="Times New Roman"/>
      <w:b/>
      <w:bCs/>
      <w:lang w:bidi="he-IL"/>
    </w:rPr>
  </w:style>
  <w:style w:type="paragraph" w:styleId="Caption">
    <w:name w:val="caption"/>
    <w:basedOn w:val="Normal"/>
    <w:next w:val="Normal"/>
    <w:uiPriority w:val="35"/>
    <w:unhideWhenUsed/>
    <w:qFormat/>
    <w:rsid w:val="00E47F2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90AE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A60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2303E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230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ritesite.elearn.usyd.edu.au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Ahmedabad\Ethnography%20course\Ethno%20AU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7784F-86BF-4D16-B732-CB911B40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Ethno AU template2.dotx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1435</CharactersWithSpaces>
  <SharedDoc>false</SharedDoc>
  <HLinks>
    <vt:vector size="144" baseType="variant">
      <vt:variant>
        <vt:i4>4653151</vt:i4>
      </vt:variant>
      <vt:variant>
        <vt:i4>72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69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66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60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57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48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45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42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4653151</vt:i4>
      </vt:variant>
      <vt:variant>
        <vt:i4>39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36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33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5439561</vt:i4>
      </vt:variant>
      <vt:variant>
        <vt:i4>30</vt:i4>
      </vt:variant>
      <vt:variant>
        <vt:i4>0</vt:i4>
      </vt:variant>
      <vt:variant>
        <vt:i4>5</vt:i4>
      </vt:variant>
      <vt:variant>
        <vt:lpwstr>http://www.library.usyd.edu.au/elearning/learn/journalarticles/index.php</vt:lpwstr>
      </vt:variant>
      <vt:variant>
        <vt:lpwstr/>
      </vt:variant>
      <vt:variant>
        <vt:i4>5636176</vt:i4>
      </vt:variant>
      <vt:variant>
        <vt:i4>27</vt:i4>
      </vt:variant>
      <vt:variant>
        <vt:i4>0</vt:i4>
      </vt:variant>
      <vt:variant>
        <vt:i4>5</vt:i4>
      </vt:variant>
      <vt:variant>
        <vt:lpwstr>http://www.library.usyd.edu.au/elearning/learn/schvsnonsch/index.php</vt:lpwstr>
      </vt:variant>
      <vt:variant>
        <vt:lpwstr/>
      </vt:variant>
      <vt:variant>
        <vt:i4>4784216</vt:i4>
      </vt:variant>
      <vt:variant>
        <vt:i4>24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21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18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15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12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5439498</vt:i4>
      </vt:variant>
      <vt:variant>
        <vt:i4>9</vt:i4>
      </vt:variant>
      <vt:variant>
        <vt:i4>0</vt:i4>
      </vt:variant>
      <vt:variant>
        <vt:i4>5</vt:i4>
      </vt:variant>
      <vt:variant>
        <vt:lpwstr>http://www.imf.org/external/np/tr/2005/tr050408bf.htm</vt:lpwstr>
      </vt:variant>
      <vt:variant>
        <vt:lpwstr/>
      </vt:variant>
      <vt:variant>
        <vt:i4>393287</vt:i4>
      </vt:variant>
      <vt:variant>
        <vt:i4>6</vt:i4>
      </vt:variant>
      <vt:variant>
        <vt:i4>0</vt:i4>
      </vt:variant>
      <vt:variant>
        <vt:i4>5</vt:i4>
      </vt:variant>
      <vt:variant>
        <vt:lpwstr>http://mitworld.mit.edu/video/266</vt:lpwstr>
      </vt:variant>
      <vt:variant>
        <vt:lpwstr/>
      </vt:variant>
      <vt:variant>
        <vt:i4>2097265</vt:i4>
      </vt:variant>
      <vt:variant>
        <vt:i4>0</vt:i4>
      </vt:variant>
      <vt:variant>
        <vt:i4>0</vt:i4>
      </vt:variant>
      <vt:variant>
        <vt:i4>5</vt:i4>
      </vt:variant>
      <vt:variant>
        <vt:lpwstr>http://www.library.usyd.edu.au/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Stern</dc:creator>
  <cp:lastModifiedBy>Andrea Stern</cp:lastModifiedBy>
  <cp:revision>2</cp:revision>
  <cp:lastPrinted>2017-03-16T06:41:00Z</cp:lastPrinted>
  <dcterms:created xsi:type="dcterms:W3CDTF">2018-04-25T07:05:00Z</dcterms:created>
  <dcterms:modified xsi:type="dcterms:W3CDTF">2018-04-25T07:05:00Z</dcterms:modified>
</cp:coreProperties>
</file>