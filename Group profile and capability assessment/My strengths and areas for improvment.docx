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257" w:rsidRDefault="0008704F" w:rsidP="0057391A">
      <w:pPr>
        <w:pStyle w:val="headingtitle"/>
      </w:pPr>
      <w:r>
        <w:t>List of individual capabilities</w:t>
      </w:r>
    </w:p>
    <w:p w:rsidR="003A1860" w:rsidRDefault="003A1860" w:rsidP="0057391A"/>
    <w:tbl>
      <w:tblPr>
        <w:tblStyle w:val="TableGrid"/>
        <w:tblW w:w="9357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6629"/>
        <w:gridCol w:w="2728"/>
      </w:tblGrid>
      <w:tr w:rsidR="0057391A" w:rsidTr="0057391A">
        <w:trPr>
          <w:trHeight w:val="831"/>
        </w:trPr>
        <w:tc>
          <w:tcPr>
            <w:tcW w:w="9357" w:type="dxa"/>
            <w:gridSpan w:val="2"/>
            <w:shd w:val="clear" w:color="auto" w:fill="auto"/>
            <w:vAlign w:val="center"/>
          </w:tcPr>
          <w:p w:rsidR="0057391A" w:rsidRDefault="0057391A" w:rsidP="0057391A">
            <w:pPr>
              <w:pStyle w:val="normalnumbered"/>
            </w:pPr>
            <w:r>
              <w:t>In your own words, list your areas of strengths</w:t>
            </w:r>
          </w:p>
          <w:p w:rsidR="0057391A" w:rsidRPr="0057391A" w:rsidRDefault="0057391A" w:rsidP="0057391A">
            <w:pPr>
              <w:pStyle w:val="normalnumbered"/>
            </w:pPr>
            <w:r>
              <w:t>R</w:t>
            </w:r>
            <w:r w:rsidRPr="003A1860">
              <w:t>ank  each  strength  on  a  scale  of  1-5   where  1  =  weak,  2  =  present,  3  =-   quite  strong,  4=  strong,  5 = very strong</w:t>
            </w:r>
          </w:p>
        </w:tc>
      </w:tr>
      <w:tr w:rsidR="003A1860" w:rsidTr="0057391A">
        <w:trPr>
          <w:trHeight w:val="831"/>
        </w:trPr>
        <w:tc>
          <w:tcPr>
            <w:tcW w:w="6629" w:type="dxa"/>
            <w:shd w:val="clear" w:color="auto" w:fill="F2F2F2" w:themeFill="background1" w:themeFillShade="F2"/>
            <w:vAlign w:val="center"/>
          </w:tcPr>
          <w:p w:rsidR="003A1860" w:rsidRPr="003A1860" w:rsidRDefault="003A1860" w:rsidP="0057391A">
            <w:r w:rsidRPr="003A1860">
              <w:t>AREA OF STRENGTHS</w:t>
            </w:r>
          </w:p>
        </w:tc>
        <w:tc>
          <w:tcPr>
            <w:tcW w:w="2728" w:type="dxa"/>
            <w:shd w:val="clear" w:color="auto" w:fill="F2F2F2" w:themeFill="background1" w:themeFillShade="F2"/>
            <w:vAlign w:val="center"/>
          </w:tcPr>
          <w:p w:rsidR="003A1860" w:rsidRPr="003A1860" w:rsidRDefault="003A1860" w:rsidP="0057391A">
            <w:r w:rsidRPr="003A1860">
              <w:t>How strong?</w:t>
            </w:r>
          </w:p>
          <w:p w:rsidR="003A1860" w:rsidRPr="003A1860" w:rsidRDefault="003A1860" w:rsidP="0057391A">
            <w:r w:rsidRPr="003A1860">
              <w:t>(1-5)</w:t>
            </w:r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8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8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8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</w:tr>
      <w:tr w:rsidR="003A1860" w:rsidTr="0057391A">
        <w:trPr>
          <w:trHeight w:val="779"/>
        </w:trPr>
        <w:tc>
          <w:tcPr>
            <w:tcW w:w="6629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8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  <w:bookmarkStart w:id="0" w:name="_GoBack"/>
        <w:bookmarkEnd w:id="0"/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8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</w:tr>
      <w:tr w:rsidR="0057391A" w:rsidTr="0057391A">
        <w:trPr>
          <w:trHeight w:val="837"/>
        </w:trPr>
        <w:tc>
          <w:tcPr>
            <w:tcW w:w="9357" w:type="dxa"/>
            <w:gridSpan w:val="2"/>
            <w:vAlign w:val="center"/>
          </w:tcPr>
          <w:p w:rsidR="0057391A" w:rsidRPr="0057391A" w:rsidRDefault="0057391A" w:rsidP="0057391A">
            <w:pPr>
              <w:pStyle w:val="normalnumbered"/>
              <w:rPr>
                <w:rFonts w:asciiTheme="minorHAnsi" w:hAnsiTheme="minorHAnsi" w:cstheme="minorHAnsi"/>
              </w:rPr>
            </w:pPr>
            <w:r w:rsidRPr="0057391A">
              <w:rPr>
                <w:rFonts w:asciiTheme="minorHAnsi" w:hAnsiTheme="minorHAnsi" w:cstheme="minorHAnsi"/>
              </w:rPr>
              <w:t xml:space="preserve">In your own words, list </w:t>
            </w:r>
            <w:r>
              <w:rPr>
                <w:rFonts w:asciiTheme="minorHAnsi" w:hAnsiTheme="minorHAnsi" w:cstheme="minorHAnsi"/>
              </w:rPr>
              <w:t>areas in which you’d like to improve</w:t>
            </w:r>
          </w:p>
          <w:p w:rsidR="0057391A" w:rsidRPr="0057391A" w:rsidRDefault="0057391A" w:rsidP="0057391A">
            <w:pPr>
              <w:pStyle w:val="normalnumbered"/>
              <w:rPr>
                <w:rFonts w:asciiTheme="minorHAnsi" w:hAnsiTheme="minorHAnsi" w:cstheme="minorHAnsi"/>
              </w:rPr>
            </w:pPr>
            <w:r w:rsidRPr="0057391A">
              <w:rPr>
                <w:rFonts w:asciiTheme="minorHAnsi" w:hAnsiTheme="minorHAnsi" w:cstheme="minorHAnsi"/>
              </w:rPr>
              <w:t>rank how much improvement you think each area needs on a scale of 1-5  where 1 = a bit, 2 =-  more than a bit, 3 = a medium amount, 4 = a significant amount,  5 = a lot</w:t>
            </w:r>
          </w:p>
        </w:tc>
      </w:tr>
      <w:tr w:rsidR="003A1860" w:rsidTr="0057391A">
        <w:trPr>
          <w:trHeight w:val="837"/>
        </w:trPr>
        <w:tc>
          <w:tcPr>
            <w:tcW w:w="6629" w:type="dxa"/>
            <w:shd w:val="clear" w:color="auto" w:fill="F2F2F2" w:themeFill="background1" w:themeFillShade="F2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  <w:r w:rsidRPr="0057391A">
              <w:rPr>
                <w:rFonts w:asciiTheme="minorHAnsi" w:hAnsiTheme="minorHAnsi" w:cstheme="minorHAnsi"/>
              </w:rPr>
              <w:t>AREAS FOR IMPROVEMENT</w:t>
            </w:r>
          </w:p>
        </w:tc>
        <w:tc>
          <w:tcPr>
            <w:tcW w:w="2728" w:type="dxa"/>
            <w:shd w:val="clear" w:color="auto" w:fill="F2F2F2" w:themeFill="background1" w:themeFillShade="F2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  <w:r w:rsidRPr="0057391A">
              <w:rPr>
                <w:rFonts w:asciiTheme="minorHAnsi" w:hAnsiTheme="minorHAnsi" w:cstheme="minorHAnsi"/>
              </w:rPr>
              <w:t>How much improvement?</w:t>
            </w:r>
          </w:p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  <w:r w:rsidRPr="0057391A">
              <w:rPr>
                <w:rFonts w:asciiTheme="minorHAnsi" w:hAnsiTheme="minorHAnsi" w:cstheme="minorHAnsi"/>
              </w:rPr>
              <w:t>(1-5)</w:t>
            </w:r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8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8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8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8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8" w:type="dxa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</w:p>
        </w:tc>
      </w:tr>
    </w:tbl>
    <w:p w:rsidR="00C8674F" w:rsidRDefault="00C8674F" w:rsidP="0057391A">
      <w:pPr>
        <w:rPr>
          <w:lang w:val="en-US"/>
        </w:rPr>
      </w:pPr>
    </w:p>
    <w:sectPr w:rsidR="00C8674F" w:rsidSect="003608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91" w:right="1440" w:bottom="851" w:left="1440" w:header="39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FBA" w:rsidRDefault="00B90FBA" w:rsidP="0057391A">
      <w:r>
        <w:separator/>
      </w:r>
    </w:p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</w:endnote>
  <w:endnote w:type="continuationSeparator" w:id="0">
    <w:p w:rsidR="00B90FBA" w:rsidRDefault="00B90FBA" w:rsidP="0057391A">
      <w:r>
        <w:continuationSeparator/>
      </w:r>
    </w:p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¹ÙÅÁ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F2" w:rsidRDefault="00563BF2" w:rsidP="0057391A">
    <w:pPr>
      <w:pStyle w:val="Footer"/>
    </w:pPr>
  </w:p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F2" w:rsidRPr="005153DC" w:rsidRDefault="00563BF2" w:rsidP="0057391A">
    <w:pPr>
      <w:pStyle w:val="Footer"/>
      <w:rPr>
        <w:lang w:val="en-GB" w:eastAsia="en-GB"/>
      </w:rPr>
    </w:pPr>
    <w:r w:rsidRPr="005153DC">
      <w:rPr>
        <w:lang w:val="en-GB" w:eastAsia="en-GB"/>
      </w:rPr>
      <w:t>A</w:t>
    </w:r>
    <w:r>
      <w:rPr>
        <w:lang w:val="en-GB" w:eastAsia="en-GB"/>
      </w:rPr>
      <w:t>. Stern</w:t>
    </w:r>
    <w:r>
      <w:rPr>
        <w:lang w:val="en-GB" w:eastAsia="en-GB"/>
      </w:rPr>
      <w:tab/>
    </w:r>
    <w:r w:rsidRPr="005153DC">
      <w:rPr>
        <w:lang w:val="en-GB" w:eastAsia="en-GB"/>
      </w:rPr>
      <w:t xml:space="preserve"> </w:t>
    </w:r>
    <w:r>
      <w:rPr>
        <w:lang w:val="en-GB" w:eastAsia="en-GB"/>
      </w:rPr>
      <w:t xml:space="preserve">Page </w:t>
    </w:r>
    <w:r w:rsidRPr="005153DC">
      <w:rPr>
        <w:lang w:val="en-GB" w:eastAsia="en-GB"/>
      </w:rPr>
      <w:fldChar w:fldCharType="begin"/>
    </w:r>
    <w:r w:rsidRPr="005153DC">
      <w:rPr>
        <w:lang w:val="en-GB" w:eastAsia="en-GB"/>
      </w:rPr>
      <w:instrText xml:space="preserve"> PAGE </w:instrText>
    </w:r>
    <w:r w:rsidRPr="005153DC">
      <w:rPr>
        <w:lang w:val="en-GB" w:eastAsia="en-GB"/>
      </w:rPr>
      <w:fldChar w:fldCharType="separate"/>
    </w:r>
    <w:r w:rsidR="0057391A">
      <w:rPr>
        <w:noProof/>
        <w:lang w:val="en-GB" w:eastAsia="en-GB"/>
      </w:rPr>
      <w:t>1</w:t>
    </w:r>
    <w:r w:rsidRPr="005153DC">
      <w:rPr>
        <w:lang w:val="en-GB" w:eastAsia="en-GB"/>
      </w:rPr>
      <w:fldChar w:fldCharType="end"/>
    </w:r>
    <w:r w:rsidRPr="005153DC">
      <w:rPr>
        <w:lang w:val="en-GB" w:eastAsia="en-GB"/>
      </w:rPr>
      <w:t xml:space="preserve"> of</w:t>
    </w:r>
    <w:r>
      <w:rPr>
        <w:lang w:val="en-GB" w:eastAsia="en-GB"/>
      </w:rPr>
      <w:t xml:space="preserve"> </w:t>
    </w:r>
    <w:r w:rsidRPr="005153DC">
      <w:rPr>
        <w:lang w:val="en-GB" w:eastAsia="en-GB"/>
      </w:rPr>
      <w:fldChar w:fldCharType="begin"/>
    </w:r>
    <w:r w:rsidRPr="005153DC">
      <w:rPr>
        <w:lang w:val="en-GB" w:eastAsia="en-GB"/>
      </w:rPr>
      <w:instrText xml:space="preserve"> NUMPAGES  </w:instrText>
    </w:r>
    <w:r w:rsidRPr="005153DC">
      <w:rPr>
        <w:lang w:val="en-GB" w:eastAsia="en-GB"/>
      </w:rPr>
      <w:fldChar w:fldCharType="separate"/>
    </w:r>
    <w:r w:rsidR="0057391A">
      <w:rPr>
        <w:noProof/>
        <w:lang w:val="en-GB" w:eastAsia="en-GB"/>
      </w:rPr>
      <w:t>1</w:t>
    </w:r>
    <w:r w:rsidRPr="005153DC">
      <w:rPr>
        <w:lang w:val="en-GB" w:eastAsia="en-GB"/>
      </w:rPr>
      <w:fldChar w:fldCharType="end"/>
    </w:r>
    <w:r w:rsidRPr="005153DC">
      <w:rPr>
        <w:lang w:val="en-GB" w:eastAsia="en-GB"/>
      </w:rPr>
      <w:t xml:space="preserve">   </w:t>
    </w:r>
    <w:r>
      <w:rPr>
        <w:lang w:val="en-GB" w:eastAsia="en-GB"/>
      </w:rPr>
      <w:tab/>
    </w:r>
    <w:r w:rsidRPr="000342BB">
      <w:rPr>
        <w:lang w:val="en-GB" w:eastAsia="en-GB"/>
      </w:rPr>
      <w:fldChar w:fldCharType="begin"/>
    </w:r>
    <w:r w:rsidRPr="000342BB">
      <w:rPr>
        <w:lang w:val="en-GB" w:eastAsia="en-GB"/>
      </w:rPr>
      <w:instrText xml:space="preserve"> DATE \@ "d-MMM-yy" </w:instrText>
    </w:r>
    <w:r w:rsidRPr="000342BB">
      <w:rPr>
        <w:lang w:val="en-GB" w:eastAsia="en-GB"/>
      </w:rPr>
      <w:fldChar w:fldCharType="separate"/>
    </w:r>
    <w:r w:rsidR="00744279">
      <w:rPr>
        <w:noProof/>
        <w:lang w:val="en-GB" w:eastAsia="en-GB"/>
      </w:rPr>
      <w:t>13-Mar-18</w:t>
    </w:r>
    <w:r w:rsidRPr="000342BB">
      <w:rPr>
        <w:lang w:val="en-GB" w:eastAsia="en-GB"/>
      </w:rPr>
      <w:fldChar w:fldCharType="end"/>
    </w:r>
    <w:r w:rsidRPr="000342BB">
      <w:rPr>
        <w:lang w:val="en-GB" w:eastAsia="en-GB"/>
      </w:rPr>
      <w:t xml:space="preserve"> </w:t>
    </w:r>
    <w:r w:rsidRPr="000342BB">
      <w:rPr>
        <w:lang w:val="en-GB" w:eastAsia="en-GB"/>
      </w:rPr>
      <w:fldChar w:fldCharType="begin"/>
    </w:r>
    <w:r w:rsidRPr="000342BB">
      <w:rPr>
        <w:lang w:val="en-GB" w:eastAsia="en-GB"/>
      </w:rPr>
      <w:instrText xml:space="preserve"> DATE \@ "HH:mm" </w:instrText>
    </w:r>
    <w:r w:rsidRPr="000342BB">
      <w:rPr>
        <w:lang w:val="en-GB" w:eastAsia="en-GB"/>
      </w:rPr>
      <w:fldChar w:fldCharType="separate"/>
    </w:r>
    <w:r w:rsidR="00744279">
      <w:rPr>
        <w:noProof/>
        <w:lang w:val="en-GB" w:eastAsia="en-GB"/>
      </w:rPr>
      <w:t>22:47</w:t>
    </w:r>
    <w:r w:rsidRPr="000342BB">
      <w:rPr>
        <w:lang w:val="en-GB" w:eastAsia="en-GB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F2" w:rsidRPr="00164295" w:rsidRDefault="00563BF2" w:rsidP="0057391A">
    <w:pPr>
      <w:pStyle w:val="Footer"/>
    </w:pPr>
  </w:p>
  <w:p w:rsidR="00563BF2" w:rsidRPr="00D43164" w:rsidRDefault="00563BF2" w:rsidP="0057391A">
    <w:pPr>
      <w:pStyle w:val="Footer"/>
    </w:pPr>
    <w:r w:rsidRPr="00D43164">
      <w:t>Andrea Stern</w:t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fldChar w:fldCharType="begin"/>
    </w:r>
    <w:r w:rsidRPr="00D43164">
      <w:instrText xml:space="preserve"> PAGE </w:instrText>
    </w:r>
    <w:r w:rsidRPr="00D43164">
      <w:fldChar w:fldCharType="separate"/>
    </w:r>
    <w:r>
      <w:rPr>
        <w:noProof/>
      </w:rPr>
      <w:t>1</w:t>
    </w:r>
    <w:r w:rsidRPr="00D43164">
      <w:rPr>
        <w:noProof/>
      </w:rPr>
      <w:fldChar w:fldCharType="end"/>
    </w:r>
    <w:r w:rsidRPr="00D43164">
      <w:t xml:space="preserve"> of </w:t>
    </w:r>
    <w:r w:rsidR="00B90FBA">
      <w:fldChar w:fldCharType="begin"/>
    </w:r>
    <w:r w:rsidR="00B90FBA">
      <w:instrText xml:space="preserve"> NUMPAGES  </w:instrText>
    </w:r>
    <w:r w:rsidR="00B90FBA">
      <w:fldChar w:fldCharType="separate"/>
    </w:r>
    <w:r w:rsidR="00744279">
      <w:rPr>
        <w:noProof/>
      </w:rPr>
      <w:t>1</w:t>
    </w:r>
    <w:r w:rsidR="00B90FBA">
      <w:rPr>
        <w:noProof/>
      </w:rPr>
      <w:fldChar w:fldCharType="end"/>
    </w:r>
    <w:r w:rsidRPr="00D43164">
      <w:t xml:space="preserve"> </w:t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fldChar w:fldCharType="begin"/>
    </w:r>
    <w:r w:rsidRPr="00D43164">
      <w:instrText xml:space="preserve"> DATE \@ "d-MMM-yy" </w:instrText>
    </w:r>
    <w:r w:rsidRPr="00D43164">
      <w:fldChar w:fldCharType="separate"/>
    </w:r>
    <w:r w:rsidR="00744279">
      <w:rPr>
        <w:noProof/>
      </w:rPr>
      <w:t>13-Mar-18</w:t>
    </w:r>
    <w:r w:rsidRPr="00D43164">
      <w:fldChar w:fldCharType="end"/>
    </w:r>
    <w:r w:rsidRPr="00D43164">
      <w:t xml:space="preserve"> </w:t>
    </w:r>
    <w:r w:rsidRPr="00D43164">
      <w:fldChar w:fldCharType="begin"/>
    </w:r>
    <w:r w:rsidRPr="00D43164">
      <w:instrText xml:space="preserve"> DATE \@ "HH:mm" </w:instrText>
    </w:r>
    <w:r w:rsidRPr="00D43164">
      <w:fldChar w:fldCharType="separate"/>
    </w:r>
    <w:r w:rsidR="00744279">
      <w:rPr>
        <w:noProof/>
      </w:rPr>
      <w:t>22:47</w:t>
    </w:r>
    <w:r w:rsidRPr="00D43164">
      <w:fldChar w:fldCharType="end"/>
    </w:r>
  </w:p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FBA" w:rsidRDefault="00B90FBA" w:rsidP="0057391A">
      <w:r>
        <w:separator/>
      </w:r>
    </w:p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</w:footnote>
  <w:footnote w:type="continuationSeparator" w:id="0">
    <w:p w:rsidR="00B90FBA" w:rsidRDefault="00B90FBA" w:rsidP="0057391A">
      <w:r>
        <w:continuationSeparator/>
      </w:r>
    </w:p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  <w:p w:rsidR="00B90FBA" w:rsidRDefault="00B90FBA" w:rsidP="005739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F2" w:rsidRDefault="00563BF2" w:rsidP="0057391A">
    <w:pPr>
      <w:pStyle w:val="Header"/>
    </w:pPr>
  </w:p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F2" w:rsidRDefault="00563BF2" w:rsidP="0057391A">
    <w:r w:rsidRPr="00CE1010">
      <w:t>Univer</w:t>
    </w:r>
    <w:r>
      <w:t>sity of Sydney | School of IT |</w:t>
    </w:r>
    <w:r w:rsidR="005A4D3C">
      <w:t>INFO5991</w:t>
    </w:r>
  </w:p>
  <w:p w:rsidR="00563BF2" w:rsidRDefault="00563BF2" w:rsidP="0057391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F2" w:rsidRPr="00CE1010" w:rsidRDefault="00563BF2" w:rsidP="0057391A">
    <w:r w:rsidRPr="00CE1010">
      <w:t>University of Sydney | School of IT | INFO5991 Services Science Management and Engineering (SSME)</w:t>
    </w:r>
  </w:p>
  <w:p w:rsidR="00563BF2" w:rsidRPr="00CE1010" w:rsidRDefault="00563BF2" w:rsidP="0057391A">
    <w:pPr>
      <w:pStyle w:val="Header"/>
    </w:pPr>
  </w:p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F2204BE0"/>
    <w:lvl w:ilvl="0">
      <w:start w:val="1"/>
      <w:numFmt w:val="decimal"/>
      <w:lvlText w:val="%1."/>
      <w:lvlJc w:val="left"/>
      <w:pPr>
        <w:ind w:left="100" w:hanging="234"/>
      </w:pPr>
    </w:lvl>
    <w:lvl w:ilvl="1">
      <w:numFmt w:val="bullet"/>
      <w:lvlText w:val="•"/>
      <w:lvlJc w:val="left"/>
      <w:pPr>
        <w:ind w:left="1656" w:hanging="234"/>
      </w:pPr>
    </w:lvl>
    <w:lvl w:ilvl="2">
      <w:numFmt w:val="bullet"/>
      <w:lvlText w:val="•"/>
      <w:lvlJc w:val="left"/>
      <w:pPr>
        <w:ind w:left="3212" w:hanging="234"/>
      </w:pPr>
    </w:lvl>
    <w:lvl w:ilvl="3">
      <w:numFmt w:val="bullet"/>
      <w:lvlText w:val="•"/>
      <w:lvlJc w:val="left"/>
      <w:pPr>
        <w:ind w:left="4768" w:hanging="234"/>
      </w:pPr>
    </w:lvl>
    <w:lvl w:ilvl="4">
      <w:numFmt w:val="bullet"/>
      <w:lvlText w:val="•"/>
      <w:lvlJc w:val="left"/>
      <w:pPr>
        <w:ind w:left="6324" w:hanging="234"/>
      </w:pPr>
    </w:lvl>
    <w:lvl w:ilvl="5">
      <w:numFmt w:val="bullet"/>
      <w:lvlText w:val="•"/>
      <w:lvlJc w:val="left"/>
      <w:pPr>
        <w:ind w:left="7880" w:hanging="234"/>
      </w:pPr>
    </w:lvl>
    <w:lvl w:ilvl="6">
      <w:numFmt w:val="bullet"/>
      <w:lvlText w:val="•"/>
      <w:lvlJc w:val="left"/>
      <w:pPr>
        <w:ind w:left="9436" w:hanging="234"/>
      </w:pPr>
    </w:lvl>
    <w:lvl w:ilvl="7">
      <w:numFmt w:val="bullet"/>
      <w:lvlText w:val="•"/>
      <w:lvlJc w:val="left"/>
      <w:pPr>
        <w:ind w:left="10992" w:hanging="234"/>
      </w:pPr>
    </w:lvl>
    <w:lvl w:ilvl="8">
      <w:numFmt w:val="bullet"/>
      <w:lvlText w:val="•"/>
      <w:lvlJc w:val="left"/>
      <w:pPr>
        <w:ind w:left="12548" w:hanging="234"/>
      </w:pPr>
    </w:lvl>
  </w:abstractNum>
  <w:abstractNum w:abstractNumId="1">
    <w:nsid w:val="04136C04"/>
    <w:multiLevelType w:val="hybridMultilevel"/>
    <w:tmpl w:val="6E9CBDB6"/>
    <w:lvl w:ilvl="0" w:tplc="75800F9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BC7162C"/>
    <w:multiLevelType w:val="multilevel"/>
    <w:tmpl w:val="A43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16D18"/>
    <w:multiLevelType w:val="hybridMultilevel"/>
    <w:tmpl w:val="C658C1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CF7654"/>
    <w:multiLevelType w:val="hybridMultilevel"/>
    <w:tmpl w:val="7DBE87D6"/>
    <w:lvl w:ilvl="0" w:tplc="0C09001B">
      <w:start w:val="1"/>
      <w:numFmt w:val="lowerRoman"/>
      <w:lvlText w:val="%1."/>
      <w:lvlJc w:val="right"/>
      <w:pPr>
        <w:ind w:left="2340" w:hanging="360"/>
      </w:p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153F4E20"/>
    <w:multiLevelType w:val="hybridMultilevel"/>
    <w:tmpl w:val="1DD02664"/>
    <w:lvl w:ilvl="0" w:tplc="49409E5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F2EB1"/>
    <w:multiLevelType w:val="hybridMultilevel"/>
    <w:tmpl w:val="7DBE87D6"/>
    <w:lvl w:ilvl="0" w:tplc="0C09001B">
      <w:start w:val="1"/>
      <w:numFmt w:val="lowerRoman"/>
      <w:lvlText w:val="%1."/>
      <w:lvlJc w:val="right"/>
      <w:pPr>
        <w:ind w:left="2340" w:hanging="360"/>
      </w:p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1E2D6A9E"/>
    <w:multiLevelType w:val="multilevel"/>
    <w:tmpl w:val="1BE4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A84578"/>
    <w:multiLevelType w:val="hybridMultilevel"/>
    <w:tmpl w:val="BE6E0590"/>
    <w:styleLink w:val="StyleBulletedBold"/>
    <w:lvl w:ilvl="0" w:tplc="CA1E6028">
      <w:start w:val="1"/>
      <w:numFmt w:val="bullet"/>
      <w:pStyle w:val="Style1"/>
      <w:lvlText w:val=""/>
      <w:lvlJc w:val="left"/>
      <w:pPr>
        <w:tabs>
          <w:tab w:val="num" w:pos="1420"/>
        </w:tabs>
        <w:ind w:left="1420" w:hanging="34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nsid w:val="237A432E"/>
    <w:multiLevelType w:val="hybridMultilevel"/>
    <w:tmpl w:val="0CF67882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>
      <w:start w:val="1"/>
      <w:numFmt w:val="lowerRoman"/>
      <w:lvlText w:val="%6."/>
      <w:lvlJc w:val="right"/>
      <w:pPr>
        <w:ind w:left="4244" w:hanging="180"/>
      </w:p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3D56364"/>
    <w:multiLevelType w:val="hybridMultilevel"/>
    <w:tmpl w:val="1464938E"/>
    <w:lvl w:ilvl="0" w:tplc="98AA24AA">
      <w:start w:val="1"/>
      <w:numFmt w:val="lowerLetter"/>
      <w:pStyle w:val="normaltablenumb"/>
      <w:lvlText w:val="%1)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856CB"/>
    <w:multiLevelType w:val="hybridMultilevel"/>
    <w:tmpl w:val="F49A588C"/>
    <w:lvl w:ilvl="0" w:tplc="C84CA9E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FA644E"/>
    <w:multiLevelType w:val="hybridMultilevel"/>
    <w:tmpl w:val="C720B6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D4197"/>
    <w:multiLevelType w:val="multilevel"/>
    <w:tmpl w:val="AAAE45CA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pStyle w:val="StyleHeading2Verdana12pt"/>
      <w:isLgl/>
      <w:lvlText w:val="%1.%2"/>
      <w:lvlJc w:val="left"/>
      <w:pPr>
        <w:tabs>
          <w:tab w:val="num" w:pos="1080"/>
        </w:tabs>
      </w:pPr>
      <w:rPr>
        <w:rFonts w:ascii="Verdana" w:hAnsi="Verdana" w:cs="Verdana"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2E2F6FC5"/>
    <w:multiLevelType w:val="hybridMultilevel"/>
    <w:tmpl w:val="559EF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13DE2"/>
    <w:multiLevelType w:val="hybridMultilevel"/>
    <w:tmpl w:val="4138673A"/>
    <w:lvl w:ilvl="0" w:tplc="BCD25782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49A2B5C"/>
    <w:multiLevelType w:val="hybridMultilevel"/>
    <w:tmpl w:val="49DAB210"/>
    <w:lvl w:ilvl="0" w:tplc="FFFFFFFF">
      <w:start w:val="1"/>
      <w:numFmt w:val="bullet"/>
      <w:pStyle w:val="normal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68970B9"/>
    <w:multiLevelType w:val="hybridMultilevel"/>
    <w:tmpl w:val="5DC00D14"/>
    <w:lvl w:ilvl="0" w:tplc="5AA86738">
      <w:start w:val="1"/>
      <w:numFmt w:val="decimal"/>
      <w:pStyle w:val="normalnumbered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D45E98"/>
    <w:multiLevelType w:val="hybridMultilevel"/>
    <w:tmpl w:val="2C648358"/>
    <w:lvl w:ilvl="0" w:tplc="75C43E78">
      <w:start w:val="1"/>
      <w:numFmt w:val="bullet"/>
      <w:pStyle w:val="subheadingnounderline"/>
      <w:lvlText w:val="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>
    <w:nsid w:val="3AF75E70"/>
    <w:multiLevelType w:val="hybridMultilevel"/>
    <w:tmpl w:val="79148526"/>
    <w:lvl w:ilvl="0" w:tplc="52D08E06">
      <w:start w:val="1"/>
      <w:numFmt w:val="bullet"/>
      <w:pStyle w:val="Style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3BD22420"/>
    <w:multiLevelType w:val="multilevel"/>
    <w:tmpl w:val="5D26F0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pStyle w:val="IntenseQuote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41C56ECE"/>
    <w:multiLevelType w:val="hybridMultilevel"/>
    <w:tmpl w:val="4816BFD2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45BB48B4"/>
    <w:multiLevelType w:val="hybridMultilevel"/>
    <w:tmpl w:val="EA8CBC70"/>
    <w:lvl w:ilvl="0" w:tplc="5E205BAA">
      <w:start w:val="1"/>
      <w:numFmt w:val="bullet"/>
      <w:pStyle w:val="9pt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0C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AE027A3"/>
    <w:multiLevelType w:val="hybridMultilevel"/>
    <w:tmpl w:val="5CC8FDAE"/>
    <w:lvl w:ilvl="0" w:tplc="A2EEF624">
      <w:start w:val="1"/>
      <w:numFmt w:val="bullet"/>
      <w:pStyle w:val="List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4B611344"/>
    <w:multiLevelType w:val="hybridMultilevel"/>
    <w:tmpl w:val="C2F24934"/>
    <w:lvl w:ilvl="0" w:tplc="B680E3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2F67EB"/>
    <w:multiLevelType w:val="hybridMultilevel"/>
    <w:tmpl w:val="C658C1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5322B5E"/>
    <w:multiLevelType w:val="hybridMultilevel"/>
    <w:tmpl w:val="F79CCBF2"/>
    <w:lvl w:ilvl="0" w:tplc="481A9412">
      <w:start w:val="1"/>
      <w:numFmt w:val="decimal"/>
      <w:lvlText w:val="%1."/>
      <w:lvlJc w:val="left"/>
      <w:pPr>
        <w:ind w:left="644" w:hanging="360"/>
      </w:pPr>
    </w:lvl>
    <w:lvl w:ilvl="1" w:tplc="0C090019">
      <w:start w:val="1"/>
      <w:numFmt w:val="lowerLetter"/>
      <w:lvlText w:val="%2."/>
      <w:lvlJc w:val="left"/>
      <w:pPr>
        <w:ind w:left="1069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>
      <w:start w:val="1"/>
      <w:numFmt w:val="lowerRoman"/>
      <w:lvlText w:val="%6."/>
      <w:lvlJc w:val="right"/>
      <w:pPr>
        <w:ind w:left="4244" w:hanging="180"/>
      </w:p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82E2FE2"/>
    <w:multiLevelType w:val="hybridMultilevel"/>
    <w:tmpl w:val="7DBE87D6"/>
    <w:lvl w:ilvl="0" w:tplc="0C09001B">
      <w:start w:val="1"/>
      <w:numFmt w:val="lowerRoman"/>
      <w:lvlText w:val="%1."/>
      <w:lvlJc w:val="right"/>
      <w:pPr>
        <w:ind w:left="2340" w:hanging="360"/>
      </w:p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>
    <w:nsid w:val="66DF41AA"/>
    <w:multiLevelType w:val="hybridMultilevel"/>
    <w:tmpl w:val="A58ECE02"/>
    <w:lvl w:ilvl="0" w:tplc="BC9E68F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29">
    <w:nsid w:val="67683C24"/>
    <w:multiLevelType w:val="hybridMultilevel"/>
    <w:tmpl w:val="C658C1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E5C0C41"/>
    <w:multiLevelType w:val="hybridMultilevel"/>
    <w:tmpl w:val="5D944E48"/>
    <w:lvl w:ilvl="0" w:tplc="FFFFFFFF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D72A1E"/>
    <w:multiLevelType w:val="hybridMultilevel"/>
    <w:tmpl w:val="13CE330C"/>
    <w:lvl w:ilvl="0" w:tplc="4F389E20">
      <w:start w:val="1"/>
      <w:numFmt w:val="bullet"/>
      <w:pStyle w:val="Normalbullets0"/>
      <w:lvlText w:val=""/>
      <w:lvlJc w:val="left"/>
      <w:pPr>
        <w:ind w:left="128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10B70F7"/>
    <w:multiLevelType w:val="multilevel"/>
    <w:tmpl w:val="4DD691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3">
    <w:nsid w:val="732A5603"/>
    <w:multiLevelType w:val="hybridMultilevel"/>
    <w:tmpl w:val="714E4D1A"/>
    <w:lvl w:ilvl="0" w:tplc="9AD8E150">
      <w:start w:val="1"/>
      <w:numFmt w:val="lowerLetter"/>
      <w:pStyle w:val="normalroman"/>
      <w:lvlText w:val="(%1)"/>
      <w:lvlJc w:val="left"/>
      <w:pPr>
        <w:tabs>
          <w:tab w:val="num" w:pos="624"/>
        </w:tabs>
        <w:ind w:left="1077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6D807F6"/>
    <w:multiLevelType w:val="multilevel"/>
    <w:tmpl w:val="2E2C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F003A6"/>
    <w:multiLevelType w:val="hybridMultilevel"/>
    <w:tmpl w:val="32F42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34351"/>
    <w:multiLevelType w:val="multilevel"/>
    <w:tmpl w:val="80CE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3"/>
  </w:num>
  <w:num w:numId="3">
    <w:abstractNumId w:val="10"/>
  </w:num>
  <w:num w:numId="4">
    <w:abstractNumId w:val="8"/>
  </w:num>
  <w:num w:numId="5">
    <w:abstractNumId w:val="18"/>
  </w:num>
  <w:num w:numId="6">
    <w:abstractNumId w:val="19"/>
  </w:num>
  <w:num w:numId="7">
    <w:abstractNumId w:val="24"/>
  </w:num>
  <w:num w:numId="8">
    <w:abstractNumId w:val="33"/>
  </w:num>
  <w:num w:numId="9">
    <w:abstractNumId w:val="13"/>
  </w:num>
  <w:num w:numId="10">
    <w:abstractNumId w:val="16"/>
  </w:num>
  <w:num w:numId="11">
    <w:abstractNumId w:val="22"/>
  </w:num>
  <w:num w:numId="12">
    <w:abstractNumId w:val="32"/>
  </w:num>
  <w:num w:numId="13">
    <w:abstractNumId w:val="31"/>
  </w:num>
  <w:num w:numId="14">
    <w:abstractNumId w:val="30"/>
  </w:num>
  <w:num w:numId="15">
    <w:abstractNumId w:val="28"/>
  </w:num>
  <w:num w:numId="16">
    <w:abstractNumId w:val="11"/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36"/>
  </w:num>
  <w:num w:numId="23">
    <w:abstractNumId w:val="34"/>
  </w:num>
  <w:num w:numId="24">
    <w:abstractNumId w:val="7"/>
  </w:num>
  <w:num w:numId="25">
    <w:abstractNumId w:val="9"/>
  </w:num>
  <w:num w:numId="26">
    <w:abstractNumId w:val="24"/>
  </w:num>
  <w:num w:numId="27">
    <w:abstractNumId w:val="24"/>
  </w:num>
  <w:num w:numId="28">
    <w:abstractNumId w:val="0"/>
  </w:num>
  <w:num w:numId="29">
    <w:abstractNumId w:val="24"/>
    <w:lvlOverride w:ilvl="0">
      <w:startOverride w:val="1"/>
    </w:lvlOverride>
  </w:num>
  <w:num w:numId="30">
    <w:abstractNumId w:val="35"/>
  </w:num>
  <w:num w:numId="31">
    <w:abstractNumId w:val="24"/>
    <w:lvlOverride w:ilvl="0">
      <w:startOverride w:val="1"/>
    </w:lvlOverride>
  </w:num>
  <w:num w:numId="32">
    <w:abstractNumId w:val="24"/>
  </w:num>
  <w:num w:numId="33">
    <w:abstractNumId w:val="24"/>
  </w:num>
  <w:num w:numId="34">
    <w:abstractNumId w:val="15"/>
  </w:num>
  <w:num w:numId="35">
    <w:abstractNumId w:val="29"/>
  </w:num>
  <w:num w:numId="36">
    <w:abstractNumId w:val="3"/>
  </w:num>
  <w:num w:numId="37">
    <w:abstractNumId w:val="25"/>
  </w:num>
  <w:num w:numId="38">
    <w:abstractNumId w:val="27"/>
  </w:num>
  <w:num w:numId="39">
    <w:abstractNumId w:val="6"/>
  </w:num>
  <w:num w:numId="40">
    <w:abstractNumId w:val="4"/>
  </w:num>
  <w:num w:numId="41">
    <w:abstractNumId w:val="5"/>
  </w:num>
  <w:num w:numId="42">
    <w:abstractNumId w:val="5"/>
    <w:lvlOverride w:ilvl="0">
      <w:startOverride w:val="1"/>
    </w:lvlOverride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</w:num>
  <w:num w:numId="45">
    <w:abstractNumId w:val="12"/>
  </w:num>
  <w:num w:numId="46">
    <w:abstractNumId w:val="1"/>
  </w:num>
  <w:num w:numId="47">
    <w:abstractNumId w:val="26"/>
  </w:num>
  <w:num w:numId="48">
    <w:abstractNumId w:val="14"/>
  </w:num>
  <w:num w:numId="49">
    <w:abstractNumId w:val="17"/>
  </w:num>
  <w:num w:numId="50">
    <w:abstractNumId w:val="17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79"/>
    <w:rsid w:val="00000A8D"/>
    <w:rsid w:val="000110BF"/>
    <w:rsid w:val="00011E25"/>
    <w:rsid w:val="000137BB"/>
    <w:rsid w:val="00016F89"/>
    <w:rsid w:val="00021B0B"/>
    <w:rsid w:val="00021C17"/>
    <w:rsid w:val="00026490"/>
    <w:rsid w:val="0003007B"/>
    <w:rsid w:val="000348B1"/>
    <w:rsid w:val="00037409"/>
    <w:rsid w:val="0004342C"/>
    <w:rsid w:val="000438D2"/>
    <w:rsid w:val="00044352"/>
    <w:rsid w:val="00047904"/>
    <w:rsid w:val="00052A17"/>
    <w:rsid w:val="0005757B"/>
    <w:rsid w:val="00063274"/>
    <w:rsid w:val="0006399C"/>
    <w:rsid w:val="000647A6"/>
    <w:rsid w:val="00065194"/>
    <w:rsid w:val="00065397"/>
    <w:rsid w:val="000657FF"/>
    <w:rsid w:val="000659B0"/>
    <w:rsid w:val="00066BE1"/>
    <w:rsid w:val="00067D61"/>
    <w:rsid w:val="00070A41"/>
    <w:rsid w:val="000717C9"/>
    <w:rsid w:val="000769AC"/>
    <w:rsid w:val="00081A65"/>
    <w:rsid w:val="00082236"/>
    <w:rsid w:val="00083D35"/>
    <w:rsid w:val="00084480"/>
    <w:rsid w:val="00086E92"/>
    <w:rsid w:val="0008704F"/>
    <w:rsid w:val="000971F5"/>
    <w:rsid w:val="00097BC2"/>
    <w:rsid w:val="000A0145"/>
    <w:rsid w:val="000A0EF4"/>
    <w:rsid w:val="000A3FB4"/>
    <w:rsid w:val="000A59CB"/>
    <w:rsid w:val="000B0B0D"/>
    <w:rsid w:val="000B1174"/>
    <w:rsid w:val="000B20D7"/>
    <w:rsid w:val="000B3C88"/>
    <w:rsid w:val="000B4FA2"/>
    <w:rsid w:val="000B5B23"/>
    <w:rsid w:val="000B6AA9"/>
    <w:rsid w:val="000C0E7A"/>
    <w:rsid w:val="000C1576"/>
    <w:rsid w:val="000C182B"/>
    <w:rsid w:val="000C4D98"/>
    <w:rsid w:val="000C72F6"/>
    <w:rsid w:val="000D1E9B"/>
    <w:rsid w:val="000D419B"/>
    <w:rsid w:val="000E151B"/>
    <w:rsid w:val="000E43A7"/>
    <w:rsid w:val="000E6808"/>
    <w:rsid w:val="000F386C"/>
    <w:rsid w:val="000F742E"/>
    <w:rsid w:val="001009A8"/>
    <w:rsid w:val="00102A0B"/>
    <w:rsid w:val="001078F8"/>
    <w:rsid w:val="0011510F"/>
    <w:rsid w:val="00117E28"/>
    <w:rsid w:val="00123D00"/>
    <w:rsid w:val="00124DB2"/>
    <w:rsid w:val="0012632C"/>
    <w:rsid w:val="001353CE"/>
    <w:rsid w:val="00136E1F"/>
    <w:rsid w:val="0013716B"/>
    <w:rsid w:val="00137F95"/>
    <w:rsid w:val="00140AD8"/>
    <w:rsid w:val="00146548"/>
    <w:rsid w:val="00146A64"/>
    <w:rsid w:val="00150095"/>
    <w:rsid w:val="00153A8E"/>
    <w:rsid w:val="001552C5"/>
    <w:rsid w:val="0015619D"/>
    <w:rsid w:val="001579A6"/>
    <w:rsid w:val="001601BB"/>
    <w:rsid w:val="00162B15"/>
    <w:rsid w:val="00164295"/>
    <w:rsid w:val="001648CD"/>
    <w:rsid w:val="00166CD3"/>
    <w:rsid w:val="00173E19"/>
    <w:rsid w:val="001750A9"/>
    <w:rsid w:val="00176092"/>
    <w:rsid w:val="00180090"/>
    <w:rsid w:val="00180394"/>
    <w:rsid w:val="00180A6C"/>
    <w:rsid w:val="00181FC1"/>
    <w:rsid w:val="00182393"/>
    <w:rsid w:val="001841B8"/>
    <w:rsid w:val="001876FB"/>
    <w:rsid w:val="001921FC"/>
    <w:rsid w:val="00197404"/>
    <w:rsid w:val="0019783F"/>
    <w:rsid w:val="001A1632"/>
    <w:rsid w:val="001A67E0"/>
    <w:rsid w:val="001A6D10"/>
    <w:rsid w:val="001A74AD"/>
    <w:rsid w:val="001A7CCB"/>
    <w:rsid w:val="001A7DC3"/>
    <w:rsid w:val="001B1A2F"/>
    <w:rsid w:val="001B2AAE"/>
    <w:rsid w:val="001B3905"/>
    <w:rsid w:val="001B70CB"/>
    <w:rsid w:val="001C1F9B"/>
    <w:rsid w:val="001D22D6"/>
    <w:rsid w:val="001D547B"/>
    <w:rsid w:val="001D57C0"/>
    <w:rsid w:val="001D7F28"/>
    <w:rsid w:val="001E05C6"/>
    <w:rsid w:val="001E1580"/>
    <w:rsid w:val="001E4DB5"/>
    <w:rsid w:val="001E666D"/>
    <w:rsid w:val="001E66E0"/>
    <w:rsid w:val="001E7601"/>
    <w:rsid w:val="001F6D80"/>
    <w:rsid w:val="001F7D0A"/>
    <w:rsid w:val="00200B60"/>
    <w:rsid w:val="00207463"/>
    <w:rsid w:val="0021115A"/>
    <w:rsid w:val="00211FE0"/>
    <w:rsid w:val="00215C5F"/>
    <w:rsid w:val="0021621B"/>
    <w:rsid w:val="0022154F"/>
    <w:rsid w:val="002215BB"/>
    <w:rsid w:val="00224B29"/>
    <w:rsid w:val="0023046B"/>
    <w:rsid w:val="002329ED"/>
    <w:rsid w:val="0023495A"/>
    <w:rsid w:val="00235299"/>
    <w:rsid w:val="00237B5F"/>
    <w:rsid w:val="002423B9"/>
    <w:rsid w:val="00242C2C"/>
    <w:rsid w:val="00245E71"/>
    <w:rsid w:val="00246150"/>
    <w:rsid w:val="002519BD"/>
    <w:rsid w:val="0025229A"/>
    <w:rsid w:val="0025520A"/>
    <w:rsid w:val="00255BC8"/>
    <w:rsid w:val="00255D45"/>
    <w:rsid w:val="0025614F"/>
    <w:rsid w:val="00257DDF"/>
    <w:rsid w:val="002652EF"/>
    <w:rsid w:val="00265773"/>
    <w:rsid w:val="002659AC"/>
    <w:rsid w:val="00267966"/>
    <w:rsid w:val="00267DB8"/>
    <w:rsid w:val="00271DF9"/>
    <w:rsid w:val="00272F94"/>
    <w:rsid w:val="002736AB"/>
    <w:rsid w:val="00274B6E"/>
    <w:rsid w:val="00280AE4"/>
    <w:rsid w:val="002821A0"/>
    <w:rsid w:val="00282583"/>
    <w:rsid w:val="00283D78"/>
    <w:rsid w:val="00286F84"/>
    <w:rsid w:val="002875B2"/>
    <w:rsid w:val="00291CDD"/>
    <w:rsid w:val="002927B1"/>
    <w:rsid w:val="002A01B4"/>
    <w:rsid w:val="002A1081"/>
    <w:rsid w:val="002A2E4C"/>
    <w:rsid w:val="002A677F"/>
    <w:rsid w:val="002B0587"/>
    <w:rsid w:val="002B13F2"/>
    <w:rsid w:val="002B39C3"/>
    <w:rsid w:val="002B47E7"/>
    <w:rsid w:val="002B63B4"/>
    <w:rsid w:val="002C018B"/>
    <w:rsid w:val="002C4391"/>
    <w:rsid w:val="002C6581"/>
    <w:rsid w:val="002D2C26"/>
    <w:rsid w:val="002D74A4"/>
    <w:rsid w:val="002D7AB9"/>
    <w:rsid w:val="002E0FCB"/>
    <w:rsid w:val="002E11D6"/>
    <w:rsid w:val="002E1DB0"/>
    <w:rsid w:val="002E5B56"/>
    <w:rsid w:val="002E5DF0"/>
    <w:rsid w:val="002F17D3"/>
    <w:rsid w:val="002F6E9F"/>
    <w:rsid w:val="002F70F3"/>
    <w:rsid w:val="002F76CF"/>
    <w:rsid w:val="002F7F03"/>
    <w:rsid w:val="00302DBD"/>
    <w:rsid w:val="00303800"/>
    <w:rsid w:val="00303DBD"/>
    <w:rsid w:val="0030715E"/>
    <w:rsid w:val="00311C18"/>
    <w:rsid w:val="00313B4B"/>
    <w:rsid w:val="003140A4"/>
    <w:rsid w:val="00322CA1"/>
    <w:rsid w:val="0032561D"/>
    <w:rsid w:val="0033313A"/>
    <w:rsid w:val="0033412A"/>
    <w:rsid w:val="003417F6"/>
    <w:rsid w:val="00341AD0"/>
    <w:rsid w:val="00342D24"/>
    <w:rsid w:val="003432C2"/>
    <w:rsid w:val="0035116F"/>
    <w:rsid w:val="0035159F"/>
    <w:rsid w:val="00351756"/>
    <w:rsid w:val="00351C4A"/>
    <w:rsid w:val="003537AA"/>
    <w:rsid w:val="00357BCF"/>
    <w:rsid w:val="00360845"/>
    <w:rsid w:val="0036087C"/>
    <w:rsid w:val="003608EF"/>
    <w:rsid w:val="003616A0"/>
    <w:rsid w:val="00363312"/>
    <w:rsid w:val="00370454"/>
    <w:rsid w:val="00371133"/>
    <w:rsid w:val="00375880"/>
    <w:rsid w:val="003800BF"/>
    <w:rsid w:val="003807EE"/>
    <w:rsid w:val="003830B1"/>
    <w:rsid w:val="00384BF0"/>
    <w:rsid w:val="00384EA1"/>
    <w:rsid w:val="00386257"/>
    <w:rsid w:val="0038710C"/>
    <w:rsid w:val="00391055"/>
    <w:rsid w:val="00392592"/>
    <w:rsid w:val="00393188"/>
    <w:rsid w:val="00396E0A"/>
    <w:rsid w:val="00397071"/>
    <w:rsid w:val="003A09CE"/>
    <w:rsid w:val="003A1860"/>
    <w:rsid w:val="003A5643"/>
    <w:rsid w:val="003A6834"/>
    <w:rsid w:val="003A7AB6"/>
    <w:rsid w:val="003B2DE8"/>
    <w:rsid w:val="003B478F"/>
    <w:rsid w:val="003B480A"/>
    <w:rsid w:val="003B4901"/>
    <w:rsid w:val="003B5A69"/>
    <w:rsid w:val="003C079E"/>
    <w:rsid w:val="003C2A81"/>
    <w:rsid w:val="003C7897"/>
    <w:rsid w:val="003C7F11"/>
    <w:rsid w:val="003D1301"/>
    <w:rsid w:val="003D4C29"/>
    <w:rsid w:val="003D6A4C"/>
    <w:rsid w:val="003E0B88"/>
    <w:rsid w:val="003E2B5A"/>
    <w:rsid w:val="003E7FAE"/>
    <w:rsid w:val="003F09B7"/>
    <w:rsid w:val="003F6F60"/>
    <w:rsid w:val="004022F5"/>
    <w:rsid w:val="00402417"/>
    <w:rsid w:val="00406C9F"/>
    <w:rsid w:val="00410816"/>
    <w:rsid w:val="004113D1"/>
    <w:rsid w:val="00421EC1"/>
    <w:rsid w:val="0042387F"/>
    <w:rsid w:val="00424BF4"/>
    <w:rsid w:val="00425495"/>
    <w:rsid w:val="004303E4"/>
    <w:rsid w:val="004307B0"/>
    <w:rsid w:val="00434EFC"/>
    <w:rsid w:val="0043508C"/>
    <w:rsid w:val="00436AB1"/>
    <w:rsid w:val="004400D1"/>
    <w:rsid w:val="00443905"/>
    <w:rsid w:val="004439F2"/>
    <w:rsid w:val="00447C02"/>
    <w:rsid w:val="00451121"/>
    <w:rsid w:val="0045477E"/>
    <w:rsid w:val="00455EFA"/>
    <w:rsid w:val="004606E6"/>
    <w:rsid w:val="0046319E"/>
    <w:rsid w:val="00465945"/>
    <w:rsid w:val="00476657"/>
    <w:rsid w:val="00477768"/>
    <w:rsid w:val="00477922"/>
    <w:rsid w:val="00482203"/>
    <w:rsid w:val="004838A5"/>
    <w:rsid w:val="0048433D"/>
    <w:rsid w:val="00485D7D"/>
    <w:rsid w:val="00485DC3"/>
    <w:rsid w:val="0049059F"/>
    <w:rsid w:val="0049115B"/>
    <w:rsid w:val="00491A98"/>
    <w:rsid w:val="00494CD6"/>
    <w:rsid w:val="0049698E"/>
    <w:rsid w:val="0049725B"/>
    <w:rsid w:val="004A0A2D"/>
    <w:rsid w:val="004A5049"/>
    <w:rsid w:val="004B07C3"/>
    <w:rsid w:val="004B1FD9"/>
    <w:rsid w:val="004B218F"/>
    <w:rsid w:val="004B6771"/>
    <w:rsid w:val="004C0D39"/>
    <w:rsid w:val="004C304B"/>
    <w:rsid w:val="004C3425"/>
    <w:rsid w:val="004C6AB1"/>
    <w:rsid w:val="004D0518"/>
    <w:rsid w:val="004D0D15"/>
    <w:rsid w:val="004D35E1"/>
    <w:rsid w:val="004D3623"/>
    <w:rsid w:val="004D5901"/>
    <w:rsid w:val="004D5BEB"/>
    <w:rsid w:val="004D6692"/>
    <w:rsid w:val="004D6726"/>
    <w:rsid w:val="004D7D77"/>
    <w:rsid w:val="004E3834"/>
    <w:rsid w:val="004E4905"/>
    <w:rsid w:val="004E49DA"/>
    <w:rsid w:val="004E6FE0"/>
    <w:rsid w:val="004E7500"/>
    <w:rsid w:val="004F5345"/>
    <w:rsid w:val="004F6500"/>
    <w:rsid w:val="00502E89"/>
    <w:rsid w:val="0050455C"/>
    <w:rsid w:val="00505B35"/>
    <w:rsid w:val="00507C35"/>
    <w:rsid w:val="00511397"/>
    <w:rsid w:val="005153DC"/>
    <w:rsid w:val="00523598"/>
    <w:rsid w:val="005261D6"/>
    <w:rsid w:val="005269A8"/>
    <w:rsid w:val="00530362"/>
    <w:rsid w:val="005340BB"/>
    <w:rsid w:val="00536A9D"/>
    <w:rsid w:val="005447CB"/>
    <w:rsid w:val="005451F3"/>
    <w:rsid w:val="00546C47"/>
    <w:rsid w:val="00550EFC"/>
    <w:rsid w:val="005522B9"/>
    <w:rsid w:val="00554855"/>
    <w:rsid w:val="00556C60"/>
    <w:rsid w:val="0056136A"/>
    <w:rsid w:val="00561F2C"/>
    <w:rsid w:val="00563BF2"/>
    <w:rsid w:val="00563F6E"/>
    <w:rsid w:val="00565B17"/>
    <w:rsid w:val="00567D00"/>
    <w:rsid w:val="00570EC2"/>
    <w:rsid w:val="0057391A"/>
    <w:rsid w:val="00574A60"/>
    <w:rsid w:val="00575949"/>
    <w:rsid w:val="00575DDE"/>
    <w:rsid w:val="00577EB2"/>
    <w:rsid w:val="00581435"/>
    <w:rsid w:val="005833F5"/>
    <w:rsid w:val="005917D5"/>
    <w:rsid w:val="005A0336"/>
    <w:rsid w:val="005A0622"/>
    <w:rsid w:val="005A45B0"/>
    <w:rsid w:val="005A4D3C"/>
    <w:rsid w:val="005B48F0"/>
    <w:rsid w:val="005B5302"/>
    <w:rsid w:val="005C0918"/>
    <w:rsid w:val="005C1BF8"/>
    <w:rsid w:val="005C2D76"/>
    <w:rsid w:val="005C4433"/>
    <w:rsid w:val="005C5A52"/>
    <w:rsid w:val="005C6417"/>
    <w:rsid w:val="005C72CE"/>
    <w:rsid w:val="005D0995"/>
    <w:rsid w:val="005D3585"/>
    <w:rsid w:val="005D6809"/>
    <w:rsid w:val="005E2A91"/>
    <w:rsid w:val="005E3405"/>
    <w:rsid w:val="005E3870"/>
    <w:rsid w:val="005F0F1A"/>
    <w:rsid w:val="005F0FE2"/>
    <w:rsid w:val="005F278C"/>
    <w:rsid w:val="005F7F92"/>
    <w:rsid w:val="00600FC1"/>
    <w:rsid w:val="006113D3"/>
    <w:rsid w:val="00615235"/>
    <w:rsid w:val="00615E04"/>
    <w:rsid w:val="00616B69"/>
    <w:rsid w:val="00620339"/>
    <w:rsid w:val="006207EB"/>
    <w:rsid w:val="00622D48"/>
    <w:rsid w:val="00627438"/>
    <w:rsid w:val="0062745A"/>
    <w:rsid w:val="006303BA"/>
    <w:rsid w:val="0063186E"/>
    <w:rsid w:val="00634668"/>
    <w:rsid w:val="00636B85"/>
    <w:rsid w:val="00637AE3"/>
    <w:rsid w:val="00641E01"/>
    <w:rsid w:val="00642AAD"/>
    <w:rsid w:val="00645CAC"/>
    <w:rsid w:val="006477C1"/>
    <w:rsid w:val="006561F7"/>
    <w:rsid w:val="00656D16"/>
    <w:rsid w:val="0065775E"/>
    <w:rsid w:val="0066663E"/>
    <w:rsid w:val="00672B23"/>
    <w:rsid w:val="00672B7A"/>
    <w:rsid w:val="0067697D"/>
    <w:rsid w:val="00685057"/>
    <w:rsid w:val="0069054E"/>
    <w:rsid w:val="00691EE5"/>
    <w:rsid w:val="0069554F"/>
    <w:rsid w:val="00697AAB"/>
    <w:rsid w:val="006A3CDD"/>
    <w:rsid w:val="006A52D2"/>
    <w:rsid w:val="006B1776"/>
    <w:rsid w:val="006B4523"/>
    <w:rsid w:val="006B5FB3"/>
    <w:rsid w:val="006C556A"/>
    <w:rsid w:val="006D3601"/>
    <w:rsid w:val="006D3BA4"/>
    <w:rsid w:val="006D42A7"/>
    <w:rsid w:val="006D4E15"/>
    <w:rsid w:val="006E06AB"/>
    <w:rsid w:val="006F087E"/>
    <w:rsid w:val="006F1DB2"/>
    <w:rsid w:val="006F6107"/>
    <w:rsid w:val="006F6109"/>
    <w:rsid w:val="007039CA"/>
    <w:rsid w:val="00704045"/>
    <w:rsid w:val="00704767"/>
    <w:rsid w:val="007049A0"/>
    <w:rsid w:val="00704FD3"/>
    <w:rsid w:val="00705EAE"/>
    <w:rsid w:val="007066F8"/>
    <w:rsid w:val="00707989"/>
    <w:rsid w:val="0071401C"/>
    <w:rsid w:val="007140DF"/>
    <w:rsid w:val="0071720D"/>
    <w:rsid w:val="00717D73"/>
    <w:rsid w:val="00720159"/>
    <w:rsid w:val="007225C6"/>
    <w:rsid w:val="00724ADF"/>
    <w:rsid w:val="007262EA"/>
    <w:rsid w:val="00726D2F"/>
    <w:rsid w:val="007342AD"/>
    <w:rsid w:val="00737F20"/>
    <w:rsid w:val="00740338"/>
    <w:rsid w:val="00743099"/>
    <w:rsid w:val="007432A6"/>
    <w:rsid w:val="00744279"/>
    <w:rsid w:val="007474EF"/>
    <w:rsid w:val="00747D5B"/>
    <w:rsid w:val="00750926"/>
    <w:rsid w:val="007509C1"/>
    <w:rsid w:val="0075142E"/>
    <w:rsid w:val="00751D7B"/>
    <w:rsid w:val="00763D4D"/>
    <w:rsid w:val="00771332"/>
    <w:rsid w:val="00772B9D"/>
    <w:rsid w:val="0077445E"/>
    <w:rsid w:val="0077469E"/>
    <w:rsid w:val="00781834"/>
    <w:rsid w:val="00783967"/>
    <w:rsid w:val="007878A7"/>
    <w:rsid w:val="0079063C"/>
    <w:rsid w:val="00791088"/>
    <w:rsid w:val="00792933"/>
    <w:rsid w:val="0079489A"/>
    <w:rsid w:val="00794CBD"/>
    <w:rsid w:val="0079633B"/>
    <w:rsid w:val="007A7BA0"/>
    <w:rsid w:val="007B0AC4"/>
    <w:rsid w:val="007B6F8A"/>
    <w:rsid w:val="007C0D6F"/>
    <w:rsid w:val="007C29F5"/>
    <w:rsid w:val="007C501C"/>
    <w:rsid w:val="007D31DE"/>
    <w:rsid w:val="007D38D6"/>
    <w:rsid w:val="007D4007"/>
    <w:rsid w:val="007E7D1E"/>
    <w:rsid w:val="007F1760"/>
    <w:rsid w:val="007F29F6"/>
    <w:rsid w:val="007F586B"/>
    <w:rsid w:val="00804B25"/>
    <w:rsid w:val="008107B3"/>
    <w:rsid w:val="00810B04"/>
    <w:rsid w:val="0081118A"/>
    <w:rsid w:val="0081209C"/>
    <w:rsid w:val="00812A96"/>
    <w:rsid w:val="008134DC"/>
    <w:rsid w:val="00814526"/>
    <w:rsid w:val="0081684A"/>
    <w:rsid w:val="008233F9"/>
    <w:rsid w:val="008242AD"/>
    <w:rsid w:val="0082432F"/>
    <w:rsid w:val="00825235"/>
    <w:rsid w:val="0082709C"/>
    <w:rsid w:val="008320CE"/>
    <w:rsid w:val="00833BE5"/>
    <w:rsid w:val="00835059"/>
    <w:rsid w:val="00836C06"/>
    <w:rsid w:val="00841566"/>
    <w:rsid w:val="0084384A"/>
    <w:rsid w:val="008442EB"/>
    <w:rsid w:val="0084534E"/>
    <w:rsid w:val="00850975"/>
    <w:rsid w:val="008512FC"/>
    <w:rsid w:val="00852661"/>
    <w:rsid w:val="008635F0"/>
    <w:rsid w:val="00864C03"/>
    <w:rsid w:val="00874C34"/>
    <w:rsid w:val="00876820"/>
    <w:rsid w:val="00876D47"/>
    <w:rsid w:val="0088156F"/>
    <w:rsid w:val="00882099"/>
    <w:rsid w:val="00882108"/>
    <w:rsid w:val="0088419A"/>
    <w:rsid w:val="00893520"/>
    <w:rsid w:val="008961F5"/>
    <w:rsid w:val="00897453"/>
    <w:rsid w:val="008A2A61"/>
    <w:rsid w:val="008A3CAA"/>
    <w:rsid w:val="008A6F8D"/>
    <w:rsid w:val="008A73FE"/>
    <w:rsid w:val="008B22E4"/>
    <w:rsid w:val="008B6A97"/>
    <w:rsid w:val="008B7288"/>
    <w:rsid w:val="008C3014"/>
    <w:rsid w:val="008C351D"/>
    <w:rsid w:val="008C5E4C"/>
    <w:rsid w:val="008C6F56"/>
    <w:rsid w:val="008D0B7C"/>
    <w:rsid w:val="008D286F"/>
    <w:rsid w:val="008D3589"/>
    <w:rsid w:val="008D413B"/>
    <w:rsid w:val="008D4C68"/>
    <w:rsid w:val="008D5EC4"/>
    <w:rsid w:val="008E045E"/>
    <w:rsid w:val="008E1570"/>
    <w:rsid w:val="008E204D"/>
    <w:rsid w:val="008E47EC"/>
    <w:rsid w:val="008E6987"/>
    <w:rsid w:val="008F1DD6"/>
    <w:rsid w:val="008F32A7"/>
    <w:rsid w:val="008F656A"/>
    <w:rsid w:val="0090086C"/>
    <w:rsid w:val="0090166B"/>
    <w:rsid w:val="009141DF"/>
    <w:rsid w:val="00915AE9"/>
    <w:rsid w:val="0091751B"/>
    <w:rsid w:val="00921017"/>
    <w:rsid w:val="00923760"/>
    <w:rsid w:val="0093010E"/>
    <w:rsid w:val="00932468"/>
    <w:rsid w:val="00933098"/>
    <w:rsid w:val="00933194"/>
    <w:rsid w:val="0093687C"/>
    <w:rsid w:val="00944B65"/>
    <w:rsid w:val="009462EF"/>
    <w:rsid w:val="009475F4"/>
    <w:rsid w:val="00953760"/>
    <w:rsid w:val="009539A5"/>
    <w:rsid w:val="009570D4"/>
    <w:rsid w:val="009611E2"/>
    <w:rsid w:val="009614FB"/>
    <w:rsid w:val="0096253D"/>
    <w:rsid w:val="00964CBC"/>
    <w:rsid w:val="009651F7"/>
    <w:rsid w:val="0097188B"/>
    <w:rsid w:val="0097192E"/>
    <w:rsid w:val="009727A9"/>
    <w:rsid w:val="00973E23"/>
    <w:rsid w:val="00982717"/>
    <w:rsid w:val="00984EC6"/>
    <w:rsid w:val="00987DD7"/>
    <w:rsid w:val="00991FE2"/>
    <w:rsid w:val="00993E9D"/>
    <w:rsid w:val="009942F1"/>
    <w:rsid w:val="00994434"/>
    <w:rsid w:val="0099460E"/>
    <w:rsid w:val="009958D8"/>
    <w:rsid w:val="009A15E8"/>
    <w:rsid w:val="009A31BE"/>
    <w:rsid w:val="009A5249"/>
    <w:rsid w:val="009A637A"/>
    <w:rsid w:val="009A74BA"/>
    <w:rsid w:val="009B044C"/>
    <w:rsid w:val="009B3D69"/>
    <w:rsid w:val="009B653E"/>
    <w:rsid w:val="009C154F"/>
    <w:rsid w:val="009D3BFE"/>
    <w:rsid w:val="009E13BD"/>
    <w:rsid w:val="009E168F"/>
    <w:rsid w:val="009E23D5"/>
    <w:rsid w:val="009E2970"/>
    <w:rsid w:val="009E7E36"/>
    <w:rsid w:val="009F4CF0"/>
    <w:rsid w:val="009F7DA5"/>
    <w:rsid w:val="00A00ECC"/>
    <w:rsid w:val="00A01047"/>
    <w:rsid w:val="00A04B1D"/>
    <w:rsid w:val="00A0611D"/>
    <w:rsid w:val="00A137BE"/>
    <w:rsid w:val="00A13992"/>
    <w:rsid w:val="00A1535B"/>
    <w:rsid w:val="00A157EF"/>
    <w:rsid w:val="00A15D8D"/>
    <w:rsid w:val="00A1681F"/>
    <w:rsid w:val="00A17090"/>
    <w:rsid w:val="00A17462"/>
    <w:rsid w:val="00A17E1D"/>
    <w:rsid w:val="00A2552A"/>
    <w:rsid w:val="00A262F4"/>
    <w:rsid w:val="00A30AF7"/>
    <w:rsid w:val="00A32C18"/>
    <w:rsid w:val="00A32EA7"/>
    <w:rsid w:val="00A34C45"/>
    <w:rsid w:val="00A3524D"/>
    <w:rsid w:val="00A446F3"/>
    <w:rsid w:val="00A54487"/>
    <w:rsid w:val="00A5684B"/>
    <w:rsid w:val="00A601CE"/>
    <w:rsid w:val="00A624AD"/>
    <w:rsid w:val="00A6399F"/>
    <w:rsid w:val="00A63B36"/>
    <w:rsid w:val="00A642D2"/>
    <w:rsid w:val="00A64638"/>
    <w:rsid w:val="00A664F8"/>
    <w:rsid w:val="00A67A8F"/>
    <w:rsid w:val="00A75E16"/>
    <w:rsid w:val="00A7694F"/>
    <w:rsid w:val="00A81A78"/>
    <w:rsid w:val="00A81D3E"/>
    <w:rsid w:val="00A830E9"/>
    <w:rsid w:val="00A90B6C"/>
    <w:rsid w:val="00A92CAA"/>
    <w:rsid w:val="00A93B1B"/>
    <w:rsid w:val="00A93E88"/>
    <w:rsid w:val="00A970ED"/>
    <w:rsid w:val="00AA68D1"/>
    <w:rsid w:val="00AA744B"/>
    <w:rsid w:val="00AB424C"/>
    <w:rsid w:val="00AB6EE6"/>
    <w:rsid w:val="00AC0EB8"/>
    <w:rsid w:val="00AC12DD"/>
    <w:rsid w:val="00AC235A"/>
    <w:rsid w:val="00AC4068"/>
    <w:rsid w:val="00AC45FE"/>
    <w:rsid w:val="00AC6442"/>
    <w:rsid w:val="00AC781F"/>
    <w:rsid w:val="00AD5F02"/>
    <w:rsid w:val="00AD6C5A"/>
    <w:rsid w:val="00AE1830"/>
    <w:rsid w:val="00AE5D4C"/>
    <w:rsid w:val="00AE5DED"/>
    <w:rsid w:val="00AE6534"/>
    <w:rsid w:val="00AF2156"/>
    <w:rsid w:val="00AF24BC"/>
    <w:rsid w:val="00AF2F82"/>
    <w:rsid w:val="00AF4D67"/>
    <w:rsid w:val="00AF4FBA"/>
    <w:rsid w:val="00B00390"/>
    <w:rsid w:val="00B004AB"/>
    <w:rsid w:val="00B00813"/>
    <w:rsid w:val="00B0095E"/>
    <w:rsid w:val="00B00C98"/>
    <w:rsid w:val="00B02D1E"/>
    <w:rsid w:val="00B03F13"/>
    <w:rsid w:val="00B05615"/>
    <w:rsid w:val="00B125E0"/>
    <w:rsid w:val="00B12D7C"/>
    <w:rsid w:val="00B15ECC"/>
    <w:rsid w:val="00B1713B"/>
    <w:rsid w:val="00B179EE"/>
    <w:rsid w:val="00B17F27"/>
    <w:rsid w:val="00B207AE"/>
    <w:rsid w:val="00B21ABE"/>
    <w:rsid w:val="00B2700A"/>
    <w:rsid w:val="00B30329"/>
    <w:rsid w:val="00B30902"/>
    <w:rsid w:val="00B30C5F"/>
    <w:rsid w:val="00B3105C"/>
    <w:rsid w:val="00B314C2"/>
    <w:rsid w:val="00B322DB"/>
    <w:rsid w:val="00B33E2D"/>
    <w:rsid w:val="00B40AE2"/>
    <w:rsid w:val="00B477D3"/>
    <w:rsid w:val="00B5361C"/>
    <w:rsid w:val="00B5362E"/>
    <w:rsid w:val="00B54392"/>
    <w:rsid w:val="00B61720"/>
    <w:rsid w:val="00B6427A"/>
    <w:rsid w:val="00B66801"/>
    <w:rsid w:val="00B70650"/>
    <w:rsid w:val="00B77107"/>
    <w:rsid w:val="00B77334"/>
    <w:rsid w:val="00B85BC0"/>
    <w:rsid w:val="00B86B4B"/>
    <w:rsid w:val="00B878B1"/>
    <w:rsid w:val="00B90FBA"/>
    <w:rsid w:val="00B92F75"/>
    <w:rsid w:val="00B94DFA"/>
    <w:rsid w:val="00B960CA"/>
    <w:rsid w:val="00B970BA"/>
    <w:rsid w:val="00BA3B98"/>
    <w:rsid w:val="00BA3FDB"/>
    <w:rsid w:val="00BA7227"/>
    <w:rsid w:val="00BB0791"/>
    <w:rsid w:val="00BB3E5F"/>
    <w:rsid w:val="00BB4617"/>
    <w:rsid w:val="00BB5510"/>
    <w:rsid w:val="00BB5CAB"/>
    <w:rsid w:val="00BC5B79"/>
    <w:rsid w:val="00BC6FB0"/>
    <w:rsid w:val="00BC7BEB"/>
    <w:rsid w:val="00BD06AB"/>
    <w:rsid w:val="00BD1519"/>
    <w:rsid w:val="00BD3458"/>
    <w:rsid w:val="00BD3A80"/>
    <w:rsid w:val="00BD4E76"/>
    <w:rsid w:val="00BE20DE"/>
    <w:rsid w:val="00BE5754"/>
    <w:rsid w:val="00BF0866"/>
    <w:rsid w:val="00BF0DEC"/>
    <w:rsid w:val="00BF17B7"/>
    <w:rsid w:val="00BF4AFC"/>
    <w:rsid w:val="00BF7F0F"/>
    <w:rsid w:val="00C003BE"/>
    <w:rsid w:val="00C03DCF"/>
    <w:rsid w:val="00C04776"/>
    <w:rsid w:val="00C07745"/>
    <w:rsid w:val="00C10189"/>
    <w:rsid w:val="00C10292"/>
    <w:rsid w:val="00C1234E"/>
    <w:rsid w:val="00C129AF"/>
    <w:rsid w:val="00C147E0"/>
    <w:rsid w:val="00C14F90"/>
    <w:rsid w:val="00C25667"/>
    <w:rsid w:val="00C267F5"/>
    <w:rsid w:val="00C43F44"/>
    <w:rsid w:val="00C468D6"/>
    <w:rsid w:val="00C5019F"/>
    <w:rsid w:val="00C50E11"/>
    <w:rsid w:val="00C5170C"/>
    <w:rsid w:val="00C5210B"/>
    <w:rsid w:val="00C54DEA"/>
    <w:rsid w:val="00C5547D"/>
    <w:rsid w:val="00C607D0"/>
    <w:rsid w:val="00C629BF"/>
    <w:rsid w:val="00C706B0"/>
    <w:rsid w:val="00C7240C"/>
    <w:rsid w:val="00C72E10"/>
    <w:rsid w:val="00C735AF"/>
    <w:rsid w:val="00C77822"/>
    <w:rsid w:val="00C810A8"/>
    <w:rsid w:val="00C82C31"/>
    <w:rsid w:val="00C846A6"/>
    <w:rsid w:val="00C8674F"/>
    <w:rsid w:val="00C87168"/>
    <w:rsid w:val="00C87C91"/>
    <w:rsid w:val="00CA2104"/>
    <w:rsid w:val="00CA3EC1"/>
    <w:rsid w:val="00CA7012"/>
    <w:rsid w:val="00CA7E55"/>
    <w:rsid w:val="00CA7ED7"/>
    <w:rsid w:val="00CB5C87"/>
    <w:rsid w:val="00CC2895"/>
    <w:rsid w:val="00CC31A7"/>
    <w:rsid w:val="00CC3240"/>
    <w:rsid w:val="00CC4C2E"/>
    <w:rsid w:val="00CD0B7D"/>
    <w:rsid w:val="00CD3E6F"/>
    <w:rsid w:val="00CD55A0"/>
    <w:rsid w:val="00CD79C6"/>
    <w:rsid w:val="00CE1010"/>
    <w:rsid w:val="00CE1F0D"/>
    <w:rsid w:val="00CE4BEB"/>
    <w:rsid w:val="00CE51E3"/>
    <w:rsid w:val="00CF169D"/>
    <w:rsid w:val="00CF1745"/>
    <w:rsid w:val="00CF4DBE"/>
    <w:rsid w:val="00CF5C57"/>
    <w:rsid w:val="00D002AA"/>
    <w:rsid w:val="00D00774"/>
    <w:rsid w:val="00D00FF5"/>
    <w:rsid w:val="00D01B35"/>
    <w:rsid w:val="00D07A0B"/>
    <w:rsid w:val="00D121C8"/>
    <w:rsid w:val="00D13204"/>
    <w:rsid w:val="00D15477"/>
    <w:rsid w:val="00D161AF"/>
    <w:rsid w:val="00D1623D"/>
    <w:rsid w:val="00D25AD9"/>
    <w:rsid w:val="00D30488"/>
    <w:rsid w:val="00D33411"/>
    <w:rsid w:val="00D339E0"/>
    <w:rsid w:val="00D36DE0"/>
    <w:rsid w:val="00D36E86"/>
    <w:rsid w:val="00D419C5"/>
    <w:rsid w:val="00D43164"/>
    <w:rsid w:val="00D43F16"/>
    <w:rsid w:val="00D44DF9"/>
    <w:rsid w:val="00D50C57"/>
    <w:rsid w:val="00D5260A"/>
    <w:rsid w:val="00D569F7"/>
    <w:rsid w:val="00D57619"/>
    <w:rsid w:val="00D57B39"/>
    <w:rsid w:val="00D621AF"/>
    <w:rsid w:val="00D62FE3"/>
    <w:rsid w:val="00D635C9"/>
    <w:rsid w:val="00D63B1A"/>
    <w:rsid w:val="00D64B62"/>
    <w:rsid w:val="00D670D3"/>
    <w:rsid w:val="00D71D83"/>
    <w:rsid w:val="00D72154"/>
    <w:rsid w:val="00D737DE"/>
    <w:rsid w:val="00D76525"/>
    <w:rsid w:val="00D772FD"/>
    <w:rsid w:val="00D80446"/>
    <w:rsid w:val="00D822D3"/>
    <w:rsid w:val="00D85771"/>
    <w:rsid w:val="00D85B79"/>
    <w:rsid w:val="00D867A2"/>
    <w:rsid w:val="00D8690C"/>
    <w:rsid w:val="00D90CEF"/>
    <w:rsid w:val="00D92012"/>
    <w:rsid w:val="00D939DD"/>
    <w:rsid w:val="00D941CE"/>
    <w:rsid w:val="00D9683B"/>
    <w:rsid w:val="00D9705D"/>
    <w:rsid w:val="00DA0D0C"/>
    <w:rsid w:val="00DA217C"/>
    <w:rsid w:val="00DA2995"/>
    <w:rsid w:val="00DA454A"/>
    <w:rsid w:val="00DA552D"/>
    <w:rsid w:val="00DA77C3"/>
    <w:rsid w:val="00DB72A5"/>
    <w:rsid w:val="00DB7630"/>
    <w:rsid w:val="00DC3A39"/>
    <w:rsid w:val="00DC6580"/>
    <w:rsid w:val="00DC765B"/>
    <w:rsid w:val="00DD0F41"/>
    <w:rsid w:val="00DD1FC6"/>
    <w:rsid w:val="00DD403E"/>
    <w:rsid w:val="00DD4911"/>
    <w:rsid w:val="00DD5C71"/>
    <w:rsid w:val="00DD7647"/>
    <w:rsid w:val="00DD7951"/>
    <w:rsid w:val="00DE0100"/>
    <w:rsid w:val="00DE244C"/>
    <w:rsid w:val="00DE44B2"/>
    <w:rsid w:val="00DE5503"/>
    <w:rsid w:val="00DE62E7"/>
    <w:rsid w:val="00DF2423"/>
    <w:rsid w:val="00DF2AF3"/>
    <w:rsid w:val="00DF6FE2"/>
    <w:rsid w:val="00E00BFC"/>
    <w:rsid w:val="00E04A1A"/>
    <w:rsid w:val="00E0756B"/>
    <w:rsid w:val="00E1120D"/>
    <w:rsid w:val="00E12029"/>
    <w:rsid w:val="00E1266F"/>
    <w:rsid w:val="00E1558E"/>
    <w:rsid w:val="00E2088A"/>
    <w:rsid w:val="00E20968"/>
    <w:rsid w:val="00E217F4"/>
    <w:rsid w:val="00E22B99"/>
    <w:rsid w:val="00E26815"/>
    <w:rsid w:val="00E30F63"/>
    <w:rsid w:val="00E31B51"/>
    <w:rsid w:val="00E31E77"/>
    <w:rsid w:val="00E33EBB"/>
    <w:rsid w:val="00E34170"/>
    <w:rsid w:val="00E342A1"/>
    <w:rsid w:val="00E42CFE"/>
    <w:rsid w:val="00E46748"/>
    <w:rsid w:val="00E522BF"/>
    <w:rsid w:val="00E547DE"/>
    <w:rsid w:val="00E57400"/>
    <w:rsid w:val="00E60623"/>
    <w:rsid w:val="00E7080C"/>
    <w:rsid w:val="00E730DF"/>
    <w:rsid w:val="00E7387A"/>
    <w:rsid w:val="00E74DE1"/>
    <w:rsid w:val="00E7612B"/>
    <w:rsid w:val="00E8251B"/>
    <w:rsid w:val="00E840D1"/>
    <w:rsid w:val="00E85119"/>
    <w:rsid w:val="00E87EC6"/>
    <w:rsid w:val="00E912A7"/>
    <w:rsid w:val="00E91FD5"/>
    <w:rsid w:val="00E922E4"/>
    <w:rsid w:val="00E927E7"/>
    <w:rsid w:val="00E9713A"/>
    <w:rsid w:val="00EA00A1"/>
    <w:rsid w:val="00EA0B80"/>
    <w:rsid w:val="00EA4EDE"/>
    <w:rsid w:val="00EB0EF2"/>
    <w:rsid w:val="00EB35AF"/>
    <w:rsid w:val="00EB551A"/>
    <w:rsid w:val="00EC1464"/>
    <w:rsid w:val="00EC201E"/>
    <w:rsid w:val="00EC2C31"/>
    <w:rsid w:val="00EC5C26"/>
    <w:rsid w:val="00EC677D"/>
    <w:rsid w:val="00EC6C24"/>
    <w:rsid w:val="00ED09D1"/>
    <w:rsid w:val="00ED0A61"/>
    <w:rsid w:val="00ED1D76"/>
    <w:rsid w:val="00ED5971"/>
    <w:rsid w:val="00ED5E0D"/>
    <w:rsid w:val="00ED62E3"/>
    <w:rsid w:val="00EE4CED"/>
    <w:rsid w:val="00EE5F42"/>
    <w:rsid w:val="00EF261B"/>
    <w:rsid w:val="00EF59FE"/>
    <w:rsid w:val="00EF6E4F"/>
    <w:rsid w:val="00F01AE3"/>
    <w:rsid w:val="00F034F7"/>
    <w:rsid w:val="00F07DC3"/>
    <w:rsid w:val="00F10DF3"/>
    <w:rsid w:val="00F11E4F"/>
    <w:rsid w:val="00F12B07"/>
    <w:rsid w:val="00F13577"/>
    <w:rsid w:val="00F150F9"/>
    <w:rsid w:val="00F15903"/>
    <w:rsid w:val="00F170B0"/>
    <w:rsid w:val="00F17109"/>
    <w:rsid w:val="00F2022C"/>
    <w:rsid w:val="00F23D6C"/>
    <w:rsid w:val="00F244A1"/>
    <w:rsid w:val="00F24709"/>
    <w:rsid w:val="00F24AB8"/>
    <w:rsid w:val="00F26F03"/>
    <w:rsid w:val="00F37250"/>
    <w:rsid w:val="00F4085D"/>
    <w:rsid w:val="00F44234"/>
    <w:rsid w:val="00F45687"/>
    <w:rsid w:val="00F472E0"/>
    <w:rsid w:val="00F53A20"/>
    <w:rsid w:val="00F53BE6"/>
    <w:rsid w:val="00F55865"/>
    <w:rsid w:val="00F563C3"/>
    <w:rsid w:val="00F565AF"/>
    <w:rsid w:val="00F567EB"/>
    <w:rsid w:val="00F6574B"/>
    <w:rsid w:val="00F659D5"/>
    <w:rsid w:val="00F76D40"/>
    <w:rsid w:val="00F8342E"/>
    <w:rsid w:val="00F83ED1"/>
    <w:rsid w:val="00F85607"/>
    <w:rsid w:val="00F91083"/>
    <w:rsid w:val="00F94EDE"/>
    <w:rsid w:val="00F95BA1"/>
    <w:rsid w:val="00F9622D"/>
    <w:rsid w:val="00F97C6B"/>
    <w:rsid w:val="00FA46A1"/>
    <w:rsid w:val="00FB0207"/>
    <w:rsid w:val="00FB0F8C"/>
    <w:rsid w:val="00FB1766"/>
    <w:rsid w:val="00FB6035"/>
    <w:rsid w:val="00FC195D"/>
    <w:rsid w:val="00FC4A09"/>
    <w:rsid w:val="00FC4C99"/>
    <w:rsid w:val="00FC5BBE"/>
    <w:rsid w:val="00FC7DC0"/>
    <w:rsid w:val="00FD2392"/>
    <w:rsid w:val="00FD4642"/>
    <w:rsid w:val="00FD5257"/>
    <w:rsid w:val="00FD6DBD"/>
    <w:rsid w:val="00FE18EC"/>
    <w:rsid w:val="00FE3098"/>
    <w:rsid w:val="00FE4F07"/>
    <w:rsid w:val="00FF4A0F"/>
    <w:rsid w:val="00FF5D13"/>
    <w:rsid w:val="00FF6BE2"/>
    <w:rsid w:val="00FF6DA9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caption" w:qFormat="1"/>
    <w:lsdException w:name="List" w:uiPriority="0"/>
    <w:lsdException w:name="List Bullet" w:uiPriority="0" w:qFormat="1"/>
    <w:lsdException w:name="List Number" w:uiPriority="0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autoRedefine/>
    <w:qFormat/>
    <w:rsid w:val="0057391A"/>
    <w:rPr>
      <w:rFonts w:eastAsia="Times New Roman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A4D3C"/>
    <w:pPr>
      <w:keepNext/>
      <w:numPr>
        <w:numId w:val="12"/>
      </w:numPr>
      <w:spacing w:after="240"/>
      <w:outlineLvl w:val="0"/>
    </w:pPr>
    <w:rPr>
      <w:rFonts w:asciiTheme="majorHAnsi" w:hAnsiTheme="majorHAnsi" w:cs="Times New Roman"/>
      <w:b/>
      <w:bCs/>
      <w:smallCaps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A4D3C"/>
    <w:pPr>
      <w:keepNext/>
      <w:numPr>
        <w:ilvl w:val="1"/>
        <w:numId w:val="12"/>
      </w:numPr>
      <w:spacing w:before="240" w:after="120"/>
      <w:outlineLvl w:val="1"/>
    </w:pPr>
    <w:rPr>
      <w:b/>
      <w:bCs/>
      <w:smallCaps/>
      <w:szCs w:val="1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5A4D3C"/>
    <w:pPr>
      <w:keepNext/>
      <w:numPr>
        <w:ilvl w:val="2"/>
        <w:numId w:val="12"/>
      </w:numPr>
      <w:spacing w:before="120" w:after="120"/>
      <w:outlineLvl w:val="2"/>
    </w:pPr>
    <w:rPr>
      <w:iCs/>
      <w:smallCaps/>
    </w:rPr>
  </w:style>
  <w:style w:type="paragraph" w:styleId="Heading4">
    <w:name w:val="heading 4"/>
    <w:basedOn w:val="Normal"/>
    <w:next w:val="Normal"/>
    <w:link w:val="Heading4Char"/>
    <w:autoRedefine/>
    <w:uiPriority w:val="99"/>
    <w:rsid w:val="005A4D3C"/>
    <w:pPr>
      <w:keepNext/>
      <w:numPr>
        <w:ilvl w:val="3"/>
        <w:numId w:val="12"/>
      </w:numPr>
      <w:spacing w:before="120" w:after="60"/>
      <w:outlineLvl w:val="3"/>
    </w:pPr>
    <w:rPr>
      <w:iCs/>
      <w:smallCaps/>
    </w:rPr>
  </w:style>
  <w:style w:type="paragraph" w:styleId="Heading5">
    <w:name w:val="heading 5"/>
    <w:basedOn w:val="Normal"/>
    <w:next w:val="Normal"/>
    <w:link w:val="Heading5Char"/>
    <w:autoRedefine/>
    <w:uiPriority w:val="99"/>
    <w:rsid w:val="005A4D3C"/>
    <w:pPr>
      <w:numPr>
        <w:ilvl w:val="4"/>
        <w:numId w:val="12"/>
      </w:num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rsid w:val="005A4D3C"/>
    <w:pPr>
      <w:numPr>
        <w:ilvl w:val="5"/>
        <w:numId w:val="12"/>
      </w:numPr>
      <w:spacing w:before="240" w:after="60"/>
      <w:outlineLvl w:val="5"/>
    </w:pPr>
    <w:rPr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rsid w:val="005A4D3C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rsid w:val="005A4D3C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5A4D3C"/>
    <w:pPr>
      <w:numPr>
        <w:ilvl w:val="8"/>
        <w:numId w:val="12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4D3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  <w:rPr>
      <w:rFonts w:eastAsia="Times New Roman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autoRedefine/>
    <w:uiPriority w:val="99"/>
    <w:rsid w:val="005A4D3C"/>
    <w:pPr>
      <w:tabs>
        <w:tab w:val="center" w:pos="4153"/>
        <w:tab w:val="right" w:pos="8306"/>
      </w:tabs>
    </w:pPr>
    <w:rPr>
      <w:rFonts w:asciiTheme="minorHAnsi" w:hAnsiTheme="minorHAnsi" w:cstheme="minorHAnsi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A4D3C"/>
    <w:rPr>
      <w:rFonts w:asciiTheme="minorHAnsi" w:eastAsia="Times New Roman" w:hAnsiTheme="minorHAnsi" w:cstheme="minorHAnsi"/>
      <w:sz w:val="18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5A4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99"/>
    <w:rsid w:val="005A4D3C"/>
    <w:rPr>
      <w:rFonts w:ascii="Times New Roman" w:eastAsia="Batang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5A4D3C"/>
    <w:rPr>
      <w:rFonts w:asciiTheme="majorHAnsi" w:eastAsia="Times New Roman" w:hAnsiTheme="majorHAnsi"/>
      <w:b/>
      <w:bCs/>
      <w:smallCaps/>
      <w:sz w:val="22"/>
      <w:lang w:eastAsia="en-US"/>
    </w:rPr>
  </w:style>
  <w:style w:type="paragraph" w:customStyle="1" w:styleId="ContentsHead">
    <w:name w:val="ContentsHead"/>
    <w:basedOn w:val="Normal"/>
    <w:link w:val="ContentsHeadChar"/>
    <w:autoRedefine/>
    <w:rsid w:val="000C1576"/>
    <w:pPr>
      <w:keepNext/>
      <w:tabs>
        <w:tab w:val="center" w:pos="4533"/>
        <w:tab w:val="left" w:pos="9072"/>
      </w:tabs>
      <w:spacing w:after="100" w:afterAutospacing="1" w:line="340" w:lineRule="atLeast"/>
      <w:jc w:val="center"/>
      <w:textAlignment w:val="baseline"/>
    </w:pPr>
    <w:rPr>
      <w:rFonts w:ascii="AvantGarde" w:hAnsi="AvantGarde"/>
      <w:b/>
      <w:noProof/>
      <w:color w:val="003366"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ontentsHeadChar">
    <w:name w:val="ContentsHead Char"/>
    <w:basedOn w:val="DefaultParagraphFont"/>
    <w:link w:val="ContentsHead"/>
    <w:rsid w:val="000C1576"/>
    <w:rPr>
      <w:rFonts w:ascii="AvantGarde" w:eastAsia="Times New Roman" w:hAnsi="AvantGarde"/>
      <w:b/>
      <w:noProof/>
      <w:color w:val="003366"/>
      <w:sz w:val="28"/>
      <w:szCs w:val="24"/>
      <w:lang w:val="en-US"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NumberChar">
    <w:name w:val="List Number Char"/>
    <w:basedOn w:val="DefaultParagraphFont"/>
    <w:link w:val="ListNumber"/>
    <w:rsid w:val="00397071"/>
    <w:rPr>
      <w:sz w:val="22"/>
      <w:szCs w:val="22"/>
      <w:lang w:bidi="he-IL"/>
    </w:rPr>
  </w:style>
  <w:style w:type="character" w:styleId="Hyperlink">
    <w:name w:val="Hyperlink"/>
    <w:basedOn w:val="DefaultParagraphFont"/>
    <w:uiPriority w:val="99"/>
    <w:rsid w:val="005A4D3C"/>
    <w:rPr>
      <w:color w:val="339999"/>
      <w:u w:val="single"/>
    </w:rPr>
  </w:style>
  <w:style w:type="paragraph" w:styleId="BodyText">
    <w:name w:val="Body Text"/>
    <w:basedOn w:val="Normal"/>
    <w:link w:val="BodyTextChar"/>
    <w:autoRedefine/>
    <w:rsid w:val="000C1576"/>
    <w:pPr>
      <w:spacing w:after="120"/>
    </w:pPr>
    <w:rPr>
      <w:rFonts w:ascii="New York" w:hAnsi="New York"/>
      <w:szCs w:val="20"/>
    </w:rPr>
  </w:style>
  <w:style w:type="character" w:customStyle="1" w:styleId="BodyTextChar">
    <w:name w:val="Body Text Char"/>
    <w:basedOn w:val="DefaultParagraphFont"/>
    <w:link w:val="BodyText"/>
    <w:rsid w:val="000C1576"/>
    <w:rPr>
      <w:rFonts w:ascii="New York" w:eastAsia="Times New Roman" w:hAnsi="New York"/>
      <w:sz w:val="22"/>
    </w:rPr>
  </w:style>
  <w:style w:type="paragraph" w:styleId="ListNumber">
    <w:name w:val="List Number"/>
    <w:basedOn w:val="Normal"/>
    <w:link w:val="ListNumberChar"/>
    <w:autoRedefine/>
    <w:qFormat/>
    <w:rsid w:val="00397071"/>
    <w:pPr>
      <w:framePr w:hSpace="180" w:wrap="around" w:vAnchor="text" w:hAnchor="page" w:x="1387" w:y="172"/>
      <w:ind w:left="1135" w:hanging="851"/>
    </w:p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A217C"/>
    <w:pPr>
      <w:numPr>
        <w:ilvl w:val="1"/>
        <w:numId w:val="1"/>
      </w:num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17365D"/>
      <w:kern w:val="32"/>
      <w:sz w:val="28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17C"/>
    <w:rPr>
      <w:rFonts w:ascii="Cambria" w:eastAsia="Times New Roman" w:hAnsi="Cambria" w:cs="Arial"/>
      <w:iCs/>
      <w:color w:val="17365D"/>
      <w:kern w:val="32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5A4D3C"/>
    <w:rPr>
      <w:rFonts w:eastAsia="Times New Roman" w:cs="Arial"/>
      <w:b/>
      <w:bCs/>
      <w:smallCaps/>
      <w:sz w:val="22"/>
      <w:szCs w:val="18"/>
      <w:lang w:eastAsia="en-US"/>
    </w:rPr>
  </w:style>
  <w:style w:type="paragraph" w:styleId="ListBullet">
    <w:name w:val="List Bullet"/>
    <w:basedOn w:val="Normal"/>
    <w:link w:val="ListBulletChar"/>
    <w:autoRedefine/>
    <w:qFormat/>
    <w:rsid w:val="00BF7F0F"/>
    <w:pPr>
      <w:framePr w:hSpace="181" w:wrap="around" w:vAnchor="text" w:hAnchor="margin" w:y="365"/>
      <w:numPr>
        <w:numId w:val="2"/>
      </w:numPr>
      <w:spacing w:before="240"/>
      <w:ind w:left="681" w:hanging="227"/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BF7F0F"/>
    <w:rPr>
      <w:rFonts w:eastAsia="Times New Roman" w:cs="Arial"/>
      <w:bCs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5A4D3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ind w:left="1134" w:right="1418"/>
      <w:jc w:val="center"/>
    </w:pPr>
    <w:rPr>
      <w:rFonts w:cs="Times New Roman"/>
      <w:b/>
      <w:bCs/>
      <w:smallCaps/>
      <w:sz w:val="40"/>
      <w:szCs w:val="40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EA00A1"/>
    <w:rPr>
      <w:rFonts w:eastAsia="Times New Roman"/>
      <w:b/>
      <w:bCs/>
      <w:smallCaps/>
      <w:sz w:val="40"/>
      <w:szCs w:val="40"/>
    </w:rPr>
  </w:style>
  <w:style w:type="character" w:styleId="IntenseEmphasis">
    <w:name w:val="Intense Emphasis"/>
    <w:basedOn w:val="DefaultParagraphFont"/>
    <w:uiPriority w:val="21"/>
    <w:rsid w:val="005A4D3C"/>
    <w:rPr>
      <w:b/>
      <w:bCs/>
      <w:i/>
      <w:iCs/>
      <w:color w:val="4F81BD"/>
    </w:rPr>
  </w:style>
  <w:style w:type="character" w:customStyle="1" w:styleId="Heading3Char">
    <w:name w:val="Heading 3 Char"/>
    <w:basedOn w:val="DefaultParagraphFont"/>
    <w:link w:val="Heading3"/>
    <w:uiPriority w:val="99"/>
    <w:rsid w:val="00EA00A1"/>
    <w:rPr>
      <w:rFonts w:eastAsia="Times New Roman" w:cs="Arial"/>
      <w:iCs/>
      <w:smallCap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1F6D80"/>
    <w:rPr>
      <w:rFonts w:eastAsia="Times New Roman" w:cs="Arial"/>
      <w:iCs/>
      <w:smallCaps/>
      <w:sz w:val="22"/>
      <w:szCs w:val="22"/>
      <w:lang w:eastAsia="en-US"/>
    </w:rPr>
  </w:style>
  <w:style w:type="paragraph" w:customStyle="1" w:styleId="StyleNumberedBefore19cmHanging063cm">
    <w:name w:val="Style Numbered Before:  1.9 cm Hanging:  0.63 cm"/>
    <w:basedOn w:val="ListNumber"/>
    <w:autoRedefine/>
    <w:rsid w:val="001F6D80"/>
    <w:pPr>
      <w:framePr w:wrap="around" w:y="323"/>
    </w:pPr>
    <w:rPr>
      <w:sz w:val="20"/>
      <w:szCs w:val="20"/>
      <w:lang w:val="en-US"/>
    </w:rPr>
  </w:style>
  <w:style w:type="paragraph" w:customStyle="1" w:styleId="StyleLatinArialComplexArial10ptAfter01cmBefore">
    <w:name w:val="Style (Latin) Arial (Complex) Arial 10 pt After:  0.1 cm Before..."/>
    <w:basedOn w:val="Normal"/>
    <w:autoRedefine/>
    <w:rsid w:val="001F6D80"/>
    <w:pPr>
      <w:ind w:right="57"/>
    </w:pPr>
    <w:rPr>
      <w:rFonts w:ascii="Arial" w:hAnsi="Arial"/>
      <w:sz w:val="20"/>
      <w:szCs w:val="20"/>
    </w:rPr>
  </w:style>
  <w:style w:type="paragraph" w:customStyle="1" w:styleId="StyleListNumberBold">
    <w:name w:val="Style List Number + Bold"/>
    <w:basedOn w:val="ListNumber"/>
    <w:link w:val="StyleListNumberBoldChar"/>
    <w:autoRedefine/>
    <w:rsid w:val="001F6D80"/>
    <w:pPr>
      <w:framePr w:wrap="around"/>
    </w:pPr>
    <w:rPr>
      <w:b/>
      <w:bCs/>
    </w:rPr>
  </w:style>
  <w:style w:type="character" w:customStyle="1" w:styleId="StyleListNumberBoldChar">
    <w:name w:val="Style List Number + Bold Char"/>
    <w:basedOn w:val="ListNumberChar"/>
    <w:link w:val="StyleListNumberBold"/>
    <w:rsid w:val="001F6D80"/>
    <w:rPr>
      <w:b/>
      <w:bCs/>
      <w:sz w:val="22"/>
      <w:szCs w:val="22"/>
      <w:lang w:bidi="he-IL"/>
    </w:rPr>
  </w:style>
  <w:style w:type="paragraph" w:customStyle="1" w:styleId="Heading1info5991">
    <w:name w:val="Heading 1 info5991"/>
    <w:basedOn w:val="Normal"/>
    <w:next w:val="Normal"/>
    <w:link w:val="Heading1info5991Char"/>
    <w:autoRedefine/>
    <w:qFormat/>
    <w:rsid w:val="0099460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44"/>
      <w:szCs w:val="52"/>
    </w:rPr>
  </w:style>
  <w:style w:type="paragraph" w:customStyle="1" w:styleId="Heading2italicinfo5991">
    <w:name w:val="Heading 2 italic info5991"/>
    <w:basedOn w:val="IntenseQuote"/>
    <w:link w:val="Heading2italicinfo5991Char"/>
    <w:autoRedefine/>
    <w:qFormat/>
    <w:rsid w:val="001F6D80"/>
    <w:rPr>
      <w:rFonts w:ascii="Calibri" w:hAnsi="Calibri"/>
      <w:b/>
      <w:bCs/>
      <w:i/>
      <w:kern w:val="0"/>
      <w:sz w:val="22"/>
      <w:szCs w:val="24"/>
    </w:rPr>
  </w:style>
  <w:style w:type="character" w:customStyle="1" w:styleId="Heading1info5991Char">
    <w:name w:val="Heading 1 info5991 Char"/>
    <w:basedOn w:val="DefaultParagraphFont"/>
    <w:link w:val="Heading1info5991"/>
    <w:rsid w:val="0099460E"/>
    <w:rPr>
      <w:rFonts w:ascii="Cambria" w:eastAsia="Times New Roman" w:hAnsi="Cambria"/>
      <w:color w:val="17365D"/>
      <w:spacing w:val="5"/>
      <w:kern w:val="28"/>
      <w:sz w:val="44"/>
      <w:szCs w:val="52"/>
      <w:lang w:eastAsia="en-US"/>
    </w:rPr>
  </w:style>
  <w:style w:type="character" w:customStyle="1" w:styleId="Heading2italicinfo5991Char">
    <w:name w:val="Heading 2 italic info5991 Char"/>
    <w:basedOn w:val="IntenseQuoteChar"/>
    <w:link w:val="Heading2italicinfo5991"/>
    <w:rsid w:val="001F6D80"/>
    <w:rPr>
      <w:rFonts w:ascii="Cambria" w:eastAsia="Times New Roman" w:hAnsi="Cambria" w:cs="Arial"/>
      <w:b/>
      <w:bCs/>
      <w:i/>
      <w:iCs/>
      <w:color w:val="17365D"/>
      <w:kern w:val="32"/>
      <w:sz w:val="22"/>
      <w:szCs w:val="24"/>
      <w:lang w:eastAsia="en-US"/>
    </w:rPr>
  </w:style>
  <w:style w:type="character" w:customStyle="1" w:styleId="StyleNewYork9pt">
    <w:name w:val="Style New York 9 pt"/>
    <w:basedOn w:val="DefaultParagraphFont"/>
    <w:rsid w:val="001F6D80"/>
    <w:rPr>
      <w:rFonts w:ascii="New York" w:hAnsi="New York"/>
      <w:sz w:val="22"/>
      <w:szCs w:val="18"/>
    </w:rPr>
  </w:style>
  <w:style w:type="paragraph" w:styleId="ListParagraph">
    <w:name w:val="List Paragraph"/>
    <w:basedOn w:val="Normal"/>
    <w:uiPriority w:val="99"/>
    <w:qFormat/>
    <w:rsid w:val="005A4D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5A4D3C"/>
    <w:rPr>
      <w:color w:val="999999"/>
      <w:u w:val="single"/>
    </w:rPr>
  </w:style>
  <w:style w:type="paragraph" w:customStyle="1" w:styleId="Questionnaire">
    <w:name w:val="Questionnaire"/>
    <w:basedOn w:val="ListBullet"/>
    <w:autoRedefine/>
    <w:rsid w:val="00341AD0"/>
    <w:pPr>
      <w:framePr w:wrap="around" w:vAnchor="margin" w:hAnchor="text"/>
      <w:numPr>
        <w:numId w:val="0"/>
      </w:numPr>
      <w:ind w:left="567"/>
    </w:pPr>
  </w:style>
  <w:style w:type="character" w:customStyle="1" w:styleId="StyleLatinBoldSmallcaps">
    <w:name w:val="Style (Latin) Bold Small caps"/>
    <w:basedOn w:val="DefaultParagraphFont"/>
    <w:rsid w:val="002F76CF"/>
    <w:rPr>
      <w:b/>
      <w:i/>
      <w:smallCaps/>
    </w:rPr>
  </w:style>
  <w:style w:type="character" w:styleId="SubtleEmphasis">
    <w:name w:val="Subtle Emphasis"/>
    <w:basedOn w:val="DefaultParagraphFont"/>
    <w:uiPriority w:val="99"/>
    <w:qFormat/>
    <w:rsid w:val="005A4D3C"/>
    <w:rPr>
      <w:i/>
      <w:iCs/>
      <w:color w:val="808080"/>
    </w:rPr>
  </w:style>
  <w:style w:type="character" w:styleId="Strong">
    <w:name w:val="Strong"/>
    <w:basedOn w:val="DefaultParagraphFont"/>
    <w:uiPriority w:val="99"/>
    <w:qFormat/>
    <w:rsid w:val="005A4D3C"/>
    <w:rPr>
      <w:b/>
      <w:bCs/>
    </w:rPr>
  </w:style>
  <w:style w:type="character" w:styleId="BookTitle">
    <w:name w:val="Book Title"/>
    <w:basedOn w:val="DefaultParagraphFont"/>
    <w:uiPriority w:val="33"/>
    <w:qFormat/>
    <w:rsid w:val="00DD0F41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qFormat/>
    <w:rsid w:val="005A4D3C"/>
    <w:rPr>
      <w:i/>
      <w:iCs/>
    </w:rPr>
  </w:style>
  <w:style w:type="paragraph" w:customStyle="1" w:styleId="normaltablenumb">
    <w:name w:val="normal table numb"/>
    <w:basedOn w:val="Normal"/>
    <w:autoRedefine/>
    <w:qFormat/>
    <w:rsid w:val="003807EE"/>
    <w:pPr>
      <w:framePr w:hSpace="181" w:wrap="around" w:vAnchor="text" w:hAnchor="margin" w:y="365"/>
      <w:numPr>
        <w:numId w:val="3"/>
      </w:numPr>
      <w:spacing w:before="120" w:after="120"/>
    </w:pPr>
  </w:style>
  <w:style w:type="character" w:customStyle="1" w:styleId="Heading5Char">
    <w:name w:val="Heading 5 Char"/>
    <w:basedOn w:val="DefaultParagraphFont"/>
    <w:link w:val="Heading5"/>
    <w:uiPriority w:val="99"/>
    <w:rsid w:val="00D867A2"/>
    <w:rPr>
      <w:rFonts w:eastAsia="Times New Roman" w:cs="Arial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5B48F0"/>
    <w:rPr>
      <w:rFonts w:eastAsia="Times New Roman" w:cs="Arial"/>
      <w:sz w:val="16"/>
      <w:szCs w:val="1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5B48F0"/>
    <w:rPr>
      <w:rFonts w:eastAsia="Times New Roman" w:cs="Arial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5B48F0"/>
    <w:rPr>
      <w:rFonts w:eastAsia="Times New Roman" w:cs="Arial"/>
      <w:i/>
      <w:iCs/>
      <w:sz w:val="22"/>
      <w:szCs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5B48F0"/>
    <w:rPr>
      <w:rFonts w:ascii="Arial" w:eastAsia="Times New Roman" w:hAnsi="Arial" w:cs="Arial"/>
      <w:sz w:val="22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5A4D3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48F0"/>
    <w:rPr>
      <w:rFonts w:ascii="Tahoma" w:eastAsia="Times New Roman" w:hAnsi="Tahoma" w:cs="Tahoma"/>
      <w:sz w:val="22"/>
      <w:szCs w:val="22"/>
      <w:shd w:val="clear" w:color="auto" w:fill="000080"/>
      <w:lang w:eastAsia="en-US"/>
    </w:rPr>
  </w:style>
  <w:style w:type="paragraph" w:customStyle="1" w:styleId="subheading">
    <w:name w:val="subheading"/>
    <w:basedOn w:val="Normalitalic"/>
    <w:next w:val="Normal"/>
    <w:autoRedefine/>
    <w:uiPriority w:val="99"/>
    <w:rsid w:val="005A4D3C"/>
    <w:pPr>
      <w:spacing w:before="360" w:after="360"/>
    </w:pPr>
    <w:rPr>
      <w:iCs w:val="0"/>
    </w:rPr>
  </w:style>
  <w:style w:type="paragraph" w:customStyle="1" w:styleId="Style1">
    <w:name w:val="Style1"/>
    <w:basedOn w:val="Normal"/>
    <w:autoRedefine/>
    <w:uiPriority w:val="99"/>
    <w:rsid w:val="005A4D3C"/>
    <w:pPr>
      <w:numPr>
        <w:numId w:val="4"/>
      </w:numPr>
    </w:pPr>
  </w:style>
  <w:style w:type="paragraph" w:customStyle="1" w:styleId="Quote1">
    <w:name w:val="Quote1"/>
    <w:basedOn w:val="Normal"/>
    <w:uiPriority w:val="99"/>
    <w:rsid w:val="005A4D3C"/>
    <w:pPr>
      <w:ind w:left="900" w:right="926"/>
    </w:pPr>
    <w:rPr>
      <w:sz w:val="20"/>
      <w:szCs w:val="20"/>
    </w:rPr>
  </w:style>
  <w:style w:type="paragraph" w:customStyle="1" w:styleId="figurelabel">
    <w:name w:val="figure_label"/>
    <w:basedOn w:val="Normal"/>
    <w:uiPriority w:val="99"/>
    <w:rsid w:val="005A4D3C"/>
    <w:pPr>
      <w:jc w:val="center"/>
    </w:pPr>
    <w:rPr>
      <w:sz w:val="20"/>
      <w:szCs w:val="20"/>
    </w:rPr>
  </w:style>
  <w:style w:type="paragraph" w:customStyle="1" w:styleId="tablelable">
    <w:name w:val="table_lable"/>
    <w:basedOn w:val="Normal"/>
    <w:uiPriority w:val="99"/>
    <w:rsid w:val="005A4D3C"/>
    <w:pPr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5A4D3C"/>
    <w:pPr>
      <w:autoSpaceDE w:val="0"/>
      <w:autoSpaceDN w:val="0"/>
      <w:adjustRightInd w:val="0"/>
      <w:spacing w:line="276" w:lineRule="auto"/>
      <w:ind w:left="907" w:hanging="567"/>
    </w:pPr>
    <w:rPr>
      <w:rFonts w:cs="Times New Roman"/>
      <w:szCs w:val="20"/>
      <w:lang w:eastAsia="en-AU"/>
    </w:rPr>
  </w:style>
  <w:style w:type="paragraph" w:customStyle="1" w:styleId="Style2">
    <w:name w:val="Style2"/>
    <w:basedOn w:val="Normal"/>
    <w:autoRedefine/>
    <w:uiPriority w:val="99"/>
    <w:rsid w:val="005A4D3C"/>
    <w:pPr>
      <w:numPr>
        <w:numId w:val="6"/>
      </w:numPr>
    </w:pPr>
  </w:style>
  <w:style w:type="table" w:styleId="TableContemporary">
    <w:name w:val="Table Contemporary"/>
    <w:basedOn w:val="TableNormal"/>
    <w:uiPriority w:val="99"/>
    <w:rsid w:val="005A4D3C"/>
    <w:pPr>
      <w:ind w:left="360"/>
      <w:jc w:val="both"/>
    </w:pPr>
    <w:rPr>
      <w:rFonts w:ascii="Times New Roman" w:eastAsia="Times New Roman" w:hAnsi="Times New Roman"/>
      <w:sz w:val="18"/>
      <w:szCs w:val="18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left w:w="28" w:type="dxa"/>
        <w:right w:w="57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page">
    <w:name w:val="Title page"/>
    <w:basedOn w:val="Title"/>
    <w:autoRedefine/>
    <w:uiPriority w:val="99"/>
    <w:rsid w:val="005A4D3C"/>
  </w:style>
  <w:style w:type="paragraph" w:customStyle="1" w:styleId="normalnumbered">
    <w:name w:val="normal numbered"/>
    <w:basedOn w:val="Normal"/>
    <w:link w:val="normalnumberedChar"/>
    <w:autoRedefine/>
    <w:uiPriority w:val="99"/>
    <w:qFormat/>
    <w:rsid w:val="003A1860"/>
    <w:pPr>
      <w:numPr>
        <w:numId w:val="49"/>
      </w:numPr>
      <w:spacing w:before="100" w:beforeAutospacing="1" w:after="120"/>
      <w:ind w:right="-522"/>
    </w:pPr>
  </w:style>
  <w:style w:type="paragraph" w:customStyle="1" w:styleId="Normalitalic">
    <w:name w:val="Normal italic"/>
    <w:basedOn w:val="Normal"/>
    <w:link w:val="NormalitalicChar"/>
    <w:uiPriority w:val="99"/>
    <w:rsid w:val="005A4D3C"/>
    <w:rPr>
      <w:i/>
      <w:iCs/>
    </w:rPr>
  </w:style>
  <w:style w:type="paragraph" w:customStyle="1" w:styleId="normalcentered">
    <w:name w:val="normal centered"/>
    <w:basedOn w:val="Normal"/>
    <w:next w:val="Normal"/>
    <w:autoRedefine/>
    <w:uiPriority w:val="99"/>
    <w:rsid w:val="005A4D3C"/>
    <w:pPr>
      <w:jc w:val="center"/>
    </w:pPr>
  </w:style>
  <w:style w:type="character" w:styleId="CommentReference">
    <w:name w:val="annotation reference"/>
    <w:basedOn w:val="DefaultParagraphFont"/>
    <w:uiPriority w:val="99"/>
    <w:semiHidden/>
    <w:rsid w:val="005A4D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A4D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8F0"/>
    <w:rPr>
      <w:rFonts w:eastAsia="Times New Roman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A4D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8F0"/>
    <w:rPr>
      <w:rFonts w:eastAsia="Times New Roman" w:cs="Arial"/>
      <w:b/>
      <w:bCs/>
      <w:lang w:eastAsia="en-US"/>
    </w:rPr>
  </w:style>
  <w:style w:type="paragraph" w:customStyle="1" w:styleId="HTMLBody">
    <w:name w:val="HTML Body"/>
    <w:uiPriority w:val="99"/>
    <w:rsid w:val="005A4D3C"/>
    <w:pPr>
      <w:autoSpaceDE w:val="0"/>
      <w:autoSpaceDN w:val="0"/>
      <w:adjustRightInd w:val="0"/>
      <w:spacing w:after="200" w:line="276" w:lineRule="auto"/>
    </w:pPr>
    <w:rPr>
      <w:rFonts w:ascii="Comic Sans MS" w:eastAsia="Batang" w:hAnsi="Comic Sans MS" w:cs="Comic Sans MS"/>
      <w:sz w:val="22"/>
      <w:szCs w:val="22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5A4D3C"/>
    <w:pPr>
      <w:autoSpaceDE w:val="0"/>
      <w:autoSpaceDN w:val="0"/>
      <w:adjustRightInd w:val="0"/>
      <w:spacing w:before="120" w:after="120" w:line="276" w:lineRule="auto"/>
      <w:ind w:left="567" w:hanging="567"/>
    </w:pPr>
    <w:rPr>
      <w:rFonts w:cs="Times New Roman"/>
      <w:b/>
      <w:bCs/>
      <w:sz w:val="24"/>
      <w:szCs w:val="20"/>
      <w:lang w:eastAsia="en-AU"/>
    </w:rPr>
  </w:style>
  <w:style w:type="paragraph" w:styleId="TOC3">
    <w:name w:val="toc 3"/>
    <w:basedOn w:val="Normal"/>
    <w:next w:val="Normal"/>
    <w:autoRedefine/>
    <w:uiPriority w:val="39"/>
    <w:rsid w:val="005A4D3C"/>
    <w:pPr>
      <w:autoSpaceDE w:val="0"/>
      <w:autoSpaceDN w:val="0"/>
      <w:adjustRightInd w:val="0"/>
      <w:spacing w:line="276" w:lineRule="auto"/>
      <w:ind w:left="1134" w:hanging="567"/>
    </w:pPr>
    <w:rPr>
      <w:rFonts w:cs="Times New Roman"/>
      <w:iCs/>
      <w:szCs w:val="20"/>
      <w:lang w:eastAsia="en-AU"/>
    </w:rPr>
  </w:style>
  <w:style w:type="paragraph" w:styleId="TOC4">
    <w:name w:val="toc 4"/>
    <w:basedOn w:val="Normal"/>
    <w:next w:val="Normal"/>
    <w:autoRedefine/>
    <w:uiPriority w:val="39"/>
    <w:rsid w:val="005A4D3C"/>
    <w:pPr>
      <w:ind w:left="1134" w:hanging="567"/>
    </w:pPr>
    <w:rPr>
      <w:rFonts w:cs="Times New Roman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5A4D3C"/>
    <w:pPr>
      <w:ind w:left="80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5A4D3C"/>
    <w:pPr>
      <w:ind w:left="10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5A4D3C"/>
    <w:pPr>
      <w:ind w:left="120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5A4D3C"/>
    <w:pPr>
      <w:ind w:left="140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5A4D3C"/>
    <w:pPr>
      <w:ind w:left="1600"/>
    </w:pPr>
    <w:rPr>
      <w:rFonts w:cs="Times New Roman"/>
      <w:sz w:val="18"/>
      <w:szCs w:val="18"/>
    </w:rPr>
  </w:style>
  <w:style w:type="paragraph" w:customStyle="1" w:styleId="subheadingnounderline">
    <w:name w:val="subheading no underline"/>
    <w:basedOn w:val="subheading"/>
    <w:autoRedefine/>
    <w:rsid w:val="005A4D3C"/>
    <w:pPr>
      <w:numPr>
        <w:numId w:val="5"/>
      </w:numPr>
      <w:outlineLvl w:val="3"/>
    </w:pPr>
    <w:rPr>
      <w:b/>
      <w:iCs/>
    </w:rPr>
  </w:style>
  <w:style w:type="table" w:styleId="TableTheme">
    <w:name w:val="Table Theme"/>
    <w:basedOn w:val="TableNormal"/>
    <w:uiPriority w:val="99"/>
    <w:rsid w:val="005A4D3C"/>
    <w:pPr>
      <w:jc w:val="both"/>
    </w:pPr>
    <w:rPr>
      <w:rFonts w:ascii="Times New Roman" w:eastAsia="Times New Roman" w:hAnsi="Times New Roman"/>
    </w:r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paragraph" w:customStyle="1" w:styleId="Stylesub-subheading">
    <w:name w:val="Style sub-subheading"/>
    <w:basedOn w:val="subheading"/>
    <w:autoRedefine/>
    <w:rsid w:val="005A4D3C"/>
    <w:pPr>
      <w:ind w:left="567"/>
    </w:pPr>
    <w:rPr>
      <w:b/>
      <w:iCs/>
      <w:szCs w:val="28"/>
    </w:rPr>
  </w:style>
  <w:style w:type="character" w:customStyle="1" w:styleId="NormalitalicChar">
    <w:name w:val="Normal italic Char"/>
    <w:basedOn w:val="DefaultParagraphFont"/>
    <w:link w:val="Normalitalic"/>
    <w:uiPriority w:val="99"/>
    <w:rsid w:val="005A4D3C"/>
    <w:rPr>
      <w:rFonts w:eastAsia="Times New Roman" w:cs="Arial"/>
      <w:i/>
      <w:iCs/>
      <w:sz w:val="22"/>
      <w:szCs w:val="22"/>
      <w:lang w:eastAsia="en-US"/>
    </w:rPr>
  </w:style>
  <w:style w:type="paragraph" w:customStyle="1" w:styleId="normalroman">
    <w:name w:val="normal roman"/>
    <w:basedOn w:val="Normal"/>
    <w:autoRedefine/>
    <w:uiPriority w:val="99"/>
    <w:rsid w:val="005A4D3C"/>
    <w:pPr>
      <w:numPr>
        <w:numId w:val="8"/>
      </w:numPr>
    </w:pPr>
  </w:style>
  <w:style w:type="paragraph" w:customStyle="1" w:styleId="italicindent">
    <w:name w:val="italic indent"/>
    <w:basedOn w:val="Normalitalic"/>
    <w:link w:val="italicindentChar"/>
    <w:uiPriority w:val="99"/>
    <w:qFormat/>
    <w:rsid w:val="005A4D3C"/>
    <w:pPr>
      <w:ind w:left="340" w:right="340"/>
    </w:pPr>
  </w:style>
  <w:style w:type="character" w:customStyle="1" w:styleId="dropcap-small1">
    <w:name w:val="dropcap-small1"/>
    <w:basedOn w:val="DefaultParagraphFont"/>
    <w:uiPriority w:val="99"/>
    <w:rsid w:val="005A4D3C"/>
    <w:rPr>
      <w:b/>
      <w:bCs/>
      <w:color w:val="999999"/>
      <w:sz w:val="72"/>
      <w:szCs w:val="72"/>
    </w:rPr>
  </w:style>
  <w:style w:type="paragraph" w:customStyle="1" w:styleId="StylesubheadingnounderlineLeft0cm">
    <w:name w:val="Style subheading no underline + Left:  0 cm"/>
    <w:basedOn w:val="subheadingnounderline"/>
    <w:autoRedefine/>
    <w:rsid w:val="005A4D3C"/>
    <w:pPr>
      <w:numPr>
        <w:numId w:val="0"/>
      </w:numPr>
    </w:pPr>
    <w:rPr>
      <w:rFonts w:cs="Times New Roman"/>
      <w:bCs/>
    </w:rPr>
  </w:style>
  <w:style w:type="table" w:styleId="Table3Deffects3">
    <w:name w:val="Table 3D effects 3"/>
    <w:basedOn w:val="TableNormal"/>
    <w:uiPriority w:val="99"/>
    <w:rsid w:val="005A4D3C"/>
    <w:pPr>
      <w:jc w:val="both"/>
    </w:pPr>
    <w:rPr>
      <w:rFonts w:ascii="Times New Roman" w:eastAsia="Times New Roman" w:hAnsi="Times New Roman"/>
    </w:rPr>
    <w:tblPr>
      <w:tblStyleRowBandSize w:val="1"/>
      <w:tblStyleColBandSize w:val="1"/>
      <w:jc w:val="center"/>
    </w:tblPr>
    <w:trPr>
      <w:jc w:val="center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NormalitalicBold">
    <w:name w:val="Style Normal italic + Bold"/>
    <w:basedOn w:val="Normalitalic"/>
    <w:link w:val="StyleNormalitalicBoldChar"/>
    <w:autoRedefine/>
    <w:uiPriority w:val="99"/>
    <w:rsid w:val="005A4D3C"/>
    <w:pPr>
      <w:jc w:val="center"/>
    </w:pPr>
    <w:rPr>
      <w:b/>
      <w:bCs/>
    </w:rPr>
  </w:style>
  <w:style w:type="character" w:customStyle="1" w:styleId="StyleNormalitalicBoldChar">
    <w:name w:val="Style Normal italic + Bold Char"/>
    <w:basedOn w:val="NormalitalicChar"/>
    <w:link w:val="StyleNormalitalicBold"/>
    <w:uiPriority w:val="99"/>
    <w:rsid w:val="005A4D3C"/>
    <w:rPr>
      <w:rFonts w:eastAsia="Times New Roman" w:cs="Arial"/>
      <w:b/>
      <w:bCs/>
      <w:i/>
      <w:iCs/>
      <w:sz w:val="22"/>
      <w:szCs w:val="22"/>
      <w:lang w:eastAsia="en-US"/>
    </w:rPr>
  </w:style>
  <w:style w:type="character" w:customStyle="1" w:styleId="normalnumberedChar">
    <w:name w:val="normal numbered Char"/>
    <w:basedOn w:val="DefaultParagraphFont"/>
    <w:link w:val="normalnumbered"/>
    <w:uiPriority w:val="99"/>
    <w:rsid w:val="003A1860"/>
    <w:rPr>
      <w:rFonts w:eastAsia="Times New Roman" w:cs="Arial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5A4D3C"/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8F0"/>
    <w:rPr>
      <w:rFonts w:eastAsia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5A4D3C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rsid w:val="005A4D3C"/>
    <w:rPr>
      <w:vertAlign w:val="superscript"/>
    </w:rPr>
  </w:style>
  <w:style w:type="paragraph" w:customStyle="1" w:styleId="p1a">
    <w:name w:val="p1a"/>
    <w:basedOn w:val="Normal"/>
    <w:next w:val="Normal"/>
    <w:uiPriority w:val="99"/>
    <w:rsid w:val="005A4D3C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sz w:val="20"/>
      <w:szCs w:val="20"/>
      <w:lang w:eastAsia="en-AU"/>
    </w:rPr>
  </w:style>
  <w:style w:type="paragraph" w:customStyle="1" w:styleId="headingtitle">
    <w:name w:val="heading title"/>
    <w:basedOn w:val="Heading1"/>
    <w:autoRedefine/>
    <w:uiPriority w:val="99"/>
    <w:rsid w:val="005A4D3C"/>
    <w:pPr>
      <w:numPr>
        <w:numId w:val="0"/>
      </w:numPr>
      <w:jc w:val="center"/>
    </w:pPr>
  </w:style>
  <w:style w:type="character" w:customStyle="1" w:styleId="italicindentChar">
    <w:name w:val="italic indent Char"/>
    <w:basedOn w:val="NormalitalicChar"/>
    <w:link w:val="italicindent"/>
    <w:uiPriority w:val="99"/>
    <w:rsid w:val="005A4D3C"/>
    <w:rPr>
      <w:rFonts w:eastAsia="Times New Roman" w:cs="Arial"/>
      <w:i/>
      <w:iCs/>
      <w:sz w:val="22"/>
      <w:szCs w:val="22"/>
      <w:lang w:eastAsia="en-US"/>
    </w:rPr>
  </w:style>
  <w:style w:type="paragraph" w:customStyle="1" w:styleId="Stylesubheading11ptitalic">
    <w:name w:val="Style subheading + 11 pt italic"/>
    <w:basedOn w:val="subheading"/>
    <w:autoRedefine/>
    <w:uiPriority w:val="99"/>
    <w:rsid w:val="005A4D3C"/>
    <w:rPr>
      <w:rFonts w:cs="Times New Roman"/>
      <w:iCs/>
    </w:rPr>
  </w:style>
  <w:style w:type="character" w:styleId="PageNumber">
    <w:name w:val="page number"/>
    <w:basedOn w:val="DefaultParagraphFont"/>
    <w:uiPriority w:val="99"/>
    <w:rsid w:val="005A4D3C"/>
  </w:style>
  <w:style w:type="paragraph" w:customStyle="1" w:styleId="Normalbullets0">
    <w:name w:val="Normal bullets"/>
    <w:basedOn w:val="Normal"/>
    <w:autoRedefine/>
    <w:uiPriority w:val="99"/>
    <w:qFormat/>
    <w:rsid w:val="005A4D3C"/>
    <w:pPr>
      <w:widowControl w:val="0"/>
      <w:numPr>
        <w:numId w:val="13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ind w:left="641" w:hanging="357"/>
      <w:textAlignment w:val="baseline"/>
    </w:pPr>
    <w:rPr>
      <w:rFonts w:cs="Times New Roman"/>
    </w:rPr>
  </w:style>
  <w:style w:type="paragraph" w:customStyle="1" w:styleId="StylesubheadingLeftLeft0cmFirstline0cmAfter0">
    <w:name w:val="Style subheading + Left Left:  0 cm First line:  0 cm After:  0 ..."/>
    <w:basedOn w:val="subheading"/>
    <w:autoRedefine/>
    <w:uiPriority w:val="99"/>
    <w:rsid w:val="005A4D3C"/>
    <w:pPr>
      <w:spacing w:before="120" w:after="0" w:line="480" w:lineRule="auto"/>
      <w:ind w:right="-522"/>
    </w:pPr>
    <w:rPr>
      <w:rFonts w:cs="Times New Roman"/>
      <w:iCs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5A4D3C"/>
    <w:pPr>
      <w:spacing w:before="120" w:after="120"/>
    </w:pPr>
    <w:rPr>
      <w:rFonts w:cs="Times New Roman"/>
      <w:b/>
      <w:bCs/>
    </w:rPr>
  </w:style>
  <w:style w:type="paragraph" w:customStyle="1" w:styleId="normalfirstline">
    <w:name w:val="normal +first line"/>
    <w:basedOn w:val="Normal"/>
    <w:autoRedefine/>
    <w:rsid w:val="005A4D3C"/>
    <w:rPr>
      <w:rFonts w:eastAsia="Batang" w:cs="Times New Roman"/>
      <w:bCs/>
      <w:lang w:eastAsia="ko-KR"/>
    </w:rPr>
  </w:style>
  <w:style w:type="character" w:customStyle="1" w:styleId="StyleLatinArial9pt">
    <w:name w:val="Style (Latin) Arial 9 pt"/>
    <w:basedOn w:val="DefaultParagraphFont"/>
    <w:uiPriority w:val="99"/>
    <w:rsid w:val="005A4D3C"/>
    <w:rPr>
      <w:rFonts w:ascii="Arial" w:hAnsi="Arial" w:cs="Arial"/>
      <w:sz w:val="18"/>
      <w:szCs w:val="18"/>
    </w:rPr>
  </w:style>
  <w:style w:type="paragraph" w:customStyle="1" w:styleId="StyleLatinHelvetica11ptAfter12pt">
    <w:name w:val="Style (Latin) Helvetica 11 pt After:  12 pt"/>
    <w:basedOn w:val="Normal"/>
    <w:autoRedefine/>
    <w:uiPriority w:val="99"/>
    <w:rsid w:val="005A4D3C"/>
    <w:rPr>
      <w:rFonts w:ascii="Helvetica" w:eastAsia="Batang" w:hAnsi="Helvetica" w:cs="Helvetica"/>
      <w:lang w:eastAsia="ko-KR"/>
    </w:rPr>
  </w:style>
  <w:style w:type="paragraph" w:customStyle="1" w:styleId="normalbullets">
    <w:name w:val="normal + bullets"/>
    <w:basedOn w:val="Normal"/>
    <w:autoRedefine/>
    <w:uiPriority w:val="99"/>
    <w:rsid w:val="005A4D3C"/>
    <w:pPr>
      <w:numPr>
        <w:numId w:val="10"/>
      </w:numPr>
    </w:pPr>
    <w:rPr>
      <w:rFonts w:eastAsia="Batang" w:cs="Times New Roman"/>
      <w:szCs w:val="18"/>
      <w:lang w:eastAsia="ko-KR"/>
    </w:rPr>
  </w:style>
  <w:style w:type="paragraph" w:customStyle="1" w:styleId="paragraphheader">
    <w:name w:val="paragraph header"/>
    <w:basedOn w:val="Heading2"/>
    <w:next w:val="Normal"/>
    <w:autoRedefine/>
    <w:uiPriority w:val="99"/>
    <w:rsid w:val="005A4D3C"/>
    <w:pPr>
      <w:numPr>
        <w:ilvl w:val="0"/>
        <w:numId w:val="0"/>
      </w:numPr>
      <w:tabs>
        <w:tab w:val="num" w:pos="397"/>
      </w:tabs>
      <w:spacing w:before="0" w:after="0" w:line="480" w:lineRule="auto"/>
      <w:ind w:left="284" w:hanging="57"/>
    </w:pPr>
    <w:rPr>
      <w:rFonts w:eastAsia="Batang" w:cs="Times New Roman"/>
      <w:lang w:eastAsia="ko-KR"/>
    </w:rPr>
  </w:style>
  <w:style w:type="paragraph" w:customStyle="1" w:styleId="normal9ptbolditalic">
    <w:name w:val="normal 9pt bold italic"/>
    <w:basedOn w:val="Normal"/>
    <w:autoRedefine/>
    <w:uiPriority w:val="99"/>
    <w:rsid w:val="005A4D3C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StyleCaptionBold">
    <w:name w:val="Style Caption +  Bold"/>
    <w:basedOn w:val="Caption"/>
    <w:autoRedefine/>
    <w:uiPriority w:val="99"/>
    <w:rsid w:val="005A4D3C"/>
  </w:style>
  <w:style w:type="character" w:customStyle="1" w:styleId="CaptionChar">
    <w:name w:val="Caption Char"/>
    <w:basedOn w:val="DefaultParagraphFont"/>
    <w:uiPriority w:val="99"/>
    <w:rsid w:val="005A4D3C"/>
    <w:rPr>
      <w:b/>
      <w:bCs/>
      <w:lang w:val="en-US" w:eastAsia="en-US"/>
    </w:rPr>
  </w:style>
  <w:style w:type="character" w:customStyle="1" w:styleId="StyleCaptionBoldChar">
    <w:name w:val="Style Caption +  Bold Char"/>
    <w:basedOn w:val="CaptionChar"/>
    <w:uiPriority w:val="99"/>
    <w:rsid w:val="005A4D3C"/>
    <w:rPr>
      <w:b/>
      <w:bCs/>
      <w:sz w:val="22"/>
      <w:szCs w:val="22"/>
      <w:lang w:val="en-US" w:eastAsia="en-US"/>
    </w:rPr>
  </w:style>
  <w:style w:type="paragraph" w:customStyle="1" w:styleId="9ptbullets">
    <w:name w:val="9 pt bullets"/>
    <w:basedOn w:val="Normal"/>
    <w:autoRedefine/>
    <w:uiPriority w:val="99"/>
    <w:rsid w:val="005A4D3C"/>
    <w:pPr>
      <w:numPr>
        <w:numId w:val="11"/>
      </w:numPr>
      <w:spacing w:after="120"/>
    </w:pPr>
    <w:rPr>
      <w:rFonts w:cs="Times New Roman"/>
      <w:sz w:val="18"/>
      <w:szCs w:val="18"/>
    </w:rPr>
  </w:style>
  <w:style w:type="numbering" w:customStyle="1" w:styleId="StyleBulletedBold">
    <w:name w:val="Style Bulleted Bold"/>
    <w:rsid w:val="005A4D3C"/>
    <w:pPr>
      <w:numPr>
        <w:numId w:val="4"/>
      </w:numPr>
    </w:pPr>
  </w:style>
  <w:style w:type="table" w:styleId="TableList3">
    <w:name w:val="Table List 3"/>
    <w:basedOn w:val="TableNormal"/>
    <w:uiPriority w:val="99"/>
    <w:rsid w:val="005A4D3C"/>
    <w:pPr>
      <w:autoSpaceDE w:val="0"/>
      <w:autoSpaceDN w:val="0"/>
      <w:adjustRightInd w:val="0"/>
      <w:textAlignment w:val="baseline"/>
    </w:pPr>
    <w:rPr>
      <w:rFonts w:ascii="Times New Roman" w:eastAsia="PMingLiU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autoRedefine/>
    <w:uiPriority w:val="99"/>
    <w:rsid w:val="005A4D3C"/>
    <w:rPr>
      <w:rFonts w:eastAsia="PMingLiU" w:cs="Times New Roman"/>
      <w:sz w:val="18"/>
      <w:szCs w:val="18"/>
    </w:rPr>
  </w:style>
  <w:style w:type="paragraph" w:customStyle="1" w:styleId="StylenormaltableBold">
    <w:name w:val="Style normal table + Bold"/>
    <w:basedOn w:val="TableNormal1"/>
    <w:autoRedefine/>
    <w:uiPriority w:val="99"/>
    <w:rsid w:val="005A4D3C"/>
    <w:rPr>
      <w:b/>
      <w:bCs/>
    </w:rPr>
  </w:style>
  <w:style w:type="paragraph" w:customStyle="1" w:styleId="9pointbold">
    <w:name w:val="9 point bold"/>
    <w:basedOn w:val="Normal"/>
    <w:autoRedefine/>
    <w:uiPriority w:val="99"/>
    <w:rsid w:val="005A4D3C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tableheader">
    <w:name w:val="table header"/>
    <w:basedOn w:val="TableNormal1"/>
    <w:next w:val="TableNormal1"/>
    <w:autoRedefine/>
    <w:uiPriority w:val="99"/>
    <w:rsid w:val="005A4D3C"/>
    <w:pPr>
      <w:jc w:val="center"/>
    </w:pPr>
    <w:rPr>
      <w:b/>
      <w:bCs/>
    </w:rPr>
  </w:style>
  <w:style w:type="paragraph" w:customStyle="1" w:styleId="normaltableheader">
    <w:name w:val="normal table header"/>
    <w:basedOn w:val="TableNormal1"/>
    <w:next w:val="TableNormal1"/>
    <w:autoRedefine/>
    <w:uiPriority w:val="99"/>
    <w:rsid w:val="005A4D3C"/>
    <w:pPr>
      <w:jc w:val="center"/>
    </w:pPr>
  </w:style>
  <w:style w:type="character" w:customStyle="1" w:styleId="Stylequotedtext">
    <w:name w:val="Style quoted text"/>
    <w:basedOn w:val="Emphasis"/>
    <w:uiPriority w:val="99"/>
    <w:rsid w:val="005A4D3C"/>
    <w:rPr>
      <w:i/>
      <w:iCs/>
    </w:rPr>
  </w:style>
  <w:style w:type="character" w:customStyle="1" w:styleId="Quotedtext">
    <w:name w:val="Quoted text"/>
    <w:basedOn w:val="Emphasis"/>
    <w:uiPriority w:val="99"/>
    <w:rsid w:val="005A4D3C"/>
    <w:rPr>
      <w:i/>
      <w:iCs/>
    </w:rPr>
  </w:style>
  <w:style w:type="paragraph" w:styleId="NormalIndent">
    <w:name w:val="Normal Indent"/>
    <w:basedOn w:val="Normal"/>
    <w:uiPriority w:val="99"/>
    <w:rsid w:val="005A4D3C"/>
    <w:pPr>
      <w:autoSpaceDE w:val="0"/>
      <w:autoSpaceDN w:val="0"/>
      <w:adjustRightInd w:val="0"/>
      <w:ind w:left="567"/>
    </w:pPr>
    <w:rPr>
      <w:rFonts w:cs="Times New Roman"/>
      <w:lang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4D3C"/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4D3C"/>
    <w:rPr>
      <w:rFonts w:eastAsia="Times New Roman"/>
      <w:lang w:eastAsia="en-US"/>
    </w:rPr>
  </w:style>
  <w:style w:type="paragraph" w:styleId="NoSpacing">
    <w:name w:val="No Spacing"/>
    <w:uiPriority w:val="1"/>
    <w:rsid w:val="005A4D3C"/>
    <w:pPr>
      <w:spacing w:after="200" w:line="276" w:lineRule="auto"/>
      <w:jc w:val="both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rsid w:val="005A4D3C"/>
    <w:pPr>
      <w:ind w:left="284" w:right="284"/>
    </w:pPr>
    <w:rPr>
      <w:rFonts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sid w:val="005A4D3C"/>
    <w:rPr>
      <w:rFonts w:eastAsia="Times New Roman"/>
      <w:i/>
      <w:iCs/>
      <w:color w:val="000000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5A4D3C"/>
    <w:pPr>
      <w:keepLines/>
      <w:numPr>
        <w:numId w:val="0"/>
      </w:numPr>
      <w:spacing w:before="480" w:after="0"/>
      <w:outlineLvl w:val="9"/>
    </w:pPr>
    <w:rPr>
      <w:color w:val="365F91"/>
      <w:sz w:val="28"/>
      <w:szCs w:val="28"/>
    </w:rPr>
  </w:style>
  <w:style w:type="paragraph" w:customStyle="1" w:styleId="Comments">
    <w:name w:val="Comments"/>
    <w:basedOn w:val="CommentText"/>
    <w:autoRedefine/>
    <w:uiPriority w:val="99"/>
    <w:rsid w:val="005A4D3C"/>
    <w:rPr>
      <w:rFonts w:ascii="Arial" w:hAnsi="Arial"/>
      <w:sz w:val="16"/>
      <w:szCs w:val="16"/>
    </w:rPr>
  </w:style>
  <w:style w:type="paragraph" w:customStyle="1" w:styleId="StyleHeading2Verdana12pt">
    <w:name w:val="Style Heading 2 + Verdana 12 pt"/>
    <w:basedOn w:val="Heading2"/>
    <w:autoRedefine/>
    <w:uiPriority w:val="99"/>
    <w:rsid w:val="005A4D3C"/>
    <w:pPr>
      <w:keepNext w:val="0"/>
      <w:numPr>
        <w:numId w:val="9"/>
      </w:numPr>
      <w:spacing w:before="100" w:beforeAutospacing="1" w:after="100" w:afterAutospacing="1" w:line="480" w:lineRule="auto"/>
      <w:ind w:left="0" w:firstLine="0"/>
    </w:pPr>
    <w:rPr>
      <w:rFonts w:ascii="Verdana" w:eastAsia="Batang" w:hAnsi="Verdana" w:cs="Verdana"/>
      <w:color w:val="000000"/>
      <w:sz w:val="24"/>
      <w:szCs w:val="24"/>
      <w:lang w:eastAsia="ko-KR"/>
    </w:rPr>
  </w:style>
  <w:style w:type="paragraph" w:customStyle="1" w:styleId="tableplusbullets">
    <w:name w:val="table plus bullets"/>
    <w:basedOn w:val="Normal"/>
    <w:autoRedefine/>
    <w:uiPriority w:val="99"/>
    <w:rsid w:val="005A4D3C"/>
    <w:pPr>
      <w:spacing w:line="360" w:lineRule="auto"/>
    </w:pPr>
    <w:rPr>
      <w:rFonts w:cs="Times New Roman"/>
    </w:rPr>
  </w:style>
  <w:style w:type="character" w:customStyle="1" w:styleId="Style11pt">
    <w:name w:val="Style 11 pt"/>
    <w:basedOn w:val="DefaultParagraphFont"/>
    <w:uiPriority w:val="99"/>
    <w:rsid w:val="005A4D3C"/>
    <w:rPr>
      <w:sz w:val="22"/>
      <w:szCs w:val="22"/>
    </w:rPr>
  </w:style>
  <w:style w:type="paragraph" w:customStyle="1" w:styleId="StyleJustifiedFirstline043cm">
    <w:name w:val="Style Justified First line:  0.43 cm"/>
    <w:basedOn w:val="Normal"/>
    <w:autoRedefine/>
    <w:uiPriority w:val="99"/>
    <w:rsid w:val="005A4D3C"/>
    <w:rPr>
      <w:rFonts w:cs="Times New Roman"/>
    </w:rPr>
  </w:style>
  <w:style w:type="paragraph" w:customStyle="1" w:styleId="Stylenormaltable">
    <w:name w:val="Style normal table"/>
    <w:basedOn w:val="TableNormal1"/>
    <w:autoRedefine/>
    <w:uiPriority w:val="99"/>
    <w:rsid w:val="005A4D3C"/>
    <w:rPr>
      <w:bCs/>
      <w:sz w:val="20"/>
    </w:rPr>
  </w:style>
  <w:style w:type="paragraph" w:customStyle="1" w:styleId="Tableheader0">
    <w:name w:val="Table header"/>
    <w:basedOn w:val="Stylenormaltable"/>
    <w:autoRedefine/>
    <w:qFormat/>
    <w:rsid w:val="005A4D3C"/>
    <w:rPr>
      <w:b/>
      <w:sz w:val="28"/>
    </w:rPr>
  </w:style>
  <w:style w:type="paragraph" w:customStyle="1" w:styleId="StyleRight">
    <w:name w:val="Style Right"/>
    <w:basedOn w:val="Normal"/>
    <w:autoRedefine/>
    <w:rsid w:val="005A4D3C"/>
    <w:pPr>
      <w:autoSpaceDE w:val="0"/>
      <w:autoSpaceDN w:val="0"/>
      <w:adjustRightInd w:val="0"/>
      <w:jc w:val="right"/>
    </w:pPr>
    <w:rPr>
      <w:rFonts w:cs="Times New Roman"/>
      <w:szCs w:val="20"/>
    </w:rPr>
  </w:style>
  <w:style w:type="paragraph" w:customStyle="1" w:styleId="doublespace">
    <w:name w:val="double space"/>
    <w:basedOn w:val="Normal"/>
    <w:autoRedefine/>
    <w:qFormat/>
    <w:rsid w:val="005A4D3C"/>
    <w:pPr>
      <w:autoSpaceDE w:val="0"/>
      <w:autoSpaceDN w:val="0"/>
      <w:adjustRightInd w:val="0"/>
      <w:spacing w:line="480" w:lineRule="auto"/>
    </w:pPr>
  </w:style>
  <w:style w:type="paragraph" w:styleId="NormalWeb">
    <w:name w:val="Normal (Web)"/>
    <w:basedOn w:val="Normal"/>
    <w:uiPriority w:val="99"/>
    <w:rsid w:val="005A4D3C"/>
    <w:pPr>
      <w:spacing w:before="100" w:beforeAutospacing="1" w:after="100" w:afterAutospacing="1"/>
    </w:pPr>
    <w:rPr>
      <w:rFonts w:eastAsia="Batang" w:cs="Times New Roman"/>
      <w:sz w:val="24"/>
      <w:szCs w:val="24"/>
      <w:lang w:eastAsia="ko-KR"/>
    </w:rPr>
  </w:style>
  <w:style w:type="paragraph" w:styleId="List">
    <w:name w:val="List"/>
    <w:basedOn w:val="Normal"/>
    <w:rsid w:val="005A4D3C"/>
    <w:pPr>
      <w:numPr>
        <w:numId w:val="14"/>
      </w:numPr>
    </w:pPr>
    <w:rPr>
      <w:rFonts w:eastAsia="MS PGothic" w:cs="Times New Roman"/>
      <w:color w:val="000000"/>
      <w:kern w:val="2"/>
      <w:szCs w:val="20"/>
      <w:lang w:eastAsia="ja-JP"/>
    </w:rPr>
  </w:style>
  <w:style w:type="paragraph" w:customStyle="1" w:styleId="Title2">
    <w:name w:val="Title 2"/>
    <w:basedOn w:val="Title"/>
    <w:autoRedefine/>
    <w:qFormat/>
    <w:rsid w:val="005A4D3C"/>
    <w:rPr>
      <w:b w:val="0"/>
    </w:rPr>
  </w:style>
  <w:style w:type="character" w:customStyle="1" w:styleId="apple-converted-space">
    <w:name w:val="apple-converted-space"/>
    <w:basedOn w:val="DefaultParagraphFont"/>
    <w:rsid w:val="005A4D3C"/>
  </w:style>
  <w:style w:type="paragraph" w:customStyle="1" w:styleId="EndNoteBibliographyTitle">
    <w:name w:val="EndNote Bibliography Title"/>
    <w:basedOn w:val="Normal"/>
    <w:link w:val="EndNoteBibliographyTitleChar"/>
    <w:autoRedefine/>
    <w:rsid w:val="005A4D3C"/>
    <w:pPr>
      <w:jc w:val="center"/>
    </w:pPr>
    <w:rPr>
      <w:rFonts w:cs="Times New Roman"/>
      <w:noProof/>
      <w:sz w:val="1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A4D3C"/>
    <w:rPr>
      <w:rFonts w:eastAsia="Times New Roman"/>
      <w:noProof/>
      <w:sz w:val="18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5A4D3C"/>
    <w:rPr>
      <w:rFonts w:cs="Times New Roman"/>
      <w:noProof/>
      <w:sz w:val="1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A4D3C"/>
    <w:rPr>
      <w:rFonts w:eastAsia="Times New Roman"/>
      <w:noProof/>
      <w:sz w:val="18"/>
      <w:szCs w:val="22"/>
      <w:lang w:val="en-US" w:eastAsia="en-US"/>
    </w:rPr>
  </w:style>
  <w:style w:type="paragraph" w:customStyle="1" w:styleId="Strong2">
    <w:name w:val="Strong 2"/>
    <w:basedOn w:val="Normal"/>
    <w:autoRedefine/>
    <w:qFormat/>
    <w:rsid w:val="00FD5257"/>
    <w:rPr>
      <w:rFonts w:asciiTheme="majorHAnsi" w:hAnsiTheme="majorHAnsi"/>
      <w:b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caption" w:qFormat="1"/>
    <w:lsdException w:name="List" w:uiPriority="0"/>
    <w:lsdException w:name="List Bullet" w:uiPriority="0" w:qFormat="1"/>
    <w:lsdException w:name="List Number" w:uiPriority="0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autoRedefine/>
    <w:qFormat/>
    <w:rsid w:val="0057391A"/>
    <w:rPr>
      <w:rFonts w:eastAsia="Times New Roman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A4D3C"/>
    <w:pPr>
      <w:keepNext/>
      <w:numPr>
        <w:numId w:val="12"/>
      </w:numPr>
      <w:spacing w:after="240"/>
      <w:outlineLvl w:val="0"/>
    </w:pPr>
    <w:rPr>
      <w:rFonts w:asciiTheme="majorHAnsi" w:hAnsiTheme="majorHAnsi" w:cs="Times New Roman"/>
      <w:b/>
      <w:bCs/>
      <w:smallCaps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A4D3C"/>
    <w:pPr>
      <w:keepNext/>
      <w:numPr>
        <w:ilvl w:val="1"/>
        <w:numId w:val="12"/>
      </w:numPr>
      <w:spacing w:before="240" w:after="120"/>
      <w:outlineLvl w:val="1"/>
    </w:pPr>
    <w:rPr>
      <w:b/>
      <w:bCs/>
      <w:smallCaps/>
      <w:szCs w:val="1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5A4D3C"/>
    <w:pPr>
      <w:keepNext/>
      <w:numPr>
        <w:ilvl w:val="2"/>
        <w:numId w:val="12"/>
      </w:numPr>
      <w:spacing w:before="120" w:after="120"/>
      <w:outlineLvl w:val="2"/>
    </w:pPr>
    <w:rPr>
      <w:iCs/>
      <w:smallCaps/>
    </w:rPr>
  </w:style>
  <w:style w:type="paragraph" w:styleId="Heading4">
    <w:name w:val="heading 4"/>
    <w:basedOn w:val="Normal"/>
    <w:next w:val="Normal"/>
    <w:link w:val="Heading4Char"/>
    <w:autoRedefine/>
    <w:uiPriority w:val="99"/>
    <w:rsid w:val="005A4D3C"/>
    <w:pPr>
      <w:keepNext/>
      <w:numPr>
        <w:ilvl w:val="3"/>
        <w:numId w:val="12"/>
      </w:numPr>
      <w:spacing w:before="120" w:after="60"/>
      <w:outlineLvl w:val="3"/>
    </w:pPr>
    <w:rPr>
      <w:iCs/>
      <w:smallCaps/>
    </w:rPr>
  </w:style>
  <w:style w:type="paragraph" w:styleId="Heading5">
    <w:name w:val="heading 5"/>
    <w:basedOn w:val="Normal"/>
    <w:next w:val="Normal"/>
    <w:link w:val="Heading5Char"/>
    <w:autoRedefine/>
    <w:uiPriority w:val="99"/>
    <w:rsid w:val="005A4D3C"/>
    <w:pPr>
      <w:numPr>
        <w:ilvl w:val="4"/>
        <w:numId w:val="12"/>
      </w:num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rsid w:val="005A4D3C"/>
    <w:pPr>
      <w:numPr>
        <w:ilvl w:val="5"/>
        <w:numId w:val="12"/>
      </w:numPr>
      <w:spacing w:before="240" w:after="60"/>
      <w:outlineLvl w:val="5"/>
    </w:pPr>
    <w:rPr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rsid w:val="005A4D3C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rsid w:val="005A4D3C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5A4D3C"/>
    <w:pPr>
      <w:numPr>
        <w:ilvl w:val="8"/>
        <w:numId w:val="12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4D3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  <w:rPr>
      <w:rFonts w:eastAsia="Times New Roman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autoRedefine/>
    <w:uiPriority w:val="99"/>
    <w:rsid w:val="005A4D3C"/>
    <w:pPr>
      <w:tabs>
        <w:tab w:val="center" w:pos="4153"/>
        <w:tab w:val="right" w:pos="8306"/>
      </w:tabs>
    </w:pPr>
    <w:rPr>
      <w:rFonts w:asciiTheme="minorHAnsi" w:hAnsiTheme="minorHAnsi" w:cstheme="minorHAnsi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A4D3C"/>
    <w:rPr>
      <w:rFonts w:asciiTheme="minorHAnsi" w:eastAsia="Times New Roman" w:hAnsiTheme="minorHAnsi" w:cstheme="minorHAnsi"/>
      <w:sz w:val="18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5A4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99"/>
    <w:rsid w:val="005A4D3C"/>
    <w:rPr>
      <w:rFonts w:ascii="Times New Roman" w:eastAsia="Batang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5A4D3C"/>
    <w:rPr>
      <w:rFonts w:asciiTheme="majorHAnsi" w:eastAsia="Times New Roman" w:hAnsiTheme="majorHAnsi"/>
      <w:b/>
      <w:bCs/>
      <w:smallCaps/>
      <w:sz w:val="22"/>
      <w:lang w:eastAsia="en-US"/>
    </w:rPr>
  </w:style>
  <w:style w:type="paragraph" w:customStyle="1" w:styleId="ContentsHead">
    <w:name w:val="ContentsHead"/>
    <w:basedOn w:val="Normal"/>
    <w:link w:val="ContentsHeadChar"/>
    <w:autoRedefine/>
    <w:rsid w:val="000C1576"/>
    <w:pPr>
      <w:keepNext/>
      <w:tabs>
        <w:tab w:val="center" w:pos="4533"/>
        <w:tab w:val="left" w:pos="9072"/>
      </w:tabs>
      <w:spacing w:after="100" w:afterAutospacing="1" w:line="340" w:lineRule="atLeast"/>
      <w:jc w:val="center"/>
      <w:textAlignment w:val="baseline"/>
    </w:pPr>
    <w:rPr>
      <w:rFonts w:ascii="AvantGarde" w:hAnsi="AvantGarde"/>
      <w:b/>
      <w:noProof/>
      <w:color w:val="003366"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ontentsHeadChar">
    <w:name w:val="ContentsHead Char"/>
    <w:basedOn w:val="DefaultParagraphFont"/>
    <w:link w:val="ContentsHead"/>
    <w:rsid w:val="000C1576"/>
    <w:rPr>
      <w:rFonts w:ascii="AvantGarde" w:eastAsia="Times New Roman" w:hAnsi="AvantGarde"/>
      <w:b/>
      <w:noProof/>
      <w:color w:val="003366"/>
      <w:sz w:val="28"/>
      <w:szCs w:val="24"/>
      <w:lang w:val="en-US"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NumberChar">
    <w:name w:val="List Number Char"/>
    <w:basedOn w:val="DefaultParagraphFont"/>
    <w:link w:val="ListNumber"/>
    <w:rsid w:val="00397071"/>
    <w:rPr>
      <w:sz w:val="22"/>
      <w:szCs w:val="22"/>
      <w:lang w:bidi="he-IL"/>
    </w:rPr>
  </w:style>
  <w:style w:type="character" w:styleId="Hyperlink">
    <w:name w:val="Hyperlink"/>
    <w:basedOn w:val="DefaultParagraphFont"/>
    <w:uiPriority w:val="99"/>
    <w:rsid w:val="005A4D3C"/>
    <w:rPr>
      <w:color w:val="339999"/>
      <w:u w:val="single"/>
    </w:rPr>
  </w:style>
  <w:style w:type="paragraph" w:styleId="BodyText">
    <w:name w:val="Body Text"/>
    <w:basedOn w:val="Normal"/>
    <w:link w:val="BodyTextChar"/>
    <w:autoRedefine/>
    <w:rsid w:val="000C1576"/>
    <w:pPr>
      <w:spacing w:after="120"/>
    </w:pPr>
    <w:rPr>
      <w:rFonts w:ascii="New York" w:hAnsi="New York"/>
      <w:szCs w:val="20"/>
    </w:rPr>
  </w:style>
  <w:style w:type="character" w:customStyle="1" w:styleId="BodyTextChar">
    <w:name w:val="Body Text Char"/>
    <w:basedOn w:val="DefaultParagraphFont"/>
    <w:link w:val="BodyText"/>
    <w:rsid w:val="000C1576"/>
    <w:rPr>
      <w:rFonts w:ascii="New York" w:eastAsia="Times New Roman" w:hAnsi="New York"/>
      <w:sz w:val="22"/>
    </w:rPr>
  </w:style>
  <w:style w:type="paragraph" w:styleId="ListNumber">
    <w:name w:val="List Number"/>
    <w:basedOn w:val="Normal"/>
    <w:link w:val="ListNumberChar"/>
    <w:autoRedefine/>
    <w:qFormat/>
    <w:rsid w:val="00397071"/>
    <w:pPr>
      <w:framePr w:hSpace="180" w:wrap="around" w:vAnchor="text" w:hAnchor="page" w:x="1387" w:y="172"/>
      <w:ind w:left="1135" w:hanging="851"/>
    </w:p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A217C"/>
    <w:pPr>
      <w:numPr>
        <w:ilvl w:val="1"/>
        <w:numId w:val="1"/>
      </w:num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17365D"/>
      <w:kern w:val="32"/>
      <w:sz w:val="28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17C"/>
    <w:rPr>
      <w:rFonts w:ascii="Cambria" w:eastAsia="Times New Roman" w:hAnsi="Cambria" w:cs="Arial"/>
      <w:iCs/>
      <w:color w:val="17365D"/>
      <w:kern w:val="32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5A4D3C"/>
    <w:rPr>
      <w:rFonts w:eastAsia="Times New Roman" w:cs="Arial"/>
      <w:b/>
      <w:bCs/>
      <w:smallCaps/>
      <w:sz w:val="22"/>
      <w:szCs w:val="18"/>
      <w:lang w:eastAsia="en-US"/>
    </w:rPr>
  </w:style>
  <w:style w:type="paragraph" w:styleId="ListBullet">
    <w:name w:val="List Bullet"/>
    <w:basedOn w:val="Normal"/>
    <w:link w:val="ListBulletChar"/>
    <w:autoRedefine/>
    <w:qFormat/>
    <w:rsid w:val="00BF7F0F"/>
    <w:pPr>
      <w:framePr w:hSpace="181" w:wrap="around" w:vAnchor="text" w:hAnchor="margin" w:y="365"/>
      <w:numPr>
        <w:numId w:val="2"/>
      </w:numPr>
      <w:spacing w:before="240"/>
      <w:ind w:left="681" w:hanging="227"/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BF7F0F"/>
    <w:rPr>
      <w:rFonts w:eastAsia="Times New Roman" w:cs="Arial"/>
      <w:bCs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5A4D3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ind w:left="1134" w:right="1418"/>
      <w:jc w:val="center"/>
    </w:pPr>
    <w:rPr>
      <w:rFonts w:cs="Times New Roman"/>
      <w:b/>
      <w:bCs/>
      <w:smallCaps/>
      <w:sz w:val="40"/>
      <w:szCs w:val="40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EA00A1"/>
    <w:rPr>
      <w:rFonts w:eastAsia="Times New Roman"/>
      <w:b/>
      <w:bCs/>
      <w:smallCaps/>
      <w:sz w:val="40"/>
      <w:szCs w:val="40"/>
    </w:rPr>
  </w:style>
  <w:style w:type="character" w:styleId="IntenseEmphasis">
    <w:name w:val="Intense Emphasis"/>
    <w:basedOn w:val="DefaultParagraphFont"/>
    <w:uiPriority w:val="21"/>
    <w:rsid w:val="005A4D3C"/>
    <w:rPr>
      <w:b/>
      <w:bCs/>
      <w:i/>
      <w:iCs/>
      <w:color w:val="4F81BD"/>
    </w:rPr>
  </w:style>
  <w:style w:type="character" w:customStyle="1" w:styleId="Heading3Char">
    <w:name w:val="Heading 3 Char"/>
    <w:basedOn w:val="DefaultParagraphFont"/>
    <w:link w:val="Heading3"/>
    <w:uiPriority w:val="99"/>
    <w:rsid w:val="00EA00A1"/>
    <w:rPr>
      <w:rFonts w:eastAsia="Times New Roman" w:cs="Arial"/>
      <w:iCs/>
      <w:smallCap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1F6D80"/>
    <w:rPr>
      <w:rFonts w:eastAsia="Times New Roman" w:cs="Arial"/>
      <w:iCs/>
      <w:smallCaps/>
      <w:sz w:val="22"/>
      <w:szCs w:val="22"/>
      <w:lang w:eastAsia="en-US"/>
    </w:rPr>
  </w:style>
  <w:style w:type="paragraph" w:customStyle="1" w:styleId="StyleNumberedBefore19cmHanging063cm">
    <w:name w:val="Style Numbered Before:  1.9 cm Hanging:  0.63 cm"/>
    <w:basedOn w:val="ListNumber"/>
    <w:autoRedefine/>
    <w:rsid w:val="001F6D80"/>
    <w:pPr>
      <w:framePr w:wrap="around" w:y="323"/>
    </w:pPr>
    <w:rPr>
      <w:sz w:val="20"/>
      <w:szCs w:val="20"/>
      <w:lang w:val="en-US"/>
    </w:rPr>
  </w:style>
  <w:style w:type="paragraph" w:customStyle="1" w:styleId="StyleLatinArialComplexArial10ptAfter01cmBefore">
    <w:name w:val="Style (Latin) Arial (Complex) Arial 10 pt After:  0.1 cm Before..."/>
    <w:basedOn w:val="Normal"/>
    <w:autoRedefine/>
    <w:rsid w:val="001F6D80"/>
    <w:pPr>
      <w:ind w:right="57"/>
    </w:pPr>
    <w:rPr>
      <w:rFonts w:ascii="Arial" w:hAnsi="Arial"/>
      <w:sz w:val="20"/>
      <w:szCs w:val="20"/>
    </w:rPr>
  </w:style>
  <w:style w:type="paragraph" w:customStyle="1" w:styleId="StyleListNumberBold">
    <w:name w:val="Style List Number + Bold"/>
    <w:basedOn w:val="ListNumber"/>
    <w:link w:val="StyleListNumberBoldChar"/>
    <w:autoRedefine/>
    <w:rsid w:val="001F6D80"/>
    <w:pPr>
      <w:framePr w:wrap="around"/>
    </w:pPr>
    <w:rPr>
      <w:b/>
      <w:bCs/>
    </w:rPr>
  </w:style>
  <w:style w:type="character" w:customStyle="1" w:styleId="StyleListNumberBoldChar">
    <w:name w:val="Style List Number + Bold Char"/>
    <w:basedOn w:val="ListNumberChar"/>
    <w:link w:val="StyleListNumberBold"/>
    <w:rsid w:val="001F6D80"/>
    <w:rPr>
      <w:b/>
      <w:bCs/>
      <w:sz w:val="22"/>
      <w:szCs w:val="22"/>
      <w:lang w:bidi="he-IL"/>
    </w:rPr>
  </w:style>
  <w:style w:type="paragraph" w:customStyle="1" w:styleId="Heading1info5991">
    <w:name w:val="Heading 1 info5991"/>
    <w:basedOn w:val="Normal"/>
    <w:next w:val="Normal"/>
    <w:link w:val="Heading1info5991Char"/>
    <w:autoRedefine/>
    <w:qFormat/>
    <w:rsid w:val="0099460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44"/>
      <w:szCs w:val="52"/>
    </w:rPr>
  </w:style>
  <w:style w:type="paragraph" w:customStyle="1" w:styleId="Heading2italicinfo5991">
    <w:name w:val="Heading 2 italic info5991"/>
    <w:basedOn w:val="IntenseQuote"/>
    <w:link w:val="Heading2italicinfo5991Char"/>
    <w:autoRedefine/>
    <w:qFormat/>
    <w:rsid w:val="001F6D80"/>
    <w:rPr>
      <w:rFonts w:ascii="Calibri" w:hAnsi="Calibri"/>
      <w:b/>
      <w:bCs/>
      <w:i/>
      <w:kern w:val="0"/>
      <w:sz w:val="22"/>
      <w:szCs w:val="24"/>
    </w:rPr>
  </w:style>
  <w:style w:type="character" w:customStyle="1" w:styleId="Heading1info5991Char">
    <w:name w:val="Heading 1 info5991 Char"/>
    <w:basedOn w:val="DefaultParagraphFont"/>
    <w:link w:val="Heading1info5991"/>
    <w:rsid w:val="0099460E"/>
    <w:rPr>
      <w:rFonts w:ascii="Cambria" w:eastAsia="Times New Roman" w:hAnsi="Cambria"/>
      <w:color w:val="17365D"/>
      <w:spacing w:val="5"/>
      <w:kern w:val="28"/>
      <w:sz w:val="44"/>
      <w:szCs w:val="52"/>
      <w:lang w:eastAsia="en-US"/>
    </w:rPr>
  </w:style>
  <w:style w:type="character" w:customStyle="1" w:styleId="Heading2italicinfo5991Char">
    <w:name w:val="Heading 2 italic info5991 Char"/>
    <w:basedOn w:val="IntenseQuoteChar"/>
    <w:link w:val="Heading2italicinfo5991"/>
    <w:rsid w:val="001F6D80"/>
    <w:rPr>
      <w:rFonts w:ascii="Cambria" w:eastAsia="Times New Roman" w:hAnsi="Cambria" w:cs="Arial"/>
      <w:b/>
      <w:bCs/>
      <w:i/>
      <w:iCs/>
      <w:color w:val="17365D"/>
      <w:kern w:val="32"/>
      <w:sz w:val="22"/>
      <w:szCs w:val="24"/>
      <w:lang w:eastAsia="en-US"/>
    </w:rPr>
  </w:style>
  <w:style w:type="character" w:customStyle="1" w:styleId="StyleNewYork9pt">
    <w:name w:val="Style New York 9 pt"/>
    <w:basedOn w:val="DefaultParagraphFont"/>
    <w:rsid w:val="001F6D80"/>
    <w:rPr>
      <w:rFonts w:ascii="New York" w:hAnsi="New York"/>
      <w:sz w:val="22"/>
      <w:szCs w:val="18"/>
    </w:rPr>
  </w:style>
  <w:style w:type="paragraph" w:styleId="ListParagraph">
    <w:name w:val="List Paragraph"/>
    <w:basedOn w:val="Normal"/>
    <w:uiPriority w:val="99"/>
    <w:qFormat/>
    <w:rsid w:val="005A4D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5A4D3C"/>
    <w:rPr>
      <w:color w:val="999999"/>
      <w:u w:val="single"/>
    </w:rPr>
  </w:style>
  <w:style w:type="paragraph" w:customStyle="1" w:styleId="Questionnaire">
    <w:name w:val="Questionnaire"/>
    <w:basedOn w:val="ListBullet"/>
    <w:autoRedefine/>
    <w:rsid w:val="00341AD0"/>
    <w:pPr>
      <w:framePr w:wrap="around" w:vAnchor="margin" w:hAnchor="text"/>
      <w:numPr>
        <w:numId w:val="0"/>
      </w:numPr>
      <w:ind w:left="567"/>
    </w:pPr>
  </w:style>
  <w:style w:type="character" w:customStyle="1" w:styleId="StyleLatinBoldSmallcaps">
    <w:name w:val="Style (Latin) Bold Small caps"/>
    <w:basedOn w:val="DefaultParagraphFont"/>
    <w:rsid w:val="002F76CF"/>
    <w:rPr>
      <w:b/>
      <w:i/>
      <w:smallCaps/>
    </w:rPr>
  </w:style>
  <w:style w:type="character" w:styleId="SubtleEmphasis">
    <w:name w:val="Subtle Emphasis"/>
    <w:basedOn w:val="DefaultParagraphFont"/>
    <w:uiPriority w:val="99"/>
    <w:qFormat/>
    <w:rsid w:val="005A4D3C"/>
    <w:rPr>
      <w:i/>
      <w:iCs/>
      <w:color w:val="808080"/>
    </w:rPr>
  </w:style>
  <w:style w:type="character" w:styleId="Strong">
    <w:name w:val="Strong"/>
    <w:basedOn w:val="DefaultParagraphFont"/>
    <w:uiPriority w:val="99"/>
    <w:qFormat/>
    <w:rsid w:val="005A4D3C"/>
    <w:rPr>
      <w:b/>
      <w:bCs/>
    </w:rPr>
  </w:style>
  <w:style w:type="character" w:styleId="BookTitle">
    <w:name w:val="Book Title"/>
    <w:basedOn w:val="DefaultParagraphFont"/>
    <w:uiPriority w:val="33"/>
    <w:qFormat/>
    <w:rsid w:val="00DD0F41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qFormat/>
    <w:rsid w:val="005A4D3C"/>
    <w:rPr>
      <w:i/>
      <w:iCs/>
    </w:rPr>
  </w:style>
  <w:style w:type="paragraph" w:customStyle="1" w:styleId="normaltablenumb">
    <w:name w:val="normal table numb"/>
    <w:basedOn w:val="Normal"/>
    <w:autoRedefine/>
    <w:qFormat/>
    <w:rsid w:val="003807EE"/>
    <w:pPr>
      <w:framePr w:hSpace="181" w:wrap="around" w:vAnchor="text" w:hAnchor="margin" w:y="365"/>
      <w:numPr>
        <w:numId w:val="3"/>
      </w:numPr>
      <w:spacing w:before="120" w:after="120"/>
    </w:pPr>
  </w:style>
  <w:style w:type="character" w:customStyle="1" w:styleId="Heading5Char">
    <w:name w:val="Heading 5 Char"/>
    <w:basedOn w:val="DefaultParagraphFont"/>
    <w:link w:val="Heading5"/>
    <w:uiPriority w:val="99"/>
    <w:rsid w:val="00D867A2"/>
    <w:rPr>
      <w:rFonts w:eastAsia="Times New Roman" w:cs="Arial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5B48F0"/>
    <w:rPr>
      <w:rFonts w:eastAsia="Times New Roman" w:cs="Arial"/>
      <w:sz w:val="16"/>
      <w:szCs w:val="1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5B48F0"/>
    <w:rPr>
      <w:rFonts w:eastAsia="Times New Roman" w:cs="Arial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5B48F0"/>
    <w:rPr>
      <w:rFonts w:eastAsia="Times New Roman" w:cs="Arial"/>
      <w:i/>
      <w:iCs/>
      <w:sz w:val="22"/>
      <w:szCs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5B48F0"/>
    <w:rPr>
      <w:rFonts w:ascii="Arial" w:eastAsia="Times New Roman" w:hAnsi="Arial" w:cs="Arial"/>
      <w:sz w:val="22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5A4D3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48F0"/>
    <w:rPr>
      <w:rFonts w:ascii="Tahoma" w:eastAsia="Times New Roman" w:hAnsi="Tahoma" w:cs="Tahoma"/>
      <w:sz w:val="22"/>
      <w:szCs w:val="22"/>
      <w:shd w:val="clear" w:color="auto" w:fill="000080"/>
      <w:lang w:eastAsia="en-US"/>
    </w:rPr>
  </w:style>
  <w:style w:type="paragraph" w:customStyle="1" w:styleId="subheading">
    <w:name w:val="subheading"/>
    <w:basedOn w:val="Normalitalic"/>
    <w:next w:val="Normal"/>
    <w:autoRedefine/>
    <w:uiPriority w:val="99"/>
    <w:rsid w:val="005A4D3C"/>
    <w:pPr>
      <w:spacing w:before="360" w:after="360"/>
    </w:pPr>
    <w:rPr>
      <w:iCs w:val="0"/>
    </w:rPr>
  </w:style>
  <w:style w:type="paragraph" w:customStyle="1" w:styleId="Style1">
    <w:name w:val="Style1"/>
    <w:basedOn w:val="Normal"/>
    <w:autoRedefine/>
    <w:uiPriority w:val="99"/>
    <w:rsid w:val="005A4D3C"/>
    <w:pPr>
      <w:numPr>
        <w:numId w:val="4"/>
      </w:numPr>
    </w:pPr>
  </w:style>
  <w:style w:type="paragraph" w:customStyle="1" w:styleId="Quote1">
    <w:name w:val="Quote1"/>
    <w:basedOn w:val="Normal"/>
    <w:uiPriority w:val="99"/>
    <w:rsid w:val="005A4D3C"/>
    <w:pPr>
      <w:ind w:left="900" w:right="926"/>
    </w:pPr>
    <w:rPr>
      <w:sz w:val="20"/>
      <w:szCs w:val="20"/>
    </w:rPr>
  </w:style>
  <w:style w:type="paragraph" w:customStyle="1" w:styleId="figurelabel">
    <w:name w:val="figure_label"/>
    <w:basedOn w:val="Normal"/>
    <w:uiPriority w:val="99"/>
    <w:rsid w:val="005A4D3C"/>
    <w:pPr>
      <w:jc w:val="center"/>
    </w:pPr>
    <w:rPr>
      <w:sz w:val="20"/>
      <w:szCs w:val="20"/>
    </w:rPr>
  </w:style>
  <w:style w:type="paragraph" w:customStyle="1" w:styleId="tablelable">
    <w:name w:val="table_lable"/>
    <w:basedOn w:val="Normal"/>
    <w:uiPriority w:val="99"/>
    <w:rsid w:val="005A4D3C"/>
    <w:pPr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5A4D3C"/>
    <w:pPr>
      <w:autoSpaceDE w:val="0"/>
      <w:autoSpaceDN w:val="0"/>
      <w:adjustRightInd w:val="0"/>
      <w:spacing w:line="276" w:lineRule="auto"/>
      <w:ind w:left="907" w:hanging="567"/>
    </w:pPr>
    <w:rPr>
      <w:rFonts w:cs="Times New Roman"/>
      <w:szCs w:val="20"/>
      <w:lang w:eastAsia="en-AU"/>
    </w:rPr>
  </w:style>
  <w:style w:type="paragraph" w:customStyle="1" w:styleId="Style2">
    <w:name w:val="Style2"/>
    <w:basedOn w:val="Normal"/>
    <w:autoRedefine/>
    <w:uiPriority w:val="99"/>
    <w:rsid w:val="005A4D3C"/>
    <w:pPr>
      <w:numPr>
        <w:numId w:val="6"/>
      </w:numPr>
    </w:pPr>
  </w:style>
  <w:style w:type="table" w:styleId="TableContemporary">
    <w:name w:val="Table Contemporary"/>
    <w:basedOn w:val="TableNormal"/>
    <w:uiPriority w:val="99"/>
    <w:rsid w:val="005A4D3C"/>
    <w:pPr>
      <w:ind w:left="360"/>
      <w:jc w:val="both"/>
    </w:pPr>
    <w:rPr>
      <w:rFonts w:ascii="Times New Roman" w:eastAsia="Times New Roman" w:hAnsi="Times New Roman"/>
      <w:sz w:val="18"/>
      <w:szCs w:val="18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left w:w="28" w:type="dxa"/>
        <w:right w:w="57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page">
    <w:name w:val="Title page"/>
    <w:basedOn w:val="Title"/>
    <w:autoRedefine/>
    <w:uiPriority w:val="99"/>
    <w:rsid w:val="005A4D3C"/>
  </w:style>
  <w:style w:type="paragraph" w:customStyle="1" w:styleId="normalnumbered">
    <w:name w:val="normal numbered"/>
    <w:basedOn w:val="Normal"/>
    <w:link w:val="normalnumberedChar"/>
    <w:autoRedefine/>
    <w:uiPriority w:val="99"/>
    <w:qFormat/>
    <w:rsid w:val="003A1860"/>
    <w:pPr>
      <w:numPr>
        <w:numId w:val="49"/>
      </w:numPr>
      <w:spacing w:before="100" w:beforeAutospacing="1" w:after="120"/>
      <w:ind w:right="-522"/>
    </w:pPr>
  </w:style>
  <w:style w:type="paragraph" w:customStyle="1" w:styleId="Normalitalic">
    <w:name w:val="Normal italic"/>
    <w:basedOn w:val="Normal"/>
    <w:link w:val="NormalitalicChar"/>
    <w:uiPriority w:val="99"/>
    <w:rsid w:val="005A4D3C"/>
    <w:rPr>
      <w:i/>
      <w:iCs/>
    </w:rPr>
  </w:style>
  <w:style w:type="paragraph" w:customStyle="1" w:styleId="normalcentered">
    <w:name w:val="normal centered"/>
    <w:basedOn w:val="Normal"/>
    <w:next w:val="Normal"/>
    <w:autoRedefine/>
    <w:uiPriority w:val="99"/>
    <w:rsid w:val="005A4D3C"/>
    <w:pPr>
      <w:jc w:val="center"/>
    </w:pPr>
  </w:style>
  <w:style w:type="character" w:styleId="CommentReference">
    <w:name w:val="annotation reference"/>
    <w:basedOn w:val="DefaultParagraphFont"/>
    <w:uiPriority w:val="99"/>
    <w:semiHidden/>
    <w:rsid w:val="005A4D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A4D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8F0"/>
    <w:rPr>
      <w:rFonts w:eastAsia="Times New Roman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A4D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8F0"/>
    <w:rPr>
      <w:rFonts w:eastAsia="Times New Roman" w:cs="Arial"/>
      <w:b/>
      <w:bCs/>
      <w:lang w:eastAsia="en-US"/>
    </w:rPr>
  </w:style>
  <w:style w:type="paragraph" w:customStyle="1" w:styleId="HTMLBody">
    <w:name w:val="HTML Body"/>
    <w:uiPriority w:val="99"/>
    <w:rsid w:val="005A4D3C"/>
    <w:pPr>
      <w:autoSpaceDE w:val="0"/>
      <w:autoSpaceDN w:val="0"/>
      <w:adjustRightInd w:val="0"/>
      <w:spacing w:after="200" w:line="276" w:lineRule="auto"/>
    </w:pPr>
    <w:rPr>
      <w:rFonts w:ascii="Comic Sans MS" w:eastAsia="Batang" w:hAnsi="Comic Sans MS" w:cs="Comic Sans MS"/>
      <w:sz w:val="22"/>
      <w:szCs w:val="22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5A4D3C"/>
    <w:pPr>
      <w:autoSpaceDE w:val="0"/>
      <w:autoSpaceDN w:val="0"/>
      <w:adjustRightInd w:val="0"/>
      <w:spacing w:before="120" w:after="120" w:line="276" w:lineRule="auto"/>
      <w:ind w:left="567" w:hanging="567"/>
    </w:pPr>
    <w:rPr>
      <w:rFonts w:cs="Times New Roman"/>
      <w:b/>
      <w:bCs/>
      <w:sz w:val="24"/>
      <w:szCs w:val="20"/>
      <w:lang w:eastAsia="en-AU"/>
    </w:rPr>
  </w:style>
  <w:style w:type="paragraph" w:styleId="TOC3">
    <w:name w:val="toc 3"/>
    <w:basedOn w:val="Normal"/>
    <w:next w:val="Normal"/>
    <w:autoRedefine/>
    <w:uiPriority w:val="39"/>
    <w:rsid w:val="005A4D3C"/>
    <w:pPr>
      <w:autoSpaceDE w:val="0"/>
      <w:autoSpaceDN w:val="0"/>
      <w:adjustRightInd w:val="0"/>
      <w:spacing w:line="276" w:lineRule="auto"/>
      <w:ind w:left="1134" w:hanging="567"/>
    </w:pPr>
    <w:rPr>
      <w:rFonts w:cs="Times New Roman"/>
      <w:iCs/>
      <w:szCs w:val="20"/>
      <w:lang w:eastAsia="en-AU"/>
    </w:rPr>
  </w:style>
  <w:style w:type="paragraph" w:styleId="TOC4">
    <w:name w:val="toc 4"/>
    <w:basedOn w:val="Normal"/>
    <w:next w:val="Normal"/>
    <w:autoRedefine/>
    <w:uiPriority w:val="39"/>
    <w:rsid w:val="005A4D3C"/>
    <w:pPr>
      <w:ind w:left="1134" w:hanging="567"/>
    </w:pPr>
    <w:rPr>
      <w:rFonts w:cs="Times New Roman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5A4D3C"/>
    <w:pPr>
      <w:ind w:left="80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5A4D3C"/>
    <w:pPr>
      <w:ind w:left="10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5A4D3C"/>
    <w:pPr>
      <w:ind w:left="120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5A4D3C"/>
    <w:pPr>
      <w:ind w:left="140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5A4D3C"/>
    <w:pPr>
      <w:ind w:left="1600"/>
    </w:pPr>
    <w:rPr>
      <w:rFonts w:cs="Times New Roman"/>
      <w:sz w:val="18"/>
      <w:szCs w:val="18"/>
    </w:rPr>
  </w:style>
  <w:style w:type="paragraph" w:customStyle="1" w:styleId="subheadingnounderline">
    <w:name w:val="subheading no underline"/>
    <w:basedOn w:val="subheading"/>
    <w:autoRedefine/>
    <w:rsid w:val="005A4D3C"/>
    <w:pPr>
      <w:numPr>
        <w:numId w:val="5"/>
      </w:numPr>
      <w:outlineLvl w:val="3"/>
    </w:pPr>
    <w:rPr>
      <w:b/>
      <w:iCs/>
    </w:rPr>
  </w:style>
  <w:style w:type="table" w:styleId="TableTheme">
    <w:name w:val="Table Theme"/>
    <w:basedOn w:val="TableNormal"/>
    <w:uiPriority w:val="99"/>
    <w:rsid w:val="005A4D3C"/>
    <w:pPr>
      <w:jc w:val="both"/>
    </w:pPr>
    <w:rPr>
      <w:rFonts w:ascii="Times New Roman" w:eastAsia="Times New Roman" w:hAnsi="Times New Roman"/>
    </w:r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paragraph" w:customStyle="1" w:styleId="Stylesub-subheading">
    <w:name w:val="Style sub-subheading"/>
    <w:basedOn w:val="subheading"/>
    <w:autoRedefine/>
    <w:rsid w:val="005A4D3C"/>
    <w:pPr>
      <w:ind w:left="567"/>
    </w:pPr>
    <w:rPr>
      <w:b/>
      <w:iCs/>
      <w:szCs w:val="28"/>
    </w:rPr>
  </w:style>
  <w:style w:type="character" w:customStyle="1" w:styleId="NormalitalicChar">
    <w:name w:val="Normal italic Char"/>
    <w:basedOn w:val="DefaultParagraphFont"/>
    <w:link w:val="Normalitalic"/>
    <w:uiPriority w:val="99"/>
    <w:rsid w:val="005A4D3C"/>
    <w:rPr>
      <w:rFonts w:eastAsia="Times New Roman" w:cs="Arial"/>
      <w:i/>
      <w:iCs/>
      <w:sz w:val="22"/>
      <w:szCs w:val="22"/>
      <w:lang w:eastAsia="en-US"/>
    </w:rPr>
  </w:style>
  <w:style w:type="paragraph" w:customStyle="1" w:styleId="normalroman">
    <w:name w:val="normal roman"/>
    <w:basedOn w:val="Normal"/>
    <w:autoRedefine/>
    <w:uiPriority w:val="99"/>
    <w:rsid w:val="005A4D3C"/>
    <w:pPr>
      <w:numPr>
        <w:numId w:val="8"/>
      </w:numPr>
    </w:pPr>
  </w:style>
  <w:style w:type="paragraph" w:customStyle="1" w:styleId="italicindent">
    <w:name w:val="italic indent"/>
    <w:basedOn w:val="Normalitalic"/>
    <w:link w:val="italicindentChar"/>
    <w:uiPriority w:val="99"/>
    <w:qFormat/>
    <w:rsid w:val="005A4D3C"/>
    <w:pPr>
      <w:ind w:left="340" w:right="340"/>
    </w:pPr>
  </w:style>
  <w:style w:type="character" w:customStyle="1" w:styleId="dropcap-small1">
    <w:name w:val="dropcap-small1"/>
    <w:basedOn w:val="DefaultParagraphFont"/>
    <w:uiPriority w:val="99"/>
    <w:rsid w:val="005A4D3C"/>
    <w:rPr>
      <w:b/>
      <w:bCs/>
      <w:color w:val="999999"/>
      <w:sz w:val="72"/>
      <w:szCs w:val="72"/>
    </w:rPr>
  </w:style>
  <w:style w:type="paragraph" w:customStyle="1" w:styleId="StylesubheadingnounderlineLeft0cm">
    <w:name w:val="Style subheading no underline + Left:  0 cm"/>
    <w:basedOn w:val="subheadingnounderline"/>
    <w:autoRedefine/>
    <w:rsid w:val="005A4D3C"/>
    <w:pPr>
      <w:numPr>
        <w:numId w:val="0"/>
      </w:numPr>
    </w:pPr>
    <w:rPr>
      <w:rFonts w:cs="Times New Roman"/>
      <w:bCs/>
    </w:rPr>
  </w:style>
  <w:style w:type="table" w:styleId="Table3Deffects3">
    <w:name w:val="Table 3D effects 3"/>
    <w:basedOn w:val="TableNormal"/>
    <w:uiPriority w:val="99"/>
    <w:rsid w:val="005A4D3C"/>
    <w:pPr>
      <w:jc w:val="both"/>
    </w:pPr>
    <w:rPr>
      <w:rFonts w:ascii="Times New Roman" w:eastAsia="Times New Roman" w:hAnsi="Times New Roman"/>
    </w:rPr>
    <w:tblPr>
      <w:tblStyleRowBandSize w:val="1"/>
      <w:tblStyleColBandSize w:val="1"/>
      <w:jc w:val="center"/>
    </w:tblPr>
    <w:trPr>
      <w:jc w:val="center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NormalitalicBold">
    <w:name w:val="Style Normal italic + Bold"/>
    <w:basedOn w:val="Normalitalic"/>
    <w:link w:val="StyleNormalitalicBoldChar"/>
    <w:autoRedefine/>
    <w:uiPriority w:val="99"/>
    <w:rsid w:val="005A4D3C"/>
    <w:pPr>
      <w:jc w:val="center"/>
    </w:pPr>
    <w:rPr>
      <w:b/>
      <w:bCs/>
    </w:rPr>
  </w:style>
  <w:style w:type="character" w:customStyle="1" w:styleId="StyleNormalitalicBoldChar">
    <w:name w:val="Style Normal italic + Bold Char"/>
    <w:basedOn w:val="NormalitalicChar"/>
    <w:link w:val="StyleNormalitalicBold"/>
    <w:uiPriority w:val="99"/>
    <w:rsid w:val="005A4D3C"/>
    <w:rPr>
      <w:rFonts w:eastAsia="Times New Roman" w:cs="Arial"/>
      <w:b/>
      <w:bCs/>
      <w:i/>
      <w:iCs/>
      <w:sz w:val="22"/>
      <w:szCs w:val="22"/>
      <w:lang w:eastAsia="en-US"/>
    </w:rPr>
  </w:style>
  <w:style w:type="character" w:customStyle="1" w:styleId="normalnumberedChar">
    <w:name w:val="normal numbered Char"/>
    <w:basedOn w:val="DefaultParagraphFont"/>
    <w:link w:val="normalnumbered"/>
    <w:uiPriority w:val="99"/>
    <w:rsid w:val="003A1860"/>
    <w:rPr>
      <w:rFonts w:eastAsia="Times New Roman" w:cs="Arial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5A4D3C"/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8F0"/>
    <w:rPr>
      <w:rFonts w:eastAsia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5A4D3C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rsid w:val="005A4D3C"/>
    <w:rPr>
      <w:vertAlign w:val="superscript"/>
    </w:rPr>
  </w:style>
  <w:style w:type="paragraph" w:customStyle="1" w:styleId="p1a">
    <w:name w:val="p1a"/>
    <w:basedOn w:val="Normal"/>
    <w:next w:val="Normal"/>
    <w:uiPriority w:val="99"/>
    <w:rsid w:val="005A4D3C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sz w:val="20"/>
      <w:szCs w:val="20"/>
      <w:lang w:eastAsia="en-AU"/>
    </w:rPr>
  </w:style>
  <w:style w:type="paragraph" w:customStyle="1" w:styleId="headingtitle">
    <w:name w:val="heading title"/>
    <w:basedOn w:val="Heading1"/>
    <w:autoRedefine/>
    <w:uiPriority w:val="99"/>
    <w:rsid w:val="005A4D3C"/>
    <w:pPr>
      <w:numPr>
        <w:numId w:val="0"/>
      </w:numPr>
      <w:jc w:val="center"/>
    </w:pPr>
  </w:style>
  <w:style w:type="character" w:customStyle="1" w:styleId="italicindentChar">
    <w:name w:val="italic indent Char"/>
    <w:basedOn w:val="NormalitalicChar"/>
    <w:link w:val="italicindent"/>
    <w:uiPriority w:val="99"/>
    <w:rsid w:val="005A4D3C"/>
    <w:rPr>
      <w:rFonts w:eastAsia="Times New Roman" w:cs="Arial"/>
      <w:i/>
      <w:iCs/>
      <w:sz w:val="22"/>
      <w:szCs w:val="22"/>
      <w:lang w:eastAsia="en-US"/>
    </w:rPr>
  </w:style>
  <w:style w:type="paragraph" w:customStyle="1" w:styleId="Stylesubheading11ptitalic">
    <w:name w:val="Style subheading + 11 pt italic"/>
    <w:basedOn w:val="subheading"/>
    <w:autoRedefine/>
    <w:uiPriority w:val="99"/>
    <w:rsid w:val="005A4D3C"/>
    <w:rPr>
      <w:rFonts w:cs="Times New Roman"/>
      <w:iCs/>
    </w:rPr>
  </w:style>
  <w:style w:type="character" w:styleId="PageNumber">
    <w:name w:val="page number"/>
    <w:basedOn w:val="DefaultParagraphFont"/>
    <w:uiPriority w:val="99"/>
    <w:rsid w:val="005A4D3C"/>
  </w:style>
  <w:style w:type="paragraph" w:customStyle="1" w:styleId="Normalbullets0">
    <w:name w:val="Normal bullets"/>
    <w:basedOn w:val="Normal"/>
    <w:autoRedefine/>
    <w:uiPriority w:val="99"/>
    <w:qFormat/>
    <w:rsid w:val="005A4D3C"/>
    <w:pPr>
      <w:widowControl w:val="0"/>
      <w:numPr>
        <w:numId w:val="13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ind w:left="641" w:hanging="357"/>
      <w:textAlignment w:val="baseline"/>
    </w:pPr>
    <w:rPr>
      <w:rFonts w:cs="Times New Roman"/>
    </w:rPr>
  </w:style>
  <w:style w:type="paragraph" w:customStyle="1" w:styleId="StylesubheadingLeftLeft0cmFirstline0cmAfter0">
    <w:name w:val="Style subheading + Left Left:  0 cm First line:  0 cm After:  0 ..."/>
    <w:basedOn w:val="subheading"/>
    <w:autoRedefine/>
    <w:uiPriority w:val="99"/>
    <w:rsid w:val="005A4D3C"/>
    <w:pPr>
      <w:spacing w:before="120" w:after="0" w:line="480" w:lineRule="auto"/>
      <w:ind w:right="-522"/>
    </w:pPr>
    <w:rPr>
      <w:rFonts w:cs="Times New Roman"/>
      <w:iCs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5A4D3C"/>
    <w:pPr>
      <w:spacing w:before="120" w:after="120"/>
    </w:pPr>
    <w:rPr>
      <w:rFonts w:cs="Times New Roman"/>
      <w:b/>
      <w:bCs/>
    </w:rPr>
  </w:style>
  <w:style w:type="paragraph" w:customStyle="1" w:styleId="normalfirstline">
    <w:name w:val="normal +first line"/>
    <w:basedOn w:val="Normal"/>
    <w:autoRedefine/>
    <w:rsid w:val="005A4D3C"/>
    <w:rPr>
      <w:rFonts w:eastAsia="Batang" w:cs="Times New Roman"/>
      <w:bCs/>
      <w:lang w:eastAsia="ko-KR"/>
    </w:rPr>
  </w:style>
  <w:style w:type="character" w:customStyle="1" w:styleId="StyleLatinArial9pt">
    <w:name w:val="Style (Latin) Arial 9 pt"/>
    <w:basedOn w:val="DefaultParagraphFont"/>
    <w:uiPriority w:val="99"/>
    <w:rsid w:val="005A4D3C"/>
    <w:rPr>
      <w:rFonts w:ascii="Arial" w:hAnsi="Arial" w:cs="Arial"/>
      <w:sz w:val="18"/>
      <w:szCs w:val="18"/>
    </w:rPr>
  </w:style>
  <w:style w:type="paragraph" w:customStyle="1" w:styleId="StyleLatinHelvetica11ptAfter12pt">
    <w:name w:val="Style (Latin) Helvetica 11 pt After:  12 pt"/>
    <w:basedOn w:val="Normal"/>
    <w:autoRedefine/>
    <w:uiPriority w:val="99"/>
    <w:rsid w:val="005A4D3C"/>
    <w:rPr>
      <w:rFonts w:ascii="Helvetica" w:eastAsia="Batang" w:hAnsi="Helvetica" w:cs="Helvetica"/>
      <w:lang w:eastAsia="ko-KR"/>
    </w:rPr>
  </w:style>
  <w:style w:type="paragraph" w:customStyle="1" w:styleId="normalbullets">
    <w:name w:val="normal + bullets"/>
    <w:basedOn w:val="Normal"/>
    <w:autoRedefine/>
    <w:uiPriority w:val="99"/>
    <w:rsid w:val="005A4D3C"/>
    <w:pPr>
      <w:numPr>
        <w:numId w:val="10"/>
      </w:numPr>
    </w:pPr>
    <w:rPr>
      <w:rFonts w:eastAsia="Batang" w:cs="Times New Roman"/>
      <w:szCs w:val="18"/>
      <w:lang w:eastAsia="ko-KR"/>
    </w:rPr>
  </w:style>
  <w:style w:type="paragraph" w:customStyle="1" w:styleId="paragraphheader">
    <w:name w:val="paragraph header"/>
    <w:basedOn w:val="Heading2"/>
    <w:next w:val="Normal"/>
    <w:autoRedefine/>
    <w:uiPriority w:val="99"/>
    <w:rsid w:val="005A4D3C"/>
    <w:pPr>
      <w:numPr>
        <w:ilvl w:val="0"/>
        <w:numId w:val="0"/>
      </w:numPr>
      <w:tabs>
        <w:tab w:val="num" w:pos="397"/>
      </w:tabs>
      <w:spacing w:before="0" w:after="0" w:line="480" w:lineRule="auto"/>
      <w:ind w:left="284" w:hanging="57"/>
    </w:pPr>
    <w:rPr>
      <w:rFonts w:eastAsia="Batang" w:cs="Times New Roman"/>
      <w:lang w:eastAsia="ko-KR"/>
    </w:rPr>
  </w:style>
  <w:style w:type="paragraph" w:customStyle="1" w:styleId="normal9ptbolditalic">
    <w:name w:val="normal 9pt bold italic"/>
    <w:basedOn w:val="Normal"/>
    <w:autoRedefine/>
    <w:uiPriority w:val="99"/>
    <w:rsid w:val="005A4D3C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StyleCaptionBold">
    <w:name w:val="Style Caption +  Bold"/>
    <w:basedOn w:val="Caption"/>
    <w:autoRedefine/>
    <w:uiPriority w:val="99"/>
    <w:rsid w:val="005A4D3C"/>
  </w:style>
  <w:style w:type="character" w:customStyle="1" w:styleId="CaptionChar">
    <w:name w:val="Caption Char"/>
    <w:basedOn w:val="DefaultParagraphFont"/>
    <w:uiPriority w:val="99"/>
    <w:rsid w:val="005A4D3C"/>
    <w:rPr>
      <w:b/>
      <w:bCs/>
      <w:lang w:val="en-US" w:eastAsia="en-US"/>
    </w:rPr>
  </w:style>
  <w:style w:type="character" w:customStyle="1" w:styleId="StyleCaptionBoldChar">
    <w:name w:val="Style Caption +  Bold Char"/>
    <w:basedOn w:val="CaptionChar"/>
    <w:uiPriority w:val="99"/>
    <w:rsid w:val="005A4D3C"/>
    <w:rPr>
      <w:b/>
      <w:bCs/>
      <w:sz w:val="22"/>
      <w:szCs w:val="22"/>
      <w:lang w:val="en-US" w:eastAsia="en-US"/>
    </w:rPr>
  </w:style>
  <w:style w:type="paragraph" w:customStyle="1" w:styleId="9ptbullets">
    <w:name w:val="9 pt bullets"/>
    <w:basedOn w:val="Normal"/>
    <w:autoRedefine/>
    <w:uiPriority w:val="99"/>
    <w:rsid w:val="005A4D3C"/>
    <w:pPr>
      <w:numPr>
        <w:numId w:val="11"/>
      </w:numPr>
      <w:spacing w:after="120"/>
    </w:pPr>
    <w:rPr>
      <w:rFonts w:cs="Times New Roman"/>
      <w:sz w:val="18"/>
      <w:szCs w:val="18"/>
    </w:rPr>
  </w:style>
  <w:style w:type="numbering" w:customStyle="1" w:styleId="StyleBulletedBold">
    <w:name w:val="Style Bulleted Bold"/>
    <w:rsid w:val="005A4D3C"/>
    <w:pPr>
      <w:numPr>
        <w:numId w:val="4"/>
      </w:numPr>
    </w:pPr>
  </w:style>
  <w:style w:type="table" w:styleId="TableList3">
    <w:name w:val="Table List 3"/>
    <w:basedOn w:val="TableNormal"/>
    <w:uiPriority w:val="99"/>
    <w:rsid w:val="005A4D3C"/>
    <w:pPr>
      <w:autoSpaceDE w:val="0"/>
      <w:autoSpaceDN w:val="0"/>
      <w:adjustRightInd w:val="0"/>
      <w:textAlignment w:val="baseline"/>
    </w:pPr>
    <w:rPr>
      <w:rFonts w:ascii="Times New Roman" w:eastAsia="PMingLiU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autoRedefine/>
    <w:uiPriority w:val="99"/>
    <w:rsid w:val="005A4D3C"/>
    <w:rPr>
      <w:rFonts w:eastAsia="PMingLiU" w:cs="Times New Roman"/>
      <w:sz w:val="18"/>
      <w:szCs w:val="18"/>
    </w:rPr>
  </w:style>
  <w:style w:type="paragraph" w:customStyle="1" w:styleId="StylenormaltableBold">
    <w:name w:val="Style normal table + Bold"/>
    <w:basedOn w:val="TableNormal1"/>
    <w:autoRedefine/>
    <w:uiPriority w:val="99"/>
    <w:rsid w:val="005A4D3C"/>
    <w:rPr>
      <w:b/>
      <w:bCs/>
    </w:rPr>
  </w:style>
  <w:style w:type="paragraph" w:customStyle="1" w:styleId="9pointbold">
    <w:name w:val="9 point bold"/>
    <w:basedOn w:val="Normal"/>
    <w:autoRedefine/>
    <w:uiPriority w:val="99"/>
    <w:rsid w:val="005A4D3C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tableheader">
    <w:name w:val="table header"/>
    <w:basedOn w:val="TableNormal1"/>
    <w:next w:val="TableNormal1"/>
    <w:autoRedefine/>
    <w:uiPriority w:val="99"/>
    <w:rsid w:val="005A4D3C"/>
    <w:pPr>
      <w:jc w:val="center"/>
    </w:pPr>
    <w:rPr>
      <w:b/>
      <w:bCs/>
    </w:rPr>
  </w:style>
  <w:style w:type="paragraph" w:customStyle="1" w:styleId="normaltableheader">
    <w:name w:val="normal table header"/>
    <w:basedOn w:val="TableNormal1"/>
    <w:next w:val="TableNormal1"/>
    <w:autoRedefine/>
    <w:uiPriority w:val="99"/>
    <w:rsid w:val="005A4D3C"/>
    <w:pPr>
      <w:jc w:val="center"/>
    </w:pPr>
  </w:style>
  <w:style w:type="character" w:customStyle="1" w:styleId="Stylequotedtext">
    <w:name w:val="Style quoted text"/>
    <w:basedOn w:val="Emphasis"/>
    <w:uiPriority w:val="99"/>
    <w:rsid w:val="005A4D3C"/>
    <w:rPr>
      <w:i/>
      <w:iCs/>
    </w:rPr>
  </w:style>
  <w:style w:type="character" w:customStyle="1" w:styleId="Quotedtext">
    <w:name w:val="Quoted text"/>
    <w:basedOn w:val="Emphasis"/>
    <w:uiPriority w:val="99"/>
    <w:rsid w:val="005A4D3C"/>
    <w:rPr>
      <w:i/>
      <w:iCs/>
    </w:rPr>
  </w:style>
  <w:style w:type="paragraph" w:styleId="NormalIndent">
    <w:name w:val="Normal Indent"/>
    <w:basedOn w:val="Normal"/>
    <w:uiPriority w:val="99"/>
    <w:rsid w:val="005A4D3C"/>
    <w:pPr>
      <w:autoSpaceDE w:val="0"/>
      <w:autoSpaceDN w:val="0"/>
      <w:adjustRightInd w:val="0"/>
      <w:ind w:left="567"/>
    </w:pPr>
    <w:rPr>
      <w:rFonts w:cs="Times New Roman"/>
      <w:lang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4D3C"/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4D3C"/>
    <w:rPr>
      <w:rFonts w:eastAsia="Times New Roman"/>
      <w:lang w:eastAsia="en-US"/>
    </w:rPr>
  </w:style>
  <w:style w:type="paragraph" w:styleId="NoSpacing">
    <w:name w:val="No Spacing"/>
    <w:uiPriority w:val="1"/>
    <w:rsid w:val="005A4D3C"/>
    <w:pPr>
      <w:spacing w:after="200" w:line="276" w:lineRule="auto"/>
      <w:jc w:val="both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rsid w:val="005A4D3C"/>
    <w:pPr>
      <w:ind w:left="284" w:right="284"/>
    </w:pPr>
    <w:rPr>
      <w:rFonts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sid w:val="005A4D3C"/>
    <w:rPr>
      <w:rFonts w:eastAsia="Times New Roman"/>
      <w:i/>
      <w:iCs/>
      <w:color w:val="000000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5A4D3C"/>
    <w:pPr>
      <w:keepLines/>
      <w:numPr>
        <w:numId w:val="0"/>
      </w:numPr>
      <w:spacing w:before="480" w:after="0"/>
      <w:outlineLvl w:val="9"/>
    </w:pPr>
    <w:rPr>
      <w:color w:val="365F91"/>
      <w:sz w:val="28"/>
      <w:szCs w:val="28"/>
    </w:rPr>
  </w:style>
  <w:style w:type="paragraph" w:customStyle="1" w:styleId="Comments">
    <w:name w:val="Comments"/>
    <w:basedOn w:val="CommentText"/>
    <w:autoRedefine/>
    <w:uiPriority w:val="99"/>
    <w:rsid w:val="005A4D3C"/>
    <w:rPr>
      <w:rFonts w:ascii="Arial" w:hAnsi="Arial"/>
      <w:sz w:val="16"/>
      <w:szCs w:val="16"/>
    </w:rPr>
  </w:style>
  <w:style w:type="paragraph" w:customStyle="1" w:styleId="StyleHeading2Verdana12pt">
    <w:name w:val="Style Heading 2 + Verdana 12 pt"/>
    <w:basedOn w:val="Heading2"/>
    <w:autoRedefine/>
    <w:uiPriority w:val="99"/>
    <w:rsid w:val="005A4D3C"/>
    <w:pPr>
      <w:keepNext w:val="0"/>
      <w:numPr>
        <w:numId w:val="9"/>
      </w:numPr>
      <w:spacing w:before="100" w:beforeAutospacing="1" w:after="100" w:afterAutospacing="1" w:line="480" w:lineRule="auto"/>
      <w:ind w:left="0" w:firstLine="0"/>
    </w:pPr>
    <w:rPr>
      <w:rFonts w:ascii="Verdana" w:eastAsia="Batang" w:hAnsi="Verdana" w:cs="Verdana"/>
      <w:color w:val="000000"/>
      <w:sz w:val="24"/>
      <w:szCs w:val="24"/>
      <w:lang w:eastAsia="ko-KR"/>
    </w:rPr>
  </w:style>
  <w:style w:type="paragraph" w:customStyle="1" w:styleId="tableplusbullets">
    <w:name w:val="table plus bullets"/>
    <w:basedOn w:val="Normal"/>
    <w:autoRedefine/>
    <w:uiPriority w:val="99"/>
    <w:rsid w:val="005A4D3C"/>
    <w:pPr>
      <w:spacing w:line="360" w:lineRule="auto"/>
    </w:pPr>
    <w:rPr>
      <w:rFonts w:cs="Times New Roman"/>
    </w:rPr>
  </w:style>
  <w:style w:type="character" w:customStyle="1" w:styleId="Style11pt">
    <w:name w:val="Style 11 pt"/>
    <w:basedOn w:val="DefaultParagraphFont"/>
    <w:uiPriority w:val="99"/>
    <w:rsid w:val="005A4D3C"/>
    <w:rPr>
      <w:sz w:val="22"/>
      <w:szCs w:val="22"/>
    </w:rPr>
  </w:style>
  <w:style w:type="paragraph" w:customStyle="1" w:styleId="StyleJustifiedFirstline043cm">
    <w:name w:val="Style Justified First line:  0.43 cm"/>
    <w:basedOn w:val="Normal"/>
    <w:autoRedefine/>
    <w:uiPriority w:val="99"/>
    <w:rsid w:val="005A4D3C"/>
    <w:rPr>
      <w:rFonts w:cs="Times New Roman"/>
    </w:rPr>
  </w:style>
  <w:style w:type="paragraph" w:customStyle="1" w:styleId="Stylenormaltable">
    <w:name w:val="Style normal table"/>
    <w:basedOn w:val="TableNormal1"/>
    <w:autoRedefine/>
    <w:uiPriority w:val="99"/>
    <w:rsid w:val="005A4D3C"/>
    <w:rPr>
      <w:bCs/>
      <w:sz w:val="20"/>
    </w:rPr>
  </w:style>
  <w:style w:type="paragraph" w:customStyle="1" w:styleId="Tableheader0">
    <w:name w:val="Table header"/>
    <w:basedOn w:val="Stylenormaltable"/>
    <w:autoRedefine/>
    <w:qFormat/>
    <w:rsid w:val="005A4D3C"/>
    <w:rPr>
      <w:b/>
      <w:sz w:val="28"/>
    </w:rPr>
  </w:style>
  <w:style w:type="paragraph" w:customStyle="1" w:styleId="StyleRight">
    <w:name w:val="Style Right"/>
    <w:basedOn w:val="Normal"/>
    <w:autoRedefine/>
    <w:rsid w:val="005A4D3C"/>
    <w:pPr>
      <w:autoSpaceDE w:val="0"/>
      <w:autoSpaceDN w:val="0"/>
      <w:adjustRightInd w:val="0"/>
      <w:jc w:val="right"/>
    </w:pPr>
    <w:rPr>
      <w:rFonts w:cs="Times New Roman"/>
      <w:szCs w:val="20"/>
    </w:rPr>
  </w:style>
  <w:style w:type="paragraph" w:customStyle="1" w:styleId="doublespace">
    <w:name w:val="double space"/>
    <w:basedOn w:val="Normal"/>
    <w:autoRedefine/>
    <w:qFormat/>
    <w:rsid w:val="005A4D3C"/>
    <w:pPr>
      <w:autoSpaceDE w:val="0"/>
      <w:autoSpaceDN w:val="0"/>
      <w:adjustRightInd w:val="0"/>
      <w:spacing w:line="480" w:lineRule="auto"/>
    </w:pPr>
  </w:style>
  <w:style w:type="paragraph" w:styleId="NormalWeb">
    <w:name w:val="Normal (Web)"/>
    <w:basedOn w:val="Normal"/>
    <w:uiPriority w:val="99"/>
    <w:rsid w:val="005A4D3C"/>
    <w:pPr>
      <w:spacing w:before="100" w:beforeAutospacing="1" w:after="100" w:afterAutospacing="1"/>
    </w:pPr>
    <w:rPr>
      <w:rFonts w:eastAsia="Batang" w:cs="Times New Roman"/>
      <w:sz w:val="24"/>
      <w:szCs w:val="24"/>
      <w:lang w:eastAsia="ko-KR"/>
    </w:rPr>
  </w:style>
  <w:style w:type="paragraph" w:styleId="List">
    <w:name w:val="List"/>
    <w:basedOn w:val="Normal"/>
    <w:rsid w:val="005A4D3C"/>
    <w:pPr>
      <w:numPr>
        <w:numId w:val="14"/>
      </w:numPr>
    </w:pPr>
    <w:rPr>
      <w:rFonts w:eastAsia="MS PGothic" w:cs="Times New Roman"/>
      <w:color w:val="000000"/>
      <w:kern w:val="2"/>
      <w:szCs w:val="20"/>
      <w:lang w:eastAsia="ja-JP"/>
    </w:rPr>
  </w:style>
  <w:style w:type="paragraph" w:customStyle="1" w:styleId="Title2">
    <w:name w:val="Title 2"/>
    <w:basedOn w:val="Title"/>
    <w:autoRedefine/>
    <w:qFormat/>
    <w:rsid w:val="005A4D3C"/>
    <w:rPr>
      <w:b w:val="0"/>
    </w:rPr>
  </w:style>
  <w:style w:type="character" w:customStyle="1" w:styleId="apple-converted-space">
    <w:name w:val="apple-converted-space"/>
    <w:basedOn w:val="DefaultParagraphFont"/>
    <w:rsid w:val="005A4D3C"/>
  </w:style>
  <w:style w:type="paragraph" w:customStyle="1" w:styleId="EndNoteBibliographyTitle">
    <w:name w:val="EndNote Bibliography Title"/>
    <w:basedOn w:val="Normal"/>
    <w:link w:val="EndNoteBibliographyTitleChar"/>
    <w:autoRedefine/>
    <w:rsid w:val="005A4D3C"/>
    <w:pPr>
      <w:jc w:val="center"/>
    </w:pPr>
    <w:rPr>
      <w:rFonts w:cs="Times New Roman"/>
      <w:noProof/>
      <w:sz w:val="1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A4D3C"/>
    <w:rPr>
      <w:rFonts w:eastAsia="Times New Roman"/>
      <w:noProof/>
      <w:sz w:val="18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5A4D3C"/>
    <w:rPr>
      <w:rFonts w:cs="Times New Roman"/>
      <w:noProof/>
      <w:sz w:val="1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A4D3C"/>
    <w:rPr>
      <w:rFonts w:eastAsia="Times New Roman"/>
      <w:noProof/>
      <w:sz w:val="18"/>
      <w:szCs w:val="22"/>
      <w:lang w:val="en-US" w:eastAsia="en-US"/>
    </w:rPr>
  </w:style>
  <w:style w:type="paragraph" w:customStyle="1" w:styleId="Strong2">
    <w:name w:val="Strong 2"/>
    <w:basedOn w:val="Normal"/>
    <w:autoRedefine/>
    <w:qFormat/>
    <w:rsid w:val="00FD5257"/>
    <w:rPr>
      <w:rFonts w:asciiTheme="majorHAnsi" w:hAnsiTheme="majorHAnsi"/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5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3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6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9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07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61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1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6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9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73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4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14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4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4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4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0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2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4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3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9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0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3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10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28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24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6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4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INFO5991%202018\INFO5991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INFO5991 template.dotx</Template>
  <TotalTime>0</TotalTime>
  <Pages>1</Pages>
  <Words>103</Words>
  <Characters>464</Characters>
  <Application>Microsoft Office Word</Application>
  <DocSecurity>0</DocSecurity>
  <Lines>42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532</CharactersWithSpaces>
  <SharedDoc>false</SharedDoc>
  <HLinks>
    <vt:vector size="144" baseType="variant">
      <vt:variant>
        <vt:i4>4653151</vt:i4>
      </vt:variant>
      <vt:variant>
        <vt:i4>72</vt:i4>
      </vt:variant>
      <vt:variant>
        <vt:i4>0</vt:i4>
      </vt:variant>
      <vt:variant>
        <vt:i4>5</vt:i4>
      </vt:variant>
      <vt:variant>
        <vt:lpwstr>http://libguides.library.usyd.edu.au/endnote</vt:lpwstr>
      </vt:variant>
      <vt:variant>
        <vt:lpwstr/>
      </vt:variant>
      <vt:variant>
        <vt:i4>4980814</vt:i4>
      </vt:variant>
      <vt:variant>
        <vt:i4>69</vt:i4>
      </vt:variant>
      <vt:variant>
        <vt:i4>0</vt:i4>
      </vt:variant>
      <vt:variant>
        <vt:i4>5</vt:i4>
      </vt:variant>
      <vt:variant>
        <vt:lpwstr>http://www.library.usyd.edu.au/elearning/learn/referencing/index.php</vt:lpwstr>
      </vt:variant>
      <vt:variant>
        <vt:lpwstr/>
      </vt:variant>
      <vt:variant>
        <vt:i4>4784216</vt:i4>
      </vt:variant>
      <vt:variant>
        <vt:i4>66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63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60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57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54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51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48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6488153</vt:i4>
      </vt:variant>
      <vt:variant>
        <vt:i4>45</vt:i4>
      </vt:variant>
      <vt:variant>
        <vt:i4>0</vt:i4>
      </vt:variant>
      <vt:variant>
        <vt:i4>5</vt:i4>
      </vt:variant>
      <vt:variant>
        <vt:lpwstr>http://www.it.usyd.edu.au/current_students/postgrad_coursework/policies/academic_honesty.shtml</vt:lpwstr>
      </vt:variant>
      <vt:variant>
        <vt:lpwstr/>
      </vt:variant>
      <vt:variant>
        <vt:i4>4784216</vt:i4>
      </vt:variant>
      <vt:variant>
        <vt:i4>42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4653151</vt:i4>
      </vt:variant>
      <vt:variant>
        <vt:i4>39</vt:i4>
      </vt:variant>
      <vt:variant>
        <vt:i4>0</vt:i4>
      </vt:variant>
      <vt:variant>
        <vt:i4>5</vt:i4>
      </vt:variant>
      <vt:variant>
        <vt:lpwstr>http://libguides.library.usyd.edu.au/endnote</vt:lpwstr>
      </vt:variant>
      <vt:variant>
        <vt:lpwstr/>
      </vt:variant>
      <vt:variant>
        <vt:i4>4980814</vt:i4>
      </vt:variant>
      <vt:variant>
        <vt:i4>36</vt:i4>
      </vt:variant>
      <vt:variant>
        <vt:i4>0</vt:i4>
      </vt:variant>
      <vt:variant>
        <vt:i4>5</vt:i4>
      </vt:variant>
      <vt:variant>
        <vt:lpwstr>http://www.library.usyd.edu.au/elearning/learn/referencing/index.php</vt:lpwstr>
      </vt:variant>
      <vt:variant>
        <vt:lpwstr/>
      </vt:variant>
      <vt:variant>
        <vt:i4>4784216</vt:i4>
      </vt:variant>
      <vt:variant>
        <vt:i4>33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5439561</vt:i4>
      </vt:variant>
      <vt:variant>
        <vt:i4>30</vt:i4>
      </vt:variant>
      <vt:variant>
        <vt:i4>0</vt:i4>
      </vt:variant>
      <vt:variant>
        <vt:i4>5</vt:i4>
      </vt:variant>
      <vt:variant>
        <vt:lpwstr>http://www.library.usyd.edu.au/elearning/learn/journalarticles/index.php</vt:lpwstr>
      </vt:variant>
      <vt:variant>
        <vt:lpwstr/>
      </vt:variant>
      <vt:variant>
        <vt:i4>5636176</vt:i4>
      </vt:variant>
      <vt:variant>
        <vt:i4>27</vt:i4>
      </vt:variant>
      <vt:variant>
        <vt:i4>0</vt:i4>
      </vt:variant>
      <vt:variant>
        <vt:i4>5</vt:i4>
      </vt:variant>
      <vt:variant>
        <vt:lpwstr>http://www.library.usyd.edu.au/elearning/learn/schvsnonsch/index.php</vt:lpwstr>
      </vt:variant>
      <vt:variant>
        <vt:lpwstr/>
      </vt:variant>
      <vt:variant>
        <vt:i4>4784216</vt:i4>
      </vt:variant>
      <vt:variant>
        <vt:i4>24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21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18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6488153</vt:i4>
      </vt:variant>
      <vt:variant>
        <vt:i4>15</vt:i4>
      </vt:variant>
      <vt:variant>
        <vt:i4>0</vt:i4>
      </vt:variant>
      <vt:variant>
        <vt:i4>5</vt:i4>
      </vt:variant>
      <vt:variant>
        <vt:lpwstr>http://www.it.usyd.edu.au/current_students/postgrad_coursework/policies/academic_honesty.shtml</vt:lpwstr>
      </vt:variant>
      <vt:variant>
        <vt:lpwstr/>
      </vt:variant>
      <vt:variant>
        <vt:i4>4784216</vt:i4>
      </vt:variant>
      <vt:variant>
        <vt:i4>12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5439498</vt:i4>
      </vt:variant>
      <vt:variant>
        <vt:i4>9</vt:i4>
      </vt:variant>
      <vt:variant>
        <vt:i4>0</vt:i4>
      </vt:variant>
      <vt:variant>
        <vt:i4>5</vt:i4>
      </vt:variant>
      <vt:variant>
        <vt:lpwstr>http://www.imf.org/external/np/tr/2005/tr050408bf.htm</vt:lpwstr>
      </vt:variant>
      <vt:variant>
        <vt:lpwstr/>
      </vt:variant>
      <vt:variant>
        <vt:i4>393287</vt:i4>
      </vt:variant>
      <vt:variant>
        <vt:i4>6</vt:i4>
      </vt:variant>
      <vt:variant>
        <vt:i4>0</vt:i4>
      </vt:variant>
      <vt:variant>
        <vt:i4>5</vt:i4>
      </vt:variant>
      <vt:variant>
        <vt:lpwstr>http://mitworld.mit.edu/video/266</vt:lpwstr>
      </vt:variant>
      <vt:variant>
        <vt:lpwstr/>
      </vt:variant>
      <vt:variant>
        <vt:i4>2097265</vt:i4>
      </vt:variant>
      <vt:variant>
        <vt:i4>0</vt:i4>
      </vt:variant>
      <vt:variant>
        <vt:i4>0</vt:i4>
      </vt:variant>
      <vt:variant>
        <vt:i4>5</vt:i4>
      </vt:variant>
      <vt:variant>
        <vt:lpwstr>http://www.library.usyd.edu.au/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Stern</dc:creator>
  <cp:lastModifiedBy>Andrea Stern</cp:lastModifiedBy>
  <cp:revision>2</cp:revision>
  <cp:lastPrinted>2018-03-12T07:45:00Z</cp:lastPrinted>
  <dcterms:created xsi:type="dcterms:W3CDTF">2018-03-13T12:13:00Z</dcterms:created>
  <dcterms:modified xsi:type="dcterms:W3CDTF">2018-03-13T12:13:00Z</dcterms:modified>
</cp:coreProperties>
</file>