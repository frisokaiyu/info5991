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38ABB" w14:textId="1DE9F4B3" w:rsidR="00874ED8" w:rsidRPr="00874ED8" w:rsidRDefault="00582F87" w:rsidP="004775C0">
      <w:r w:rsidRPr="00582F87">
        <w:rPr>
          <w:rStyle w:val="Strong"/>
        </w:rPr>
        <w:t>MAP IT STR</w:t>
      </w:r>
      <w:r>
        <w:rPr>
          <w:rStyle w:val="Strong"/>
        </w:rPr>
        <w:t>A</w:t>
      </w:r>
      <w:r w:rsidRPr="00582F87">
        <w:rPr>
          <w:rStyle w:val="Strong"/>
        </w:rPr>
        <w:t xml:space="preserve">TEGIES TO ROOT CAUSES OF IT PROBLEMS </w:t>
      </w:r>
      <w:r w:rsidR="0082686B">
        <w:rPr>
          <w:rStyle w:val="Strong"/>
        </w:rPr>
        <w:t xml:space="preserve">and IT </w:t>
      </w:r>
      <w:r w:rsidR="0082686B" w:rsidRPr="0082686B">
        <w:rPr>
          <w:rStyle w:val="Strong"/>
          <w:smallCaps/>
        </w:rPr>
        <w:t>GOALS</w:t>
      </w:r>
    </w:p>
    <w:tbl>
      <w:tblPr>
        <w:tblStyle w:val="TableGrid"/>
        <w:tblW w:w="1548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69"/>
        <w:gridCol w:w="3278"/>
        <w:gridCol w:w="3278"/>
        <w:gridCol w:w="3278"/>
        <w:gridCol w:w="3282"/>
      </w:tblGrid>
      <w:tr w:rsidR="00392E31" w14:paraId="7101F467" w14:textId="067D3179" w:rsidTr="00DF2CFF">
        <w:trPr>
          <w:trHeight w:val="819"/>
        </w:trPr>
        <w:tc>
          <w:tcPr>
            <w:tcW w:w="2369" w:type="dxa"/>
            <w:tcBorders>
              <w:tl2br w:val="single" w:sz="4" w:space="0" w:color="auto"/>
              <w:tr2bl w:val="nil"/>
            </w:tcBorders>
            <w:shd w:val="clear" w:color="auto" w:fill="auto"/>
            <w:vAlign w:val="center"/>
          </w:tcPr>
          <w:p w14:paraId="5B57717F" w14:textId="77777777" w:rsidR="00DE2C6A" w:rsidRDefault="00392E31" w:rsidP="004775C0">
            <w:pPr>
              <w:rPr>
                <w:b/>
              </w:rPr>
            </w:pPr>
            <w:r>
              <w:t xml:space="preserve">         </w:t>
            </w:r>
            <w:r w:rsidRPr="007924CD">
              <w:rPr>
                <w:b/>
              </w:rPr>
              <w:t>YOUR</w:t>
            </w:r>
          </w:p>
          <w:p w14:paraId="599D9A65" w14:textId="1C47D998" w:rsidR="00392E31" w:rsidRPr="007924CD" w:rsidRDefault="00DE2C6A" w:rsidP="004775C0">
            <w:r>
              <w:t xml:space="preserve">                 </w:t>
            </w:r>
            <w:r w:rsidR="0082686B">
              <w:t xml:space="preserve">  </w:t>
            </w:r>
            <w:r w:rsidR="00392E31" w:rsidRPr="007924CD">
              <w:t xml:space="preserve"> </w:t>
            </w:r>
            <w:r w:rsidR="00392E31">
              <w:t>EVALUATIONS</w:t>
            </w:r>
            <w:r w:rsidR="0082686B">
              <w:t>:</w:t>
            </w:r>
          </w:p>
          <w:p w14:paraId="0E38F67A" w14:textId="77777777" w:rsidR="00392E31" w:rsidRPr="007924CD" w:rsidRDefault="00392E31" w:rsidP="004775C0"/>
          <w:p w14:paraId="26E19D50" w14:textId="77777777" w:rsidR="00DE2C6A" w:rsidRDefault="00392E31" w:rsidP="004775C0">
            <w:r w:rsidRPr="007924CD">
              <w:t xml:space="preserve">THE CLIENT’S </w:t>
            </w:r>
          </w:p>
          <w:p w14:paraId="285F0977" w14:textId="385CCDFF" w:rsidR="00392E31" w:rsidRPr="00605500" w:rsidRDefault="00392E31" w:rsidP="004775C0">
            <w:r w:rsidRPr="007924CD">
              <w:t>PERSPECTIVE:</w:t>
            </w:r>
          </w:p>
        </w:tc>
        <w:tc>
          <w:tcPr>
            <w:tcW w:w="13116" w:type="dxa"/>
            <w:gridSpan w:val="4"/>
            <w:shd w:val="clear" w:color="auto" w:fill="D9D9D9" w:themeFill="background1" w:themeFillShade="D9"/>
            <w:vAlign w:val="center"/>
          </w:tcPr>
          <w:p w14:paraId="22F4ADE5" w14:textId="0ED10AE8" w:rsidR="00392E31" w:rsidRDefault="00392E31" w:rsidP="004775C0">
            <w:r>
              <w:t>FOR EACH IT STRATEGY  BELOW, EVALUATE AND DESCRIBE:</w:t>
            </w:r>
          </w:p>
          <w:p w14:paraId="79343F3D" w14:textId="77777777" w:rsidR="00D16D40" w:rsidRDefault="00D16D40" w:rsidP="004775C0"/>
          <w:p w14:paraId="32292F22" w14:textId="0D98AA94" w:rsidR="00392E31" w:rsidRPr="00F80D51" w:rsidRDefault="00392E31" w:rsidP="004775C0">
            <w:r>
              <w:t xml:space="preserve">1. Whether any </w:t>
            </w:r>
            <w:r w:rsidRPr="00820A1A">
              <w:t xml:space="preserve">characteristics of </w:t>
            </w:r>
            <w:r>
              <w:t>your IT</w:t>
            </w:r>
            <w:r w:rsidRPr="00820A1A">
              <w:t xml:space="preserve"> strategy will </w:t>
            </w:r>
            <w:proofErr w:type="gramStart"/>
            <w:r>
              <w:t>help  fix</w:t>
            </w:r>
            <w:proofErr w:type="gramEnd"/>
            <w:r>
              <w:t xml:space="preserve"> any of the root causes of their IT problem; and if so, how.</w:t>
            </w:r>
          </w:p>
        </w:tc>
      </w:tr>
      <w:tr w:rsidR="00392E31" w14:paraId="091E4206" w14:textId="1D560EC6" w:rsidTr="00DF2CFF">
        <w:trPr>
          <w:trHeight w:val="504"/>
        </w:trPr>
        <w:tc>
          <w:tcPr>
            <w:tcW w:w="2369" w:type="dxa"/>
            <w:vMerge w:val="restart"/>
            <w:shd w:val="clear" w:color="auto" w:fill="BFBFBF" w:themeFill="background1" w:themeFillShade="BF"/>
            <w:vAlign w:val="center"/>
          </w:tcPr>
          <w:p w14:paraId="730A1770" w14:textId="55EC567A" w:rsidR="00392E31" w:rsidRPr="00605500" w:rsidRDefault="00392E31" w:rsidP="004775C0">
            <w:r>
              <w:t xml:space="preserve">Root causes  of </w:t>
            </w:r>
            <w:r w:rsidRPr="00C61AD9">
              <w:t xml:space="preserve"> the</w:t>
            </w:r>
            <w:r>
              <w:t>ir</w:t>
            </w:r>
            <w:r w:rsidRPr="00C61AD9">
              <w:t xml:space="preserve"> </w:t>
            </w:r>
            <w:r>
              <w:t>IT problem</w:t>
            </w:r>
          </w:p>
        </w:tc>
        <w:tc>
          <w:tcPr>
            <w:tcW w:w="3278" w:type="dxa"/>
            <w:vMerge w:val="restart"/>
            <w:shd w:val="clear" w:color="auto" w:fill="D9D9D9" w:themeFill="background1" w:themeFillShade="D9"/>
            <w:vAlign w:val="center"/>
          </w:tcPr>
          <w:p w14:paraId="653225D6" w14:textId="19B5F871" w:rsidR="00392E31" w:rsidRPr="00B80E10" w:rsidRDefault="00392E31" w:rsidP="004775C0">
            <w:r>
              <w:t xml:space="preserve">1. </w:t>
            </w:r>
            <w:r w:rsidRPr="00B80E10">
              <w:t>S</w:t>
            </w:r>
            <w:r>
              <w:t xml:space="preserve">ervice- oriented Enterprise and IT Architecture </w:t>
            </w:r>
          </w:p>
        </w:tc>
        <w:tc>
          <w:tcPr>
            <w:tcW w:w="3278" w:type="dxa"/>
            <w:vMerge w:val="restart"/>
            <w:shd w:val="clear" w:color="auto" w:fill="D9D9D9" w:themeFill="background1" w:themeFillShade="D9"/>
            <w:vAlign w:val="center"/>
          </w:tcPr>
          <w:p w14:paraId="4FE27036" w14:textId="1B4C5677" w:rsidR="00392E31" w:rsidRPr="00B80E10" w:rsidRDefault="00392E31" w:rsidP="004775C0">
            <w:r>
              <w:t xml:space="preserve">2. </w:t>
            </w:r>
            <w:r w:rsidRPr="00B80E10">
              <w:t>External Sourcing</w:t>
            </w:r>
          </w:p>
        </w:tc>
        <w:tc>
          <w:tcPr>
            <w:tcW w:w="3278" w:type="dxa"/>
            <w:vMerge w:val="restart"/>
            <w:shd w:val="clear" w:color="auto" w:fill="D9D9D9" w:themeFill="background1" w:themeFillShade="D9"/>
            <w:vAlign w:val="center"/>
          </w:tcPr>
          <w:p w14:paraId="3CF7AFEB" w14:textId="5A9DC342" w:rsidR="00392E31" w:rsidRPr="00B80E10" w:rsidRDefault="00392E31" w:rsidP="004775C0">
            <w:r>
              <w:t xml:space="preserve">3. </w:t>
            </w:r>
            <w:r w:rsidRPr="00B80E10">
              <w:t>IT Governance</w:t>
            </w:r>
          </w:p>
        </w:tc>
        <w:tc>
          <w:tcPr>
            <w:tcW w:w="3282" w:type="dxa"/>
            <w:vMerge w:val="restart"/>
            <w:shd w:val="clear" w:color="auto" w:fill="D9D9D9" w:themeFill="background1" w:themeFillShade="D9"/>
            <w:vAlign w:val="center"/>
          </w:tcPr>
          <w:p w14:paraId="05249E38" w14:textId="7158A55F" w:rsidR="00392E31" w:rsidRPr="00B80E10" w:rsidRDefault="00392E31" w:rsidP="004775C0">
            <w:r>
              <w:t>4. ITS</w:t>
            </w:r>
            <w:r w:rsidRPr="00B80E10">
              <w:t>M</w:t>
            </w:r>
          </w:p>
        </w:tc>
      </w:tr>
      <w:tr w:rsidR="00392E31" w14:paraId="2E8E2163" w14:textId="77777777" w:rsidTr="00DF2CFF">
        <w:trPr>
          <w:trHeight w:val="269"/>
        </w:trPr>
        <w:tc>
          <w:tcPr>
            <w:tcW w:w="2369" w:type="dxa"/>
            <w:vMerge/>
            <w:shd w:val="clear" w:color="auto" w:fill="BFBFBF" w:themeFill="background1" w:themeFillShade="BF"/>
            <w:vAlign w:val="center"/>
          </w:tcPr>
          <w:p w14:paraId="44E6DC53" w14:textId="77777777" w:rsidR="00392E31" w:rsidRPr="00C61AD9" w:rsidRDefault="00392E31" w:rsidP="004775C0"/>
        </w:tc>
        <w:tc>
          <w:tcPr>
            <w:tcW w:w="3278" w:type="dxa"/>
            <w:vMerge/>
            <w:shd w:val="clear" w:color="auto" w:fill="D9D9D9" w:themeFill="background1" w:themeFillShade="D9"/>
            <w:vAlign w:val="center"/>
          </w:tcPr>
          <w:p w14:paraId="77B882A4" w14:textId="31CFC3FE" w:rsidR="00392E31" w:rsidRDefault="00392E31" w:rsidP="004775C0"/>
        </w:tc>
        <w:tc>
          <w:tcPr>
            <w:tcW w:w="3278" w:type="dxa"/>
            <w:vMerge/>
            <w:shd w:val="clear" w:color="auto" w:fill="D9D9D9" w:themeFill="background1" w:themeFillShade="D9"/>
            <w:vAlign w:val="center"/>
          </w:tcPr>
          <w:p w14:paraId="7A8632E3" w14:textId="3CA617C9" w:rsidR="00392E31" w:rsidRDefault="00392E31" w:rsidP="004775C0"/>
        </w:tc>
        <w:tc>
          <w:tcPr>
            <w:tcW w:w="3278" w:type="dxa"/>
            <w:vMerge/>
            <w:shd w:val="clear" w:color="auto" w:fill="D9D9D9" w:themeFill="background1" w:themeFillShade="D9"/>
            <w:vAlign w:val="center"/>
          </w:tcPr>
          <w:p w14:paraId="664BFA85" w14:textId="246E15AC" w:rsidR="00392E31" w:rsidRDefault="00392E31" w:rsidP="004775C0"/>
        </w:tc>
        <w:tc>
          <w:tcPr>
            <w:tcW w:w="3282" w:type="dxa"/>
            <w:vMerge/>
            <w:shd w:val="clear" w:color="auto" w:fill="D9D9D9" w:themeFill="background1" w:themeFillShade="D9"/>
            <w:vAlign w:val="center"/>
          </w:tcPr>
          <w:p w14:paraId="758E4AB1" w14:textId="0A9EB8E0" w:rsidR="00392E31" w:rsidRDefault="00392E31" w:rsidP="004775C0"/>
        </w:tc>
      </w:tr>
      <w:tr w:rsidR="00DF2CFF" w14:paraId="6390B870" w14:textId="4A253E8D" w:rsidTr="00DF2CFF">
        <w:trPr>
          <w:trHeight w:val="706"/>
        </w:trPr>
        <w:tc>
          <w:tcPr>
            <w:tcW w:w="2369" w:type="dxa"/>
            <w:vMerge w:val="restart"/>
            <w:shd w:val="clear" w:color="auto" w:fill="BFBFBF" w:themeFill="background1" w:themeFillShade="BF"/>
            <w:vAlign w:val="center"/>
          </w:tcPr>
          <w:p w14:paraId="64A17BCC" w14:textId="60A50FDD" w:rsidR="00DF2CFF" w:rsidRPr="00B80E10" w:rsidRDefault="00DF2CFF" w:rsidP="004775C0">
            <w:r>
              <w:t xml:space="preserve">1. IT infrastructure at end of life (full capacity)  </w:t>
            </w:r>
          </w:p>
        </w:tc>
        <w:tc>
          <w:tcPr>
            <w:tcW w:w="3278" w:type="dxa"/>
            <w:tcBorders>
              <w:bottom w:val="single" w:sz="4" w:space="0" w:color="auto"/>
            </w:tcBorders>
            <w:vAlign w:val="bottom"/>
          </w:tcPr>
          <w:p w14:paraId="5560FA9A" w14:textId="77777777" w:rsidR="00DF2CFF" w:rsidRDefault="00DF2CFF" w:rsidP="004775C0"/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11448E9A" w14:textId="77777777" w:rsidR="00DF2CFF" w:rsidRDefault="00DF2CFF" w:rsidP="004775C0"/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6FCDF9AE" w14:textId="77777777" w:rsidR="00DF2CFF" w:rsidRDefault="00DF2CFF" w:rsidP="004775C0"/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1D00BB45" w14:textId="77777777" w:rsidR="00DF2CFF" w:rsidRDefault="00DF2CFF" w:rsidP="004775C0"/>
        </w:tc>
      </w:tr>
      <w:tr w:rsidR="00DF2CFF" w14:paraId="46D34D5D" w14:textId="77777777" w:rsidTr="00DF2CFF">
        <w:trPr>
          <w:trHeight w:val="154"/>
        </w:trPr>
        <w:tc>
          <w:tcPr>
            <w:tcW w:w="2369" w:type="dxa"/>
            <w:vMerge/>
            <w:shd w:val="clear" w:color="auto" w:fill="BFBFBF" w:themeFill="background1" w:themeFillShade="BF"/>
            <w:vAlign w:val="center"/>
          </w:tcPr>
          <w:p w14:paraId="5CC631E0" w14:textId="77777777" w:rsidR="00DF2CFF" w:rsidRDefault="00DF2CFF" w:rsidP="004775C0"/>
        </w:tc>
        <w:tc>
          <w:tcPr>
            <w:tcW w:w="3278" w:type="dxa"/>
            <w:tcBorders>
              <w:top w:val="single" w:sz="4" w:space="0" w:color="auto"/>
            </w:tcBorders>
            <w:vAlign w:val="bottom"/>
          </w:tcPr>
          <w:p w14:paraId="3A744939" w14:textId="40E558DF" w:rsidR="00DF2CFF" w:rsidRPr="00DF2CFF" w:rsidRDefault="00DF2CFF" w:rsidP="00DF2CFF">
            <w:pPr>
              <w:rPr>
                <w:sz w:val="20"/>
              </w:rPr>
            </w:pPr>
            <w:r w:rsidRPr="00DF2CFF">
              <w:rPr>
                <w:sz w:val="20"/>
              </w:rPr>
              <w:t>Goals?</w:t>
            </w:r>
          </w:p>
        </w:tc>
        <w:tc>
          <w:tcPr>
            <w:tcW w:w="3278" w:type="dxa"/>
            <w:tcBorders>
              <w:top w:val="single" w:sz="4" w:space="0" w:color="auto"/>
            </w:tcBorders>
            <w:vAlign w:val="bottom"/>
          </w:tcPr>
          <w:p w14:paraId="1A29EA4C" w14:textId="56C759E3" w:rsidR="00DF2CFF" w:rsidRPr="00DF2CFF" w:rsidRDefault="00DF2CFF" w:rsidP="00DF2CFF">
            <w:pPr>
              <w:rPr>
                <w:sz w:val="20"/>
              </w:rPr>
            </w:pPr>
            <w:r w:rsidRPr="00DF2CFF">
              <w:rPr>
                <w:sz w:val="20"/>
              </w:rPr>
              <w:t>Goals?</w:t>
            </w:r>
          </w:p>
        </w:tc>
        <w:tc>
          <w:tcPr>
            <w:tcW w:w="3278" w:type="dxa"/>
            <w:tcBorders>
              <w:top w:val="single" w:sz="4" w:space="0" w:color="auto"/>
            </w:tcBorders>
            <w:vAlign w:val="bottom"/>
          </w:tcPr>
          <w:p w14:paraId="550E303D" w14:textId="38D03481" w:rsidR="00DF2CFF" w:rsidRPr="00DF2CFF" w:rsidRDefault="00DF2CFF" w:rsidP="00DF2CFF">
            <w:pPr>
              <w:rPr>
                <w:sz w:val="20"/>
              </w:rPr>
            </w:pPr>
            <w:r w:rsidRPr="00DF2CFF">
              <w:rPr>
                <w:sz w:val="20"/>
              </w:rPr>
              <w:t>Goals?</w:t>
            </w:r>
          </w:p>
        </w:tc>
        <w:tc>
          <w:tcPr>
            <w:tcW w:w="3282" w:type="dxa"/>
            <w:tcBorders>
              <w:top w:val="single" w:sz="4" w:space="0" w:color="auto"/>
            </w:tcBorders>
            <w:vAlign w:val="bottom"/>
          </w:tcPr>
          <w:p w14:paraId="1C5D6AB4" w14:textId="267B06F1" w:rsidR="00DF2CFF" w:rsidRPr="00DF2CFF" w:rsidRDefault="00DF2CFF" w:rsidP="00DF2CFF">
            <w:pPr>
              <w:rPr>
                <w:sz w:val="20"/>
              </w:rPr>
            </w:pPr>
            <w:r w:rsidRPr="00DF2CFF">
              <w:rPr>
                <w:sz w:val="20"/>
              </w:rPr>
              <w:t>Goals?</w:t>
            </w:r>
          </w:p>
        </w:tc>
      </w:tr>
      <w:tr w:rsidR="00DF2CFF" w14:paraId="4554E4B8" w14:textId="7ABB4853" w:rsidTr="00DF2CFF">
        <w:trPr>
          <w:trHeight w:val="1617"/>
        </w:trPr>
        <w:tc>
          <w:tcPr>
            <w:tcW w:w="2369" w:type="dxa"/>
            <w:vMerge w:val="restart"/>
            <w:shd w:val="clear" w:color="auto" w:fill="BFBFBF" w:themeFill="background1" w:themeFillShade="BF"/>
            <w:vAlign w:val="center"/>
          </w:tcPr>
          <w:p w14:paraId="0BEB6CB9" w14:textId="2E1EC9AA" w:rsidR="00DF2CFF" w:rsidRPr="00B80E10" w:rsidRDefault="00DF2CFF" w:rsidP="004775C0">
            <w:r>
              <w:t xml:space="preserve">2. </w:t>
            </w:r>
            <w:r w:rsidRPr="00B80E10">
              <w:t>30% of  core business software (to be kept in-house) is legacy code</w:t>
            </w:r>
            <w:r>
              <w:t xml:space="preserve"> and cannot be extended, but functions must be kept in-house</w:t>
            </w:r>
          </w:p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361A203C" w14:textId="77777777" w:rsidR="00DF2CFF" w:rsidRDefault="00DF2CFF" w:rsidP="004775C0"/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6064992E" w14:textId="77777777" w:rsidR="00DF2CFF" w:rsidRDefault="00DF2CFF" w:rsidP="004775C0"/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417B3443" w14:textId="77777777" w:rsidR="00DF2CFF" w:rsidRDefault="00DF2CFF" w:rsidP="004775C0"/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2EB0D365" w14:textId="77777777" w:rsidR="00DF2CFF" w:rsidRDefault="00DF2CFF" w:rsidP="004775C0"/>
        </w:tc>
      </w:tr>
      <w:tr w:rsidR="00DF2CFF" w14:paraId="69F66E23" w14:textId="77777777" w:rsidTr="00823527">
        <w:trPr>
          <w:trHeight w:val="128"/>
        </w:trPr>
        <w:tc>
          <w:tcPr>
            <w:tcW w:w="2369" w:type="dxa"/>
            <w:vMerge/>
            <w:shd w:val="clear" w:color="auto" w:fill="BFBFBF" w:themeFill="background1" w:themeFillShade="BF"/>
            <w:vAlign w:val="center"/>
          </w:tcPr>
          <w:p w14:paraId="7AABC273" w14:textId="77777777" w:rsidR="00DF2CFF" w:rsidRDefault="00DF2CFF" w:rsidP="004775C0"/>
        </w:tc>
        <w:tc>
          <w:tcPr>
            <w:tcW w:w="3278" w:type="dxa"/>
            <w:tcBorders>
              <w:top w:val="single" w:sz="4" w:space="0" w:color="auto"/>
            </w:tcBorders>
          </w:tcPr>
          <w:p w14:paraId="2A4FA8A5" w14:textId="51A164D4" w:rsidR="00DF2CFF" w:rsidRDefault="00DF2CFF" w:rsidP="00DF2CFF">
            <w:r w:rsidRPr="00BF0F30">
              <w:rPr>
                <w:sz w:val="20"/>
              </w:rPr>
              <w:t>Goals?</w:t>
            </w:r>
          </w:p>
        </w:tc>
        <w:tc>
          <w:tcPr>
            <w:tcW w:w="3278" w:type="dxa"/>
            <w:tcBorders>
              <w:top w:val="single" w:sz="4" w:space="0" w:color="auto"/>
            </w:tcBorders>
          </w:tcPr>
          <w:p w14:paraId="4D0586F3" w14:textId="37A60A15" w:rsidR="00DF2CFF" w:rsidRDefault="00DF2CFF" w:rsidP="00DF2CFF">
            <w:r w:rsidRPr="00BF0F30">
              <w:rPr>
                <w:sz w:val="20"/>
              </w:rPr>
              <w:t>Goals?</w:t>
            </w:r>
          </w:p>
        </w:tc>
        <w:tc>
          <w:tcPr>
            <w:tcW w:w="3278" w:type="dxa"/>
            <w:tcBorders>
              <w:top w:val="single" w:sz="4" w:space="0" w:color="auto"/>
            </w:tcBorders>
          </w:tcPr>
          <w:p w14:paraId="6816FD47" w14:textId="77DDA523" w:rsidR="00DF2CFF" w:rsidRDefault="00DF2CFF" w:rsidP="00DF2CFF">
            <w:r w:rsidRPr="00BF0F30">
              <w:rPr>
                <w:sz w:val="20"/>
              </w:rPr>
              <w:t>Goals?</w:t>
            </w: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4FF874D" w14:textId="0D1523EF" w:rsidR="00DF2CFF" w:rsidRDefault="00DF2CFF" w:rsidP="00DF2CFF">
            <w:r w:rsidRPr="00BF0F30">
              <w:rPr>
                <w:sz w:val="20"/>
              </w:rPr>
              <w:t>Goals?</w:t>
            </w:r>
          </w:p>
        </w:tc>
      </w:tr>
      <w:tr w:rsidR="00DF2CFF" w14:paraId="5122CDB8" w14:textId="77777777" w:rsidTr="00DF2CFF">
        <w:trPr>
          <w:trHeight w:val="1309"/>
        </w:trPr>
        <w:tc>
          <w:tcPr>
            <w:tcW w:w="2369" w:type="dxa"/>
            <w:vMerge w:val="restart"/>
            <w:shd w:val="clear" w:color="auto" w:fill="BFBFBF" w:themeFill="background1" w:themeFillShade="BF"/>
            <w:vAlign w:val="center"/>
          </w:tcPr>
          <w:p w14:paraId="6292AA82" w14:textId="77777777" w:rsidR="00DF2CFF" w:rsidRDefault="00DF2CFF" w:rsidP="004775C0">
            <w:r>
              <w:t xml:space="preserve">3. </w:t>
            </w:r>
            <w:r w:rsidRPr="00B80E10">
              <w:t>IT infrastructure investment not aligned with corporate strategy</w:t>
            </w:r>
          </w:p>
          <w:p w14:paraId="77110EC9" w14:textId="7EF5EAAE" w:rsidR="00DF2CFF" w:rsidRDefault="00DF2CFF" w:rsidP="0023305C">
            <w:r>
              <w:t xml:space="preserve">&amp; </w:t>
            </w:r>
            <w:r w:rsidRPr="00B8182C">
              <w:t xml:space="preserve">IT service management </w:t>
            </w:r>
            <w:bookmarkStart w:id="0" w:name="_GoBack"/>
            <w:bookmarkEnd w:id="0"/>
            <w:r>
              <w:t>slow, inaccurate, unreliable</w:t>
            </w:r>
          </w:p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219FD076" w14:textId="77777777" w:rsidR="00DF2CFF" w:rsidRDefault="00DF2CFF" w:rsidP="004775C0"/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3571095F" w14:textId="77777777" w:rsidR="00DF2CFF" w:rsidRDefault="00DF2CFF" w:rsidP="004775C0"/>
        </w:tc>
        <w:tc>
          <w:tcPr>
            <w:tcW w:w="3278" w:type="dxa"/>
            <w:tcBorders>
              <w:bottom w:val="single" w:sz="4" w:space="0" w:color="auto"/>
            </w:tcBorders>
            <w:vAlign w:val="center"/>
          </w:tcPr>
          <w:p w14:paraId="3FF73997" w14:textId="77777777" w:rsidR="00DF2CFF" w:rsidRDefault="00DF2CFF" w:rsidP="004775C0"/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5ABFEEB1" w14:textId="77777777" w:rsidR="00DF2CFF" w:rsidRDefault="00DF2CFF" w:rsidP="004775C0"/>
        </w:tc>
      </w:tr>
      <w:tr w:rsidR="00DF2CFF" w14:paraId="5C896771" w14:textId="77777777" w:rsidTr="00315282">
        <w:trPr>
          <w:trHeight w:val="205"/>
        </w:trPr>
        <w:tc>
          <w:tcPr>
            <w:tcW w:w="2369" w:type="dxa"/>
            <w:vMerge/>
            <w:shd w:val="clear" w:color="auto" w:fill="BFBFBF" w:themeFill="background1" w:themeFillShade="BF"/>
            <w:vAlign w:val="center"/>
          </w:tcPr>
          <w:p w14:paraId="58980D18" w14:textId="77777777" w:rsidR="00DF2CFF" w:rsidRDefault="00DF2CFF" w:rsidP="004775C0"/>
        </w:tc>
        <w:tc>
          <w:tcPr>
            <w:tcW w:w="3278" w:type="dxa"/>
            <w:tcBorders>
              <w:top w:val="single" w:sz="4" w:space="0" w:color="auto"/>
            </w:tcBorders>
          </w:tcPr>
          <w:p w14:paraId="5C3B2B8E" w14:textId="00E3F133" w:rsidR="00DF2CFF" w:rsidRDefault="00DF2CFF" w:rsidP="00DF2CFF">
            <w:r w:rsidRPr="004C2E8D">
              <w:rPr>
                <w:sz w:val="20"/>
              </w:rPr>
              <w:t>Goals?</w:t>
            </w:r>
          </w:p>
        </w:tc>
        <w:tc>
          <w:tcPr>
            <w:tcW w:w="3278" w:type="dxa"/>
            <w:tcBorders>
              <w:top w:val="single" w:sz="4" w:space="0" w:color="auto"/>
            </w:tcBorders>
          </w:tcPr>
          <w:p w14:paraId="6502DE9E" w14:textId="43A8E0BB" w:rsidR="00DF2CFF" w:rsidRDefault="00DF2CFF" w:rsidP="00DF2CFF">
            <w:r w:rsidRPr="004C2E8D">
              <w:rPr>
                <w:sz w:val="20"/>
              </w:rPr>
              <w:t>Goals?</w:t>
            </w:r>
          </w:p>
        </w:tc>
        <w:tc>
          <w:tcPr>
            <w:tcW w:w="3278" w:type="dxa"/>
            <w:tcBorders>
              <w:top w:val="single" w:sz="4" w:space="0" w:color="auto"/>
            </w:tcBorders>
          </w:tcPr>
          <w:p w14:paraId="3A235327" w14:textId="40C25068" w:rsidR="00DF2CFF" w:rsidRDefault="00DF2CFF" w:rsidP="00DF2CFF">
            <w:r w:rsidRPr="004C2E8D">
              <w:rPr>
                <w:sz w:val="20"/>
              </w:rPr>
              <w:t>Goals?</w:t>
            </w: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839CD64" w14:textId="79938F5A" w:rsidR="00DF2CFF" w:rsidRDefault="00DF2CFF" w:rsidP="00DF2CFF">
            <w:r w:rsidRPr="004C2E8D">
              <w:rPr>
                <w:sz w:val="20"/>
              </w:rPr>
              <w:t>Goals?</w:t>
            </w:r>
          </w:p>
        </w:tc>
      </w:tr>
      <w:tr w:rsidR="00392E31" w14:paraId="7919BF4D" w14:textId="77777777" w:rsidTr="00DF2CFF">
        <w:trPr>
          <w:trHeight w:val="522"/>
        </w:trPr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006669BA" w14:textId="3EA2A2A0" w:rsidR="00392E31" w:rsidRDefault="00392E31" w:rsidP="004775C0">
            <w:r>
              <w:t>RISKS OF STRATEGY?</w:t>
            </w:r>
          </w:p>
        </w:tc>
        <w:tc>
          <w:tcPr>
            <w:tcW w:w="3278" w:type="dxa"/>
            <w:shd w:val="clear" w:color="auto" w:fill="F2F2F2" w:themeFill="background1" w:themeFillShade="F2"/>
            <w:vAlign w:val="center"/>
          </w:tcPr>
          <w:p w14:paraId="59B25BF4" w14:textId="77777777" w:rsidR="00392E31" w:rsidRDefault="00392E31" w:rsidP="004775C0"/>
        </w:tc>
        <w:tc>
          <w:tcPr>
            <w:tcW w:w="3278" w:type="dxa"/>
            <w:shd w:val="clear" w:color="auto" w:fill="F2F2F2" w:themeFill="background1" w:themeFillShade="F2"/>
            <w:vAlign w:val="center"/>
          </w:tcPr>
          <w:p w14:paraId="5F8CC8CE" w14:textId="77777777" w:rsidR="00392E31" w:rsidRDefault="00392E31" w:rsidP="004775C0"/>
        </w:tc>
        <w:tc>
          <w:tcPr>
            <w:tcW w:w="3278" w:type="dxa"/>
            <w:shd w:val="clear" w:color="auto" w:fill="F2F2F2" w:themeFill="background1" w:themeFillShade="F2"/>
            <w:vAlign w:val="center"/>
          </w:tcPr>
          <w:p w14:paraId="26514AC7" w14:textId="77777777" w:rsidR="00392E31" w:rsidRDefault="00392E31" w:rsidP="004775C0"/>
        </w:tc>
        <w:tc>
          <w:tcPr>
            <w:tcW w:w="3282" w:type="dxa"/>
            <w:shd w:val="clear" w:color="auto" w:fill="F2F2F2" w:themeFill="background1" w:themeFillShade="F2"/>
            <w:vAlign w:val="center"/>
          </w:tcPr>
          <w:p w14:paraId="3202F535" w14:textId="77777777" w:rsidR="00392E31" w:rsidRDefault="00392E31" w:rsidP="004775C0"/>
        </w:tc>
      </w:tr>
      <w:tr w:rsidR="00392E31" w14:paraId="38CFADF8" w14:textId="77777777" w:rsidTr="00DF2CFF">
        <w:trPr>
          <w:trHeight w:val="429"/>
        </w:trPr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270FE0C6" w14:textId="107AF3AF" w:rsidR="00392E31" w:rsidRDefault="00392E31" w:rsidP="004775C0">
            <w:r>
              <w:t>RISK MITIGATION</w:t>
            </w:r>
          </w:p>
        </w:tc>
        <w:tc>
          <w:tcPr>
            <w:tcW w:w="3278" w:type="dxa"/>
            <w:shd w:val="clear" w:color="auto" w:fill="F2F2F2" w:themeFill="background1" w:themeFillShade="F2"/>
            <w:vAlign w:val="center"/>
          </w:tcPr>
          <w:p w14:paraId="37715FCA" w14:textId="77777777" w:rsidR="00392E31" w:rsidRDefault="00392E31" w:rsidP="004775C0"/>
        </w:tc>
        <w:tc>
          <w:tcPr>
            <w:tcW w:w="3278" w:type="dxa"/>
            <w:shd w:val="clear" w:color="auto" w:fill="F2F2F2" w:themeFill="background1" w:themeFillShade="F2"/>
            <w:vAlign w:val="center"/>
          </w:tcPr>
          <w:p w14:paraId="14FD60AC" w14:textId="77777777" w:rsidR="00392E31" w:rsidRDefault="00392E31" w:rsidP="004775C0"/>
        </w:tc>
        <w:tc>
          <w:tcPr>
            <w:tcW w:w="3278" w:type="dxa"/>
            <w:shd w:val="clear" w:color="auto" w:fill="F2F2F2" w:themeFill="background1" w:themeFillShade="F2"/>
            <w:vAlign w:val="center"/>
          </w:tcPr>
          <w:p w14:paraId="4DE75436" w14:textId="77777777" w:rsidR="00392E31" w:rsidRDefault="00392E31" w:rsidP="004775C0"/>
        </w:tc>
        <w:tc>
          <w:tcPr>
            <w:tcW w:w="3282" w:type="dxa"/>
            <w:shd w:val="clear" w:color="auto" w:fill="F2F2F2" w:themeFill="background1" w:themeFillShade="F2"/>
            <w:vAlign w:val="center"/>
          </w:tcPr>
          <w:p w14:paraId="7B204D8F" w14:textId="77777777" w:rsidR="00392E31" w:rsidRDefault="00392E31" w:rsidP="004775C0"/>
        </w:tc>
      </w:tr>
    </w:tbl>
    <w:p w14:paraId="32199780" w14:textId="684B8283" w:rsidR="0082686B" w:rsidRPr="0082686B" w:rsidRDefault="0082686B" w:rsidP="004775C0">
      <w:proofErr w:type="gramStart"/>
      <w:r w:rsidRPr="0082686B">
        <w:t>IT</w:t>
      </w:r>
      <w:proofErr w:type="gramEnd"/>
      <w:r w:rsidRPr="0082686B">
        <w:t xml:space="preserve"> GOALS</w:t>
      </w:r>
    </w:p>
    <w:p w14:paraId="3DAF643F" w14:textId="2C49BC4D" w:rsidR="0082686B" w:rsidRPr="0082686B" w:rsidRDefault="0082686B" w:rsidP="004775C0">
      <w:pPr>
        <w:pStyle w:val="ListParagraph"/>
        <w:numPr>
          <w:ilvl w:val="0"/>
          <w:numId w:val="12"/>
        </w:numPr>
      </w:pPr>
      <w:r w:rsidRPr="0082686B">
        <w:t>To increase their return on investment (ROI) in their IT infrastructure (</w:t>
      </w:r>
      <w:r>
        <w:t xml:space="preserve">by reducing </w:t>
      </w:r>
      <w:r w:rsidRPr="0082686B">
        <w:t>TCO)</w:t>
      </w:r>
    </w:p>
    <w:p w14:paraId="0CA5AB64" w14:textId="33DAC0AB" w:rsidR="0082686B" w:rsidRPr="0082686B" w:rsidRDefault="0082686B" w:rsidP="004775C0">
      <w:pPr>
        <w:pStyle w:val="ListParagraph"/>
        <w:numPr>
          <w:ilvl w:val="0"/>
          <w:numId w:val="12"/>
        </w:numPr>
      </w:pPr>
      <w:r>
        <w:t>T</w:t>
      </w:r>
      <w:r w:rsidRPr="0082686B">
        <w:t xml:space="preserve">o provide flexibility for future developments </w:t>
      </w:r>
    </w:p>
    <w:p w14:paraId="4AACE163" w14:textId="77777777" w:rsidR="0082686B" w:rsidRPr="0082686B" w:rsidRDefault="0082686B" w:rsidP="004775C0">
      <w:pPr>
        <w:pStyle w:val="ListParagraph"/>
        <w:numPr>
          <w:ilvl w:val="0"/>
          <w:numId w:val="12"/>
        </w:numPr>
      </w:pPr>
      <w:r w:rsidRPr="0082686B">
        <w:t>To ensure IT investment delivers strategic value to the business efficiently and reliably</w:t>
      </w:r>
    </w:p>
    <w:p w14:paraId="7B0F58F1" w14:textId="77777777" w:rsidR="0061188D" w:rsidRDefault="0061188D" w:rsidP="004775C0"/>
    <w:sectPr w:rsidR="0061188D" w:rsidSect="00F144CC">
      <w:headerReference w:type="even" r:id="rId8"/>
      <w:footerReference w:type="even" r:id="rId9"/>
      <w:footerReference w:type="first" r:id="rId10"/>
      <w:type w:val="continuous"/>
      <w:pgSz w:w="16838" w:h="11906" w:orient="landscape"/>
      <w:pgMar w:top="567" w:right="964" w:bottom="0" w:left="964" w:header="170" w:footer="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AF9CDF" w15:done="0"/>
  <w15:commentEx w15:paraId="3222024F" w15:done="0"/>
  <w15:commentEx w15:paraId="5DBF6EBC" w15:done="0"/>
  <w15:commentEx w15:paraId="1407FA91" w15:done="0"/>
  <w15:commentEx w15:paraId="11243F1B" w15:done="0"/>
  <w15:commentEx w15:paraId="3695ABA7" w15:done="0"/>
  <w15:commentEx w15:paraId="7E16FBB0" w15:done="0"/>
  <w15:commentEx w15:paraId="52C29A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E5E9" w14:textId="77777777" w:rsidR="00261F1A" w:rsidRDefault="00261F1A" w:rsidP="004775C0">
      <w:r>
        <w:separator/>
      </w:r>
    </w:p>
    <w:p w14:paraId="4326F256" w14:textId="77777777" w:rsidR="00261F1A" w:rsidRDefault="00261F1A" w:rsidP="004775C0"/>
    <w:p w14:paraId="482BAD26" w14:textId="77777777" w:rsidR="00261F1A" w:rsidRDefault="00261F1A" w:rsidP="004775C0"/>
    <w:p w14:paraId="4E9E77D3" w14:textId="77777777" w:rsidR="00261F1A" w:rsidRDefault="00261F1A" w:rsidP="004775C0"/>
    <w:p w14:paraId="3067BE82" w14:textId="77777777" w:rsidR="00261F1A" w:rsidRDefault="00261F1A" w:rsidP="004775C0"/>
    <w:p w14:paraId="17044770" w14:textId="77777777" w:rsidR="00261F1A" w:rsidRDefault="00261F1A" w:rsidP="004775C0"/>
    <w:p w14:paraId="1A354EBC" w14:textId="77777777" w:rsidR="00261F1A" w:rsidRDefault="00261F1A" w:rsidP="004775C0"/>
    <w:p w14:paraId="0A1A3ADF" w14:textId="77777777" w:rsidR="00261F1A" w:rsidRDefault="00261F1A" w:rsidP="004775C0"/>
    <w:p w14:paraId="2B5135CF" w14:textId="77777777" w:rsidR="00261F1A" w:rsidRDefault="00261F1A" w:rsidP="004775C0"/>
    <w:p w14:paraId="658A13E6" w14:textId="77777777" w:rsidR="00261F1A" w:rsidRDefault="00261F1A" w:rsidP="004775C0"/>
    <w:p w14:paraId="7D2A4641" w14:textId="77777777" w:rsidR="00261F1A" w:rsidRDefault="00261F1A" w:rsidP="004775C0"/>
    <w:p w14:paraId="59D61470" w14:textId="77777777" w:rsidR="00261F1A" w:rsidRDefault="00261F1A" w:rsidP="004775C0"/>
    <w:p w14:paraId="04DAEB07" w14:textId="77777777" w:rsidR="00261F1A" w:rsidRDefault="00261F1A" w:rsidP="004775C0"/>
    <w:p w14:paraId="5D7712F4" w14:textId="77777777" w:rsidR="00261F1A" w:rsidRDefault="00261F1A" w:rsidP="004775C0"/>
    <w:p w14:paraId="3C1F094F" w14:textId="77777777" w:rsidR="00261F1A" w:rsidRDefault="00261F1A" w:rsidP="004775C0"/>
    <w:p w14:paraId="0DB50068" w14:textId="77777777" w:rsidR="00261F1A" w:rsidRDefault="00261F1A" w:rsidP="004775C0"/>
    <w:p w14:paraId="73DD4E0D" w14:textId="77777777" w:rsidR="00261F1A" w:rsidRDefault="00261F1A" w:rsidP="004775C0"/>
    <w:p w14:paraId="0C083260" w14:textId="77777777" w:rsidR="00261F1A" w:rsidRDefault="00261F1A" w:rsidP="004775C0"/>
    <w:p w14:paraId="318144B3" w14:textId="77777777" w:rsidR="00261F1A" w:rsidRDefault="00261F1A" w:rsidP="004775C0"/>
    <w:p w14:paraId="473546DE" w14:textId="77777777" w:rsidR="00261F1A" w:rsidRDefault="00261F1A" w:rsidP="004775C0"/>
    <w:p w14:paraId="61EC8332" w14:textId="77777777" w:rsidR="00261F1A" w:rsidRDefault="00261F1A" w:rsidP="004775C0"/>
    <w:p w14:paraId="4971F91E" w14:textId="77777777" w:rsidR="00261F1A" w:rsidRDefault="00261F1A" w:rsidP="004775C0"/>
    <w:p w14:paraId="346ED994" w14:textId="77777777" w:rsidR="00261F1A" w:rsidRDefault="00261F1A" w:rsidP="004775C0"/>
    <w:p w14:paraId="1B9DC8E7" w14:textId="77777777" w:rsidR="00261F1A" w:rsidRDefault="00261F1A" w:rsidP="004775C0"/>
    <w:p w14:paraId="0F30F9FF" w14:textId="77777777" w:rsidR="00261F1A" w:rsidRDefault="00261F1A" w:rsidP="004775C0"/>
    <w:p w14:paraId="64F36854" w14:textId="77777777" w:rsidR="00261F1A" w:rsidRDefault="00261F1A" w:rsidP="004775C0"/>
    <w:p w14:paraId="68F63D4C" w14:textId="77777777" w:rsidR="00261F1A" w:rsidRDefault="00261F1A" w:rsidP="004775C0"/>
    <w:p w14:paraId="499A8432" w14:textId="77777777" w:rsidR="00261F1A" w:rsidRDefault="00261F1A" w:rsidP="004775C0"/>
    <w:p w14:paraId="47CE481B" w14:textId="77777777" w:rsidR="00261F1A" w:rsidRDefault="00261F1A" w:rsidP="004775C0"/>
    <w:p w14:paraId="4FB11AC2" w14:textId="77777777" w:rsidR="00261F1A" w:rsidRDefault="00261F1A" w:rsidP="004775C0"/>
    <w:p w14:paraId="585C7458" w14:textId="77777777" w:rsidR="00261F1A" w:rsidRDefault="00261F1A" w:rsidP="004775C0"/>
  </w:endnote>
  <w:endnote w:type="continuationSeparator" w:id="0">
    <w:p w14:paraId="00490355" w14:textId="77777777" w:rsidR="00261F1A" w:rsidRDefault="00261F1A" w:rsidP="004775C0">
      <w:r>
        <w:continuationSeparator/>
      </w:r>
    </w:p>
    <w:p w14:paraId="0C1176E0" w14:textId="77777777" w:rsidR="00261F1A" w:rsidRDefault="00261F1A" w:rsidP="004775C0"/>
    <w:p w14:paraId="150A1C30" w14:textId="77777777" w:rsidR="00261F1A" w:rsidRDefault="00261F1A" w:rsidP="004775C0"/>
    <w:p w14:paraId="3FE810C1" w14:textId="77777777" w:rsidR="00261F1A" w:rsidRDefault="00261F1A" w:rsidP="004775C0"/>
    <w:p w14:paraId="44D796F7" w14:textId="77777777" w:rsidR="00261F1A" w:rsidRDefault="00261F1A" w:rsidP="004775C0"/>
    <w:p w14:paraId="1DC7519B" w14:textId="77777777" w:rsidR="00261F1A" w:rsidRDefault="00261F1A" w:rsidP="004775C0"/>
    <w:p w14:paraId="029272EA" w14:textId="77777777" w:rsidR="00261F1A" w:rsidRDefault="00261F1A" w:rsidP="004775C0"/>
    <w:p w14:paraId="474F390C" w14:textId="77777777" w:rsidR="00261F1A" w:rsidRDefault="00261F1A" w:rsidP="004775C0"/>
    <w:p w14:paraId="454C6A7C" w14:textId="77777777" w:rsidR="00261F1A" w:rsidRDefault="00261F1A" w:rsidP="004775C0"/>
    <w:p w14:paraId="1F9E01D2" w14:textId="77777777" w:rsidR="00261F1A" w:rsidRDefault="00261F1A" w:rsidP="004775C0"/>
    <w:p w14:paraId="0BB8A8EA" w14:textId="77777777" w:rsidR="00261F1A" w:rsidRDefault="00261F1A" w:rsidP="004775C0"/>
    <w:p w14:paraId="4634C165" w14:textId="77777777" w:rsidR="00261F1A" w:rsidRDefault="00261F1A" w:rsidP="004775C0"/>
    <w:p w14:paraId="70EC15DB" w14:textId="77777777" w:rsidR="00261F1A" w:rsidRDefault="00261F1A" w:rsidP="004775C0"/>
    <w:p w14:paraId="2C0F6E6B" w14:textId="77777777" w:rsidR="00261F1A" w:rsidRDefault="00261F1A" w:rsidP="004775C0"/>
    <w:p w14:paraId="670BBC16" w14:textId="77777777" w:rsidR="00261F1A" w:rsidRDefault="00261F1A" w:rsidP="004775C0"/>
    <w:p w14:paraId="483B8131" w14:textId="77777777" w:rsidR="00261F1A" w:rsidRDefault="00261F1A" w:rsidP="004775C0"/>
    <w:p w14:paraId="2DD80F8A" w14:textId="77777777" w:rsidR="00261F1A" w:rsidRDefault="00261F1A" w:rsidP="004775C0"/>
    <w:p w14:paraId="54D8F9B2" w14:textId="77777777" w:rsidR="00261F1A" w:rsidRDefault="00261F1A" w:rsidP="004775C0"/>
    <w:p w14:paraId="22F01654" w14:textId="77777777" w:rsidR="00261F1A" w:rsidRDefault="00261F1A" w:rsidP="004775C0"/>
    <w:p w14:paraId="6F95673C" w14:textId="77777777" w:rsidR="00261F1A" w:rsidRDefault="00261F1A" w:rsidP="004775C0"/>
    <w:p w14:paraId="51A65704" w14:textId="77777777" w:rsidR="00261F1A" w:rsidRDefault="00261F1A" w:rsidP="004775C0"/>
    <w:p w14:paraId="756515C8" w14:textId="77777777" w:rsidR="00261F1A" w:rsidRDefault="00261F1A" w:rsidP="004775C0"/>
    <w:p w14:paraId="420197FC" w14:textId="77777777" w:rsidR="00261F1A" w:rsidRDefault="00261F1A" w:rsidP="004775C0"/>
    <w:p w14:paraId="523081D3" w14:textId="77777777" w:rsidR="00261F1A" w:rsidRDefault="00261F1A" w:rsidP="004775C0"/>
    <w:p w14:paraId="29F16F58" w14:textId="77777777" w:rsidR="00261F1A" w:rsidRDefault="00261F1A" w:rsidP="004775C0"/>
    <w:p w14:paraId="2E4947D4" w14:textId="77777777" w:rsidR="00261F1A" w:rsidRDefault="00261F1A" w:rsidP="004775C0"/>
    <w:p w14:paraId="4C556715" w14:textId="77777777" w:rsidR="00261F1A" w:rsidRDefault="00261F1A" w:rsidP="004775C0"/>
    <w:p w14:paraId="03606D05" w14:textId="77777777" w:rsidR="00261F1A" w:rsidRDefault="00261F1A" w:rsidP="004775C0"/>
    <w:p w14:paraId="25430ADF" w14:textId="77777777" w:rsidR="00261F1A" w:rsidRDefault="00261F1A" w:rsidP="004775C0"/>
    <w:p w14:paraId="1804CD61" w14:textId="77777777" w:rsidR="00261F1A" w:rsidRDefault="00261F1A" w:rsidP="004775C0"/>
    <w:p w14:paraId="0B47B6D7" w14:textId="77777777" w:rsidR="00261F1A" w:rsidRDefault="00261F1A" w:rsidP="00477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9614F" w14:textId="77777777" w:rsidR="003A4687" w:rsidRDefault="003A4687" w:rsidP="004775C0">
    <w:pPr>
      <w:pStyle w:val="Footer"/>
    </w:pPr>
  </w:p>
  <w:p w14:paraId="7956C560" w14:textId="77777777" w:rsidR="003A4687" w:rsidRDefault="003A4687" w:rsidP="004775C0"/>
  <w:p w14:paraId="10DEDE20" w14:textId="77777777" w:rsidR="003A4687" w:rsidRDefault="003A4687" w:rsidP="004775C0"/>
  <w:p w14:paraId="50FC3AFB" w14:textId="77777777" w:rsidR="003A4687" w:rsidRDefault="003A4687" w:rsidP="004775C0"/>
  <w:p w14:paraId="293DF4D5" w14:textId="77777777" w:rsidR="003A4687" w:rsidRDefault="003A4687" w:rsidP="004775C0"/>
  <w:p w14:paraId="739A6A98" w14:textId="77777777" w:rsidR="003A4687" w:rsidRDefault="003A4687" w:rsidP="004775C0"/>
  <w:p w14:paraId="6225DC5F" w14:textId="77777777" w:rsidR="003A4687" w:rsidRDefault="003A4687" w:rsidP="004775C0"/>
  <w:p w14:paraId="5C8D9139" w14:textId="77777777" w:rsidR="003A4687" w:rsidRDefault="003A4687" w:rsidP="004775C0"/>
  <w:p w14:paraId="5E464BCC" w14:textId="77777777" w:rsidR="003A4687" w:rsidRDefault="003A4687" w:rsidP="004775C0"/>
  <w:p w14:paraId="5C731CD0" w14:textId="77777777" w:rsidR="003A4687" w:rsidRDefault="003A4687" w:rsidP="004775C0"/>
  <w:p w14:paraId="5AEC59F5" w14:textId="77777777" w:rsidR="003A4687" w:rsidRDefault="003A4687" w:rsidP="004775C0"/>
  <w:p w14:paraId="4A91E617" w14:textId="77777777" w:rsidR="003A4687" w:rsidRDefault="003A4687" w:rsidP="004775C0"/>
  <w:p w14:paraId="645E4D31" w14:textId="77777777" w:rsidR="00E74BE4" w:rsidRDefault="00E74BE4" w:rsidP="004775C0"/>
  <w:p w14:paraId="10E95E93" w14:textId="77777777" w:rsidR="00E74BE4" w:rsidRDefault="00E74BE4" w:rsidP="004775C0"/>
  <w:p w14:paraId="581AC176" w14:textId="77777777" w:rsidR="00E74BE4" w:rsidRDefault="00E74BE4" w:rsidP="004775C0"/>
  <w:p w14:paraId="4FEA470B" w14:textId="77777777" w:rsidR="00E74BE4" w:rsidRDefault="00E74BE4" w:rsidP="004775C0"/>
  <w:p w14:paraId="7E63ECF6" w14:textId="77777777" w:rsidR="00E74BE4" w:rsidRDefault="00E74BE4" w:rsidP="004775C0"/>
  <w:p w14:paraId="75BAAE13" w14:textId="77777777" w:rsidR="00E74BE4" w:rsidRDefault="00E74BE4" w:rsidP="004775C0"/>
  <w:p w14:paraId="06ABCD08" w14:textId="77777777" w:rsidR="00E74BE4" w:rsidRDefault="00E74BE4" w:rsidP="004775C0"/>
  <w:p w14:paraId="4DDB124D" w14:textId="77777777" w:rsidR="004B7330" w:rsidRDefault="004B7330" w:rsidP="004775C0"/>
  <w:p w14:paraId="0FC5B83F" w14:textId="77777777" w:rsidR="004B7330" w:rsidRDefault="004B7330" w:rsidP="004775C0"/>
  <w:p w14:paraId="1DFF4588" w14:textId="77777777" w:rsidR="004B7330" w:rsidRDefault="004B7330" w:rsidP="004775C0"/>
  <w:p w14:paraId="0533BCF1" w14:textId="77777777" w:rsidR="004B7330" w:rsidRDefault="004B7330" w:rsidP="004775C0"/>
  <w:p w14:paraId="1C14FF56" w14:textId="77777777" w:rsidR="004B7330" w:rsidRDefault="004B7330" w:rsidP="004775C0"/>
  <w:p w14:paraId="5BBF8DC3" w14:textId="77777777" w:rsidR="00774A8B" w:rsidRDefault="00774A8B" w:rsidP="004775C0"/>
  <w:p w14:paraId="10F26B55" w14:textId="77777777" w:rsidR="00774A8B" w:rsidRDefault="00774A8B" w:rsidP="004775C0"/>
  <w:p w14:paraId="0039CBDB" w14:textId="77777777" w:rsidR="00D2633A" w:rsidRDefault="00D2633A" w:rsidP="004775C0"/>
  <w:p w14:paraId="12402060" w14:textId="77777777" w:rsidR="00D50C27" w:rsidRDefault="00D50C27" w:rsidP="004775C0"/>
  <w:p w14:paraId="2D07D3E7" w14:textId="77777777" w:rsidR="00B261FD" w:rsidRDefault="00B261FD" w:rsidP="004775C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4516" w14:textId="77777777" w:rsidR="003A4687" w:rsidRPr="00704A95" w:rsidRDefault="003A4687" w:rsidP="004775C0">
    <w:pPr>
      <w:pStyle w:val="Footer"/>
      <w:rPr>
        <w:rFonts w:ascii="Comic Sans MS" w:hAnsi="Comic Sans MS"/>
      </w:rPr>
    </w:pPr>
    <w:r>
      <w:t>A</w:t>
    </w:r>
    <w:r w:rsidRPr="00704A95">
      <w:t xml:space="preserve">ndrea Stern    </w:t>
    </w:r>
    <w:r w:rsidRPr="00704A95">
      <w:tab/>
      <w:t xml:space="preserve">Page </w:t>
    </w:r>
    <w:r w:rsidRPr="00704A95">
      <w:fldChar w:fldCharType="begin"/>
    </w:r>
    <w:r w:rsidRPr="00704A95">
      <w:instrText xml:space="preserve"> PAGE </w:instrText>
    </w:r>
    <w:r w:rsidRPr="00704A95">
      <w:fldChar w:fldCharType="separate"/>
    </w:r>
    <w:r>
      <w:rPr>
        <w:noProof/>
      </w:rPr>
      <w:t>1</w:t>
    </w:r>
    <w:r w:rsidRPr="00704A95">
      <w:fldChar w:fldCharType="end"/>
    </w:r>
    <w:r w:rsidRPr="00704A95">
      <w:t xml:space="preserve"> of </w:t>
    </w:r>
    <w:fldSimple w:instr=" NUMPAGES  ">
      <w:r w:rsidR="0028572E">
        <w:rPr>
          <w:noProof/>
        </w:rPr>
        <w:t>2</w:t>
      </w:r>
    </w:fldSimple>
    <w:r w:rsidRPr="00704A95">
      <w:tab/>
    </w:r>
    <w:r w:rsidRPr="00704A95">
      <w:fldChar w:fldCharType="begin"/>
    </w:r>
    <w:r w:rsidRPr="00704A95">
      <w:instrText xml:space="preserve"> DATE \@ "d-MMM-yy" </w:instrText>
    </w:r>
    <w:r w:rsidRPr="00704A95">
      <w:fldChar w:fldCharType="separate"/>
    </w:r>
    <w:r w:rsidR="0023305C">
      <w:rPr>
        <w:noProof/>
      </w:rPr>
      <w:t>26-Apr-18</w:t>
    </w:r>
    <w:r w:rsidRPr="00704A95">
      <w:fldChar w:fldCharType="end"/>
    </w:r>
    <w:r w:rsidRPr="00704A95">
      <w:t xml:space="preserve"> </w:t>
    </w:r>
    <w:r w:rsidRPr="00704A95">
      <w:fldChar w:fldCharType="begin"/>
    </w:r>
    <w:r w:rsidRPr="00704A95">
      <w:instrText xml:space="preserve"> DATE \@ "HH:mm" </w:instrText>
    </w:r>
    <w:r w:rsidRPr="00704A95">
      <w:fldChar w:fldCharType="separate"/>
    </w:r>
    <w:r w:rsidR="0023305C">
      <w:rPr>
        <w:noProof/>
      </w:rPr>
      <w:t>16:43</w:t>
    </w:r>
    <w:r w:rsidRPr="00704A95">
      <w:fldChar w:fldCharType="end"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 w:rsidRPr="00235299">
      <w:rPr>
        <w:rFonts w:ascii="Comic Sans MS" w:hAnsi="Comic Sans MS"/>
      </w:rPr>
      <w:t>21-Feb-10</w:t>
    </w:r>
  </w:p>
  <w:p w14:paraId="29945375" w14:textId="77777777" w:rsidR="003A4687" w:rsidRDefault="003A4687" w:rsidP="004775C0"/>
  <w:p w14:paraId="3A5269A6" w14:textId="77777777" w:rsidR="003A4687" w:rsidRDefault="003A4687" w:rsidP="004775C0"/>
  <w:p w14:paraId="55D4956D" w14:textId="77777777" w:rsidR="003A4687" w:rsidRDefault="003A4687" w:rsidP="004775C0"/>
  <w:p w14:paraId="28DFE31E" w14:textId="77777777" w:rsidR="003A4687" w:rsidRDefault="003A4687" w:rsidP="004775C0"/>
  <w:p w14:paraId="529A1586" w14:textId="77777777" w:rsidR="003A4687" w:rsidRDefault="003A4687" w:rsidP="004775C0"/>
  <w:p w14:paraId="30166B1B" w14:textId="77777777" w:rsidR="003A4687" w:rsidRDefault="003A4687" w:rsidP="004775C0"/>
  <w:p w14:paraId="6B2006B0" w14:textId="77777777" w:rsidR="003A4687" w:rsidRDefault="003A4687" w:rsidP="004775C0"/>
  <w:p w14:paraId="70294613" w14:textId="77777777" w:rsidR="003A4687" w:rsidRDefault="003A4687" w:rsidP="004775C0"/>
  <w:p w14:paraId="5E8AB000" w14:textId="77777777" w:rsidR="003A4687" w:rsidRDefault="003A4687" w:rsidP="004775C0"/>
  <w:p w14:paraId="2C0E690F" w14:textId="77777777" w:rsidR="003A4687" w:rsidRDefault="003A4687" w:rsidP="004775C0"/>
  <w:p w14:paraId="3D08D031" w14:textId="77777777" w:rsidR="00E74BE4" w:rsidRDefault="00E74BE4" w:rsidP="004775C0"/>
  <w:p w14:paraId="5B45D9FF" w14:textId="77777777" w:rsidR="00E74BE4" w:rsidRDefault="00E74BE4" w:rsidP="004775C0"/>
  <w:p w14:paraId="5FE61C0C" w14:textId="77777777" w:rsidR="00E74BE4" w:rsidRDefault="00E74BE4" w:rsidP="004775C0"/>
  <w:p w14:paraId="3DD4B71C" w14:textId="77777777" w:rsidR="00E74BE4" w:rsidRDefault="00E74BE4" w:rsidP="004775C0"/>
  <w:p w14:paraId="61E68F60" w14:textId="77777777" w:rsidR="00E74BE4" w:rsidRDefault="00E74BE4" w:rsidP="004775C0"/>
  <w:p w14:paraId="596FD637" w14:textId="77777777" w:rsidR="00E74BE4" w:rsidRDefault="00E74BE4" w:rsidP="004775C0"/>
  <w:p w14:paraId="76345714" w14:textId="77777777" w:rsidR="00E74BE4" w:rsidRDefault="00E74BE4" w:rsidP="004775C0"/>
  <w:p w14:paraId="5D3B40E2" w14:textId="77777777" w:rsidR="004B7330" w:rsidRDefault="004B7330" w:rsidP="004775C0"/>
  <w:p w14:paraId="1A84D305" w14:textId="77777777" w:rsidR="004B7330" w:rsidRDefault="004B7330" w:rsidP="004775C0"/>
  <w:p w14:paraId="7A0CBC7A" w14:textId="77777777" w:rsidR="004B7330" w:rsidRDefault="004B7330" w:rsidP="004775C0"/>
  <w:p w14:paraId="789B9F12" w14:textId="77777777" w:rsidR="004B7330" w:rsidRDefault="004B7330" w:rsidP="004775C0"/>
  <w:p w14:paraId="4CD1F380" w14:textId="77777777" w:rsidR="004B7330" w:rsidRDefault="004B7330" w:rsidP="004775C0"/>
  <w:p w14:paraId="3A951CAF" w14:textId="77777777" w:rsidR="00774A8B" w:rsidRDefault="00774A8B" w:rsidP="004775C0"/>
  <w:p w14:paraId="41E2D39E" w14:textId="77777777" w:rsidR="00774A8B" w:rsidRDefault="00774A8B" w:rsidP="004775C0"/>
  <w:p w14:paraId="164D5753" w14:textId="77777777" w:rsidR="00D2633A" w:rsidRDefault="00D2633A" w:rsidP="004775C0"/>
  <w:p w14:paraId="27B7C67A" w14:textId="77777777" w:rsidR="00D50C27" w:rsidRDefault="00D50C27" w:rsidP="004775C0"/>
  <w:p w14:paraId="4E4736B1" w14:textId="77777777" w:rsidR="00B261FD" w:rsidRDefault="00B261FD" w:rsidP="004775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1DB4C" w14:textId="77777777" w:rsidR="00261F1A" w:rsidRDefault="00261F1A" w:rsidP="004775C0">
      <w:r>
        <w:separator/>
      </w:r>
    </w:p>
    <w:p w14:paraId="1AD6E82D" w14:textId="77777777" w:rsidR="00261F1A" w:rsidRDefault="00261F1A" w:rsidP="004775C0"/>
    <w:p w14:paraId="4195B9AC" w14:textId="77777777" w:rsidR="00261F1A" w:rsidRDefault="00261F1A" w:rsidP="004775C0"/>
    <w:p w14:paraId="2800E596" w14:textId="77777777" w:rsidR="00261F1A" w:rsidRDefault="00261F1A" w:rsidP="004775C0"/>
    <w:p w14:paraId="457466C3" w14:textId="77777777" w:rsidR="00261F1A" w:rsidRDefault="00261F1A" w:rsidP="004775C0"/>
    <w:p w14:paraId="1D971451" w14:textId="77777777" w:rsidR="00261F1A" w:rsidRDefault="00261F1A" w:rsidP="004775C0"/>
    <w:p w14:paraId="47F33A39" w14:textId="77777777" w:rsidR="00261F1A" w:rsidRDefault="00261F1A" w:rsidP="004775C0"/>
    <w:p w14:paraId="590D6B88" w14:textId="77777777" w:rsidR="00261F1A" w:rsidRDefault="00261F1A" w:rsidP="004775C0"/>
    <w:p w14:paraId="72E31D8A" w14:textId="77777777" w:rsidR="00261F1A" w:rsidRDefault="00261F1A" w:rsidP="004775C0"/>
    <w:p w14:paraId="0DF12EDF" w14:textId="77777777" w:rsidR="00261F1A" w:rsidRDefault="00261F1A" w:rsidP="004775C0"/>
    <w:p w14:paraId="789FDE86" w14:textId="77777777" w:rsidR="00261F1A" w:rsidRDefault="00261F1A" w:rsidP="004775C0"/>
    <w:p w14:paraId="2828BFC1" w14:textId="77777777" w:rsidR="00261F1A" w:rsidRDefault="00261F1A" w:rsidP="004775C0"/>
    <w:p w14:paraId="3E51195E" w14:textId="77777777" w:rsidR="00261F1A" w:rsidRDefault="00261F1A" w:rsidP="004775C0"/>
    <w:p w14:paraId="48470536" w14:textId="77777777" w:rsidR="00261F1A" w:rsidRDefault="00261F1A" w:rsidP="004775C0"/>
    <w:p w14:paraId="679FCF31" w14:textId="77777777" w:rsidR="00261F1A" w:rsidRDefault="00261F1A" w:rsidP="004775C0"/>
    <w:p w14:paraId="78DC7E30" w14:textId="77777777" w:rsidR="00261F1A" w:rsidRDefault="00261F1A" w:rsidP="004775C0"/>
    <w:p w14:paraId="3DE1ED26" w14:textId="77777777" w:rsidR="00261F1A" w:rsidRDefault="00261F1A" w:rsidP="004775C0"/>
    <w:p w14:paraId="1F53B26F" w14:textId="77777777" w:rsidR="00261F1A" w:rsidRDefault="00261F1A" w:rsidP="004775C0"/>
    <w:p w14:paraId="68F107D1" w14:textId="77777777" w:rsidR="00261F1A" w:rsidRDefault="00261F1A" w:rsidP="004775C0"/>
    <w:p w14:paraId="01C5BF50" w14:textId="77777777" w:rsidR="00261F1A" w:rsidRDefault="00261F1A" w:rsidP="004775C0"/>
    <w:p w14:paraId="1A490022" w14:textId="77777777" w:rsidR="00261F1A" w:rsidRDefault="00261F1A" w:rsidP="004775C0"/>
    <w:p w14:paraId="7D96E84D" w14:textId="77777777" w:rsidR="00261F1A" w:rsidRDefault="00261F1A" w:rsidP="004775C0"/>
    <w:p w14:paraId="215ABB8C" w14:textId="77777777" w:rsidR="00261F1A" w:rsidRDefault="00261F1A" w:rsidP="004775C0"/>
    <w:p w14:paraId="30D9C127" w14:textId="77777777" w:rsidR="00261F1A" w:rsidRDefault="00261F1A" w:rsidP="004775C0"/>
    <w:p w14:paraId="2CD3C019" w14:textId="77777777" w:rsidR="00261F1A" w:rsidRDefault="00261F1A" w:rsidP="004775C0"/>
    <w:p w14:paraId="527D4B22" w14:textId="77777777" w:rsidR="00261F1A" w:rsidRDefault="00261F1A" w:rsidP="004775C0"/>
    <w:p w14:paraId="2BB83F34" w14:textId="77777777" w:rsidR="00261F1A" w:rsidRDefault="00261F1A" w:rsidP="004775C0"/>
    <w:p w14:paraId="565D7E4A" w14:textId="77777777" w:rsidR="00261F1A" w:rsidRDefault="00261F1A" w:rsidP="004775C0"/>
    <w:p w14:paraId="5BC2B2E6" w14:textId="77777777" w:rsidR="00261F1A" w:rsidRDefault="00261F1A" w:rsidP="004775C0"/>
    <w:p w14:paraId="57560F79" w14:textId="77777777" w:rsidR="00261F1A" w:rsidRDefault="00261F1A" w:rsidP="004775C0"/>
    <w:p w14:paraId="1B9C80B5" w14:textId="77777777" w:rsidR="00261F1A" w:rsidRDefault="00261F1A" w:rsidP="004775C0"/>
  </w:footnote>
  <w:footnote w:type="continuationSeparator" w:id="0">
    <w:p w14:paraId="1B6502EB" w14:textId="77777777" w:rsidR="00261F1A" w:rsidRDefault="00261F1A" w:rsidP="004775C0">
      <w:r>
        <w:continuationSeparator/>
      </w:r>
    </w:p>
    <w:p w14:paraId="0D2DA60D" w14:textId="77777777" w:rsidR="00261F1A" w:rsidRDefault="00261F1A" w:rsidP="004775C0"/>
    <w:p w14:paraId="2B47E870" w14:textId="77777777" w:rsidR="00261F1A" w:rsidRDefault="00261F1A" w:rsidP="004775C0"/>
    <w:p w14:paraId="00ACCE82" w14:textId="77777777" w:rsidR="00261F1A" w:rsidRDefault="00261F1A" w:rsidP="004775C0"/>
    <w:p w14:paraId="007AFF16" w14:textId="77777777" w:rsidR="00261F1A" w:rsidRDefault="00261F1A" w:rsidP="004775C0"/>
    <w:p w14:paraId="0998A8C4" w14:textId="77777777" w:rsidR="00261F1A" w:rsidRDefault="00261F1A" w:rsidP="004775C0"/>
    <w:p w14:paraId="408F27E7" w14:textId="77777777" w:rsidR="00261F1A" w:rsidRDefault="00261F1A" w:rsidP="004775C0"/>
    <w:p w14:paraId="4EFA9910" w14:textId="77777777" w:rsidR="00261F1A" w:rsidRDefault="00261F1A" w:rsidP="004775C0"/>
    <w:p w14:paraId="7ECEDADE" w14:textId="77777777" w:rsidR="00261F1A" w:rsidRDefault="00261F1A" w:rsidP="004775C0"/>
    <w:p w14:paraId="60AF719B" w14:textId="77777777" w:rsidR="00261F1A" w:rsidRDefault="00261F1A" w:rsidP="004775C0"/>
    <w:p w14:paraId="45A623FF" w14:textId="77777777" w:rsidR="00261F1A" w:rsidRDefault="00261F1A" w:rsidP="004775C0"/>
    <w:p w14:paraId="11BFBB91" w14:textId="77777777" w:rsidR="00261F1A" w:rsidRDefault="00261F1A" w:rsidP="004775C0"/>
    <w:p w14:paraId="038B598F" w14:textId="77777777" w:rsidR="00261F1A" w:rsidRDefault="00261F1A" w:rsidP="004775C0"/>
    <w:p w14:paraId="13F7790D" w14:textId="77777777" w:rsidR="00261F1A" w:rsidRDefault="00261F1A" w:rsidP="004775C0"/>
    <w:p w14:paraId="17EBA0BF" w14:textId="77777777" w:rsidR="00261F1A" w:rsidRDefault="00261F1A" w:rsidP="004775C0"/>
    <w:p w14:paraId="45827BA1" w14:textId="77777777" w:rsidR="00261F1A" w:rsidRDefault="00261F1A" w:rsidP="004775C0"/>
    <w:p w14:paraId="39CDAAD4" w14:textId="77777777" w:rsidR="00261F1A" w:rsidRDefault="00261F1A" w:rsidP="004775C0"/>
    <w:p w14:paraId="221F4A9A" w14:textId="77777777" w:rsidR="00261F1A" w:rsidRDefault="00261F1A" w:rsidP="004775C0"/>
    <w:p w14:paraId="257DC9A4" w14:textId="77777777" w:rsidR="00261F1A" w:rsidRDefault="00261F1A" w:rsidP="004775C0"/>
    <w:p w14:paraId="65AD6E4B" w14:textId="77777777" w:rsidR="00261F1A" w:rsidRDefault="00261F1A" w:rsidP="004775C0"/>
    <w:p w14:paraId="496D2BA8" w14:textId="77777777" w:rsidR="00261F1A" w:rsidRDefault="00261F1A" w:rsidP="004775C0"/>
    <w:p w14:paraId="7C30A1E5" w14:textId="77777777" w:rsidR="00261F1A" w:rsidRDefault="00261F1A" w:rsidP="004775C0"/>
    <w:p w14:paraId="70BFD489" w14:textId="77777777" w:rsidR="00261F1A" w:rsidRDefault="00261F1A" w:rsidP="004775C0"/>
    <w:p w14:paraId="0A497FD6" w14:textId="77777777" w:rsidR="00261F1A" w:rsidRDefault="00261F1A" w:rsidP="004775C0"/>
    <w:p w14:paraId="40B9F628" w14:textId="77777777" w:rsidR="00261F1A" w:rsidRDefault="00261F1A" w:rsidP="004775C0"/>
    <w:p w14:paraId="392525F6" w14:textId="77777777" w:rsidR="00261F1A" w:rsidRDefault="00261F1A" w:rsidP="004775C0"/>
    <w:p w14:paraId="612E2881" w14:textId="77777777" w:rsidR="00261F1A" w:rsidRDefault="00261F1A" w:rsidP="004775C0"/>
    <w:p w14:paraId="42D4CA69" w14:textId="77777777" w:rsidR="00261F1A" w:rsidRDefault="00261F1A" w:rsidP="004775C0"/>
    <w:p w14:paraId="7865E70C" w14:textId="77777777" w:rsidR="00261F1A" w:rsidRDefault="00261F1A" w:rsidP="004775C0"/>
    <w:p w14:paraId="785DAD71" w14:textId="77777777" w:rsidR="00261F1A" w:rsidRDefault="00261F1A" w:rsidP="004775C0"/>
    <w:p w14:paraId="3CD3D272" w14:textId="77777777" w:rsidR="00261F1A" w:rsidRDefault="00261F1A" w:rsidP="004775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B6A6D" w14:textId="77777777" w:rsidR="003A4687" w:rsidRDefault="003A4687" w:rsidP="004775C0">
    <w:pPr>
      <w:pStyle w:val="Header"/>
    </w:pPr>
  </w:p>
  <w:p w14:paraId="188EA706" w14:textId="77777777" w:rsidR="003A4687" w:rsidRDefault="003A4687" w:rsidP="004775C0"/>
  <w:p w14:paraId="33AA5956" w14:textId="77777777" w:rsidR="003A4687" w:rsidRDefault="003A4687" w:rsidP="004775C0"/>
  <w:p w14:paraId="29320F03" w14:textId="77777777" w:rsidR="003A4687" w:rsidRDefault="003A4687" w:rsidP="004775C0"/>
  <w:p w14:paraId="76425949" w14:textId="77777777" w:rsidR="003A4687" w:rsidRDefault="003A4687" w:rsidP="004775C0"/>
  <w:p w14:paraId="77B6EA75" w14:textId="77777777" w:rsidR="003A4687" w:rsidRDefault="003A4687" w:rsidP="004775C0"/>
  <w:p w14:paraId="155856E2" w14:textId="77777777" w:rsidR="003A4687" w:rsidRDefault="003A4687" w:rsidP="004775C0"/>
  <w:p w14:paraId="07CEB208" w14:textId="77777777" w:rsidR="003A4687" w:rsidRDefault="003A4687" w:rsidP="004775C0"/>
  <w:p w14:paraId="0BEED177" w14:textId="77777777" w:rsidR="003A4687" w:rsidRDefault="003A4687" w:rsidP="004775C0"/>
  <w:p w14:paraId="34C614E6" w14:textId="77777777" w:rsidR="003A4687" w:rsidRDefault="003A4687" w:rsidP="004775C0"/>
  <w:p w14:paraId="7BD7383F" w14:textId="77777777" w:rsidR="003A4687" w:rsidRDefault="003A4687" w:rsidP="004775C0"/>
  <w:p w14:paraId="547BBE9D" w14:textId="77777777" w:rsidR="003A4687" w:rsidRDefault="003A4687" w:rsidP="004775C0"/>
  <w:p w14:paraId="000B1880" w14:textId="77777777" w:rsidR="00E74BE4" w:rsidRDefault="00E74BE4" w:rsidP="004775C0"/>
  <w:p w14:paraId="46CC985A" w14:textId="77777777" w:rsidR="00E74BE4" w:rsidRDefault="00E74BE4" w:rsidP="004775C0"/>
  <w:p w14:paraId="4E1A905A" w14:textId="77777777" w:rsidR="00E74BE4" w:rsidRDefault="00E74BE4" w:rsidP="004775C0"/>
  <w:p w14:paraId="732F2D5F" w14:textId="77777777" w:rsidR="00E74BE4" w:rsidRDefault="00E74BE4" w:rsidP="004775C0"/>
  <w:p w14:paraId="1FB0D0FA" w14:textId="77777777" w:rsidR="00E74BE4" w:rsidRDefault="00E74BE4" w:rsidP="004775C0"/>
  <w:p w14:paraId="168D59FD" w14:textId="77777777" w:rsidR="00E74BE4" w:rsidRDefault="00E74BE4" w:rsidP="004775C0"/>
  <w:p w14:paraId="3007C8A0" w14:textId="77777777" w:rsidR="00E74BE4" w:rsidRDefault="00E74BE4" w:rsidP="004775C0"/>
  <w:p w14:paraId="12929E47" w14:textId="77777777" w:rsidR="004B7330" w:rsidRDefault="004B7330" w:rsidP="004775C0"/>
  <w:p w14:paraId="5F316611" w14:textId="77777777" w:rsidR="004B7330" w:rsidRDefault="004B7330" w:rsidP="004775C0"/>
  <w:p w14:paraId="2B40ED85" w14:textId="77777777" w:rsidR="004B7330" w:rsidRDefault="004B7330" w:rsidP="004775C0"/>
  <w:p w14:paraId="21172098" w14:textId="77777777" w:rsidR="004B7330" w:rsidRDefault="004B7330" w:rsidP="004775C0"/>
  <w:p w14:paraId="4A5520F2" w14:textId="77777777" w:rsidR="004B7330" w:rsidRDefault="004B7330" w:rsidP="004775C0"/>
  <w:p w14:paraId="000E80F2" w14:textId="77777777" w:rsidR="00774A8B" w:rsidRDefault="00774A8B" w:rsidP="004775C0"/>
  <w:p w14:paraId="3B9D715F" w14:textId="77777777" w:rsidR="00774A8B" w:rsidRDefault="00774A8B" w:rsidP="004775C0"/>
  <w:p w14:paraId="608C1FFB" w14:textId="77777777" w:rsidR="00D2633A" w:rsidRDefault="00D2633A" w:rsidP="004775C0"/>
  <w:p w14:paraId="5577B60C" w14:textId="77777777" w:rsidR="00D50C27" w:rsidRDefault="00D50C27" w:rsidP="004775C0"/>
  <w:p w14:paraId="48C963F7" w14:textId="77777777" w:rsidR="00B261FD" w:rsidRDefault="00B261FD" w:rsidP="004775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4AC1"/>
    <w:multiLevelType w:val="hybridMultilevel"/>
    <w:tmpl w:val="A212F41C"/>
    <w:lvl w:ilvl="0" w:tplc="832E0C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4DC5"/>
    <w:multiLevelType w:val="hybridMultilevel"/>
    <w:tmpl w:val="7C263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86768"/>
    <w:multiLevelType w:val="hybridMultilevel"/>
    <w:tmpl w:val="7A603E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65DDB"/>
    <w:multiLevelType w:val="hybridMultilevel"/>
    <w:tmpl w:val="D98EAFFC"/>
    <w:lvl w:ilvl="0" w:tplc="7C540030">
      <w:start w:val="1"/>
      <w:numFmt w:val="bullet"/>
      <w:lvlText w:val="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D22420"/>
    <w:multiLevelType w:val="multilevel"/>
    <w:tmpl w:val="24CA9E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493740E"/>
    <w:multiLevelType w:val="hybridMultilevel"/>
    <w:tmpl w:val="0BDA205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2A0EDF"/>
    <w:multiLevelType w:val="hybridMultilevel"/>
    <w:tmpl w:val="1E388F68"/>
    <w:lvl w:ilvl="0" w:tplc="239EE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FC436AA"/>
    <w:multiLevelType w:val="hybridMultilevel"/>
    <w:tmpl w:val="BBD4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D0CF8"/>
    <w:multiLevelType w:val="hybridMultilevel"/>
    <w:tmpl w:val="0BDA205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F94C66"/>
    <w:multiLevelType w:val="hybridMultilevel"/>
    <w:tmpl w:val="9FE2082C"/>
    <w:lvl w:ilvl="0" w:tplc="C442D4B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8"/>
  </w:num>
  <w:num w:numId="10">
    <w:abstractNumId w:val="1"/>
  </w:num>
  <w:num w:numId="11">
    <w:abstractNumId w:val="2"/>
  </w:num>
  <w:num w:numId="12">
    <w:abstractNumId w:val="7"/>
  </w:num>
  <w:numIdMacAtCleanup w:val="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pe Jara">
    <w15:presenceInfo w15:providerId="None" w15:userId="Felipe J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wfrsfdaseee28eaedu5erfsw20zdtpvrepp&quot;&gt;methodology and theory&lt;record-ids&gt;&lt;item&gt;428&lt;/item&gt;&lt;/record-ids&gt;&lt;/item&gt;&lt;/Libraries&gt;"/>
  </w:docVars>
  <w:rsids>
    <w:rsidRoot w:val="00D55A14"/>
    <w:rsid w:val="000120EC"/>
    <w:rsid w:val="00012563"/>
    <w:rsid w:val="00022D00"/>
    <w:rsid w:val="000275BA"/>
    <w:rsid w:val="00067963"/>
    <w:rsid w:val="00067D7E"/>
    <w:rsid w:val="00070499"/>
    <w:rsid w:val="00074AA7"/>
    <w:rsid w:val="0008233B"/>
    <w:rsid w:val="00083DFE"/>
    <w:rsid w:val="00090226"/>
    <w:rsid w:val="000947A8"/>
    <w:rsid w:val="000A029D"/>
    <w:rsid w:val="000A173B"/>
    <w:rsid w:val="000A6EFF"/>
    <w:rsid w:val="000C4D98"/>
    <w:rsid w:val="000C6710"/>
    <w:rsid w:val="000D57B3"/>
    <w:rsid w:val="000D7A78"/>
    <w:rsid w:val="000D7F3A"/>
    <w:rsid w:val="000E2EBF"/>
    <w:rsid w:val="000E4C62"/>
    <w:rsid w:val="000E63F0"/>
    <w:rsid w:val="000F13B9"/>
    <w:rsid w:val="00101C65"/>
    <w:rsid w:val="00101E9C"/>
    <w:rsid w:val="001123CF"/>
    <w:rsid w:val="00123A08"/>
    <w:rsid w:val="00132404"/>
    <w:rsid w:val="00132529"/>
    <w:rsid w:val="00136DAE"/>
    <w:rsid w:val="0016127F"/>
    <w:rsid w:val="00161694"/>
    <w:rsid w:val="0016532C"/>
    <w:rsid w:val="00167839"/>
    <w:rsid w:val="00171E1B"/>
    <w:rsid w:val="0018550A"/>
    <w:rsid w:val="00186747"/>
    <w:rsid w:val="001876FB"/>
    <w:rsid w:val="001A1009"/>
    <w:rsid w:val="001A7CCB"/>
    <w:rsid w:val="001B30E1"/>
    <w:rsid w:val="001B577C"/>
    <w:rsid w:val="001B64EB"/>
    <w:rsid w:val="001C0DCA"/>
    <w:rsid w:val="001C3F47"/>
    <w:rsid w:val="001D119B"/>
    <w:rsid w:val="001D30FD"/>
    <w:rsid w:val="001F0EBC"/>
    <w:rsid w:val="001F3EDD"/>
    <w:rsid w:val="001F57E5"/>
    <w:rsid w:val="00201FE8"/>
    <w:rsid w:val="00211FE0"/>
    <w:rsid w:val="0021261D"/>
    <w:rsid w:val="00220E0A"/>
    <w:rsid w:val="0022325A"/>
    <w:rsid w:val="00231D17"/>
    <w:rsid w:val="0023274B"/>
    <w:rsid w:val="0023305C"/>
    <w:rsid w:val="00233D9D"/>
    <w:rsid w:val="00235299"/>
    <w:rsid w:val="002449BF"/>
    <w:rsid w:val="00247512"/>
    <w:rsid w:val="00251E91"/>
    <w:rsid w:val="002561A0"/>
    <w:rsid w:val="00261F1A"/>
    <w:rsid w:val="00263362"/>
    <w:rsid w:val="00267D35"/>
    <w:rsid w:val="0028572E"/>
    <w:rsid w:val="00291A9E"/>
    <w:rsid w:val="00293201"/>
    <w:rsid w:val="002A24C4"/>
    <w:rsid w:val="002B3EB7"/>
    <w:rsid w:val="002F0604"/>
    <w:rsid w:val="00303DBD"/>
    <w:rsid w:val="00307207"/>
    <w:rsid w:val="00312CB1"/>
    <w:rsid w:val="00316814"/>
    <w:rsid w:val="003336C7"/>
    <w:rsid w:val="00343215"/>
    <w:rsid w:val="00345744"/>
    <w:rsid w:val="00366C28"/>
    <w:rsid w:val="00377A87"/>
    <w:rsid w:val="003800BF"/>
    <w:rsid w:val="003865EA"/>
    <w:rsid w:val="003905DD"/>
    <w:rsid w:val="003921F2"/>
    <w:rsid w:val="00392DF6"/>
    <w:rsid w:val="00392E31"/>
    <w:rsid w:val="003A4687"/>
    <w:rsid w:val="003B1108"/>
    <w:rsid w:val="003B426E"/>
    <w:rsid w:val="003B6DFB"/>
    <w:rsid w:val="003C183E"/>
    <w:rsid w:val="003D09FF"/>
    <w:rsid w:val="003D24B4"/>
    <w:rsid w:val="003D3F82"/>
    <w:rsid w:val="003F2464"/>
    <w:rsid w:val="0040143C"/>
    <w:rsid w:val="004069A1"/>
    <w:rsid w:val="00414573"/>
    <w:rsid w:val="004169CD"/>
    <w:rsid w:val="0041789C"/>
    <w:rsid w:val="0042000F"/>
    <w:rsid w:val="00421DD6"/>
    <w:rsid w:val="00422AC5"/>
    <w:rsid w:val="00424BF4"/>
    <w:rsid w:val="00430CDB"/>
    <w:rsid w:val="00445BC0"/>
    <w:rsid w:val="00455220"/>
    <w:rsid w:val="004775C0"/>
    <w:rsid w:val="004817CF"/>
    <w:rsid w:val="00481CCD"/>
    <w:rsid w:val="004866E9"/>
    <w:rsid w:val="004962E4"/>
    <w:rsid w:val="004B6A61"/>
    <w:rsid w:val="004B7330"/>
    <w:rsid w:val="004C48A5"/>
    <w:rsid w:val="004C6DD6"/>
    <w:rsid w:val="004C7DB4"/>
    <w:rsid w:val="004D154E"/>
    <w:rsid w:val="004D7198"/>
    <w:rsid w:val="004E13A4"/>
    <w:rsid w:val="004E4C61"/>
    <w:rsid w:val="004E6AE0"/>
    <w:rsid w:val="004F2A24"/>
    <w:rsid w:val="004F4B6B"/>
    <w:rsid w:val="004F58E2"/>
    <w:rsid w:val="00502EE2"/>
    <w:rsid w:val="0050455C"/>
    <w:rsid w:val="005146BE"/>
    <w:rsid w:val="00514A74"/>
    <w:rsid w:val="005307D2"/>
    <w:rsid w:val="005330CA"/>
    <w:rsid w:val="00537927"/>
    <w:rsid w:val="00541797"/>
    <w:rsid w:val="00554855"/>
    <w:rsid w:val="00567C04"/>
    <w:rsid w:val="00570EDA"/>
    <w:rsid w:val="005813AF"/>
    <w:rsid w:val="00582F87"/>
    <w:rsid w:val="00594659"/>
    <w:rsid w:val="005A0AF1"/>
    <w:rsid w:val="005A1F4C"/>
    <w:rsid w:val="005C41CA"/>
    <w:rsid w:val="005D0030"/>
    <w:rsid w:val="005D0B17"/>
    <w:rsid w:val="005D4229"/>
    <w:rsid w:val="005F09B9"/>
    <w:rsid w:val="005F146E"/>
    <w:rsid w:val="005F1991"/>
    <w:rsid w:val="005F3860"/>
    <w:rsid w:val="005F38F0"/>
    <w:rsid w:val="005F55B0"/>
    <w:rsid w:val="006039AD"/>
    <w:rsid w:val="00604159"/>
    <w:rsid w:val="00605500"/>
    <w:rsid w:val="0061188D"/>
    <w:rsid w:val="006145DF"/>
    <w:rsid w:val="00621B1F"/>
    <w:rsid w:val="0062307C"/>
    <w:rsid w:val="00642AAD"/>
    <w:rsid w:val="00661FDE"/>
    <w:rsid w:val="0068344C"/>
    <w:rsid w:val="00683F64"/>
    <w:rsid w:val="0069023A"/>
    <w:rsid w:val="00695E0B"/>
    <w:rsid w:val="00695E2E"/>
    <w:rsid w:val="006A258F"/>
    <w:rsid w:val="006B6296"/>
    <w:rsid w:val="006C1167"/>
    <w:rsid w:val="006C39D2"/>
    <w:rsid w:val="006C3A5E"/>
    <w:rsid w:val="006F1765"/>
    <w:rsid w:val="006F1E0C"/>
    <w:rsid w:val="00701954"/>
    <w:rsid w:val="00704A95"/>
    <w:rsid w:val="007256BE"/>
    <w:rsid w:val="00731E4D"/>
    <w:rsid w:val="00734C35"/>
    <w:rsid w:val="00736B89"/>
    <w:rsid w:val="00742FF0"/>
    <w:rsid w:val="007462AA"/>
    <w:rsid w:val="0075468C"/>
    <w:rsid w:val="007567E0"/>
    <w:rsid w:val="00756D0C"/>
    <w:rsid w:val="007614E8"/>
    <w:rsid w:val="00774A8B"/>
    <w:rsid w:val="00777B10"/>
    <w:rsid w:val="00777C68"/>
    <w:rsid w:val="00777FCC"/>
    <w:rsid w:val="0079002E"/>
    <w:rsid w:val="00791681"/>
    <w:rsid w:val="007924CD"/>
    <w:rsid w:val="007A1217"/>
    <w:rsid w:val="007B226D"/>
    <w:rsid w:val="007B4EBA"/>
    <w:rsid w:val="007C51DD"/>
    <w:rsid w:val="007C79F7"/>
    <w:rsid w:val="007D4ADA"/>
    <w:rsid w:val="007E05B0"/>
    <w:rsid w:val="00800E6D"/>
    <w:rsid w:val="00801D28"/>
    <w:rsid w:val="008026F4"/>
    <w:rsid w:val="0081133E"/>
    <w:rsid w:val="00820A1A"/>
    <w:rsid w:val="00821901"/>
    <w:rsid w:val="0082686B"/>
    <w:rsid w:val="008342D3"/>
    <w:rsid w:val="00836A1C"/>
    <w:rsid w:val="00843A55"/>
    <w:rsid w:val="008455CF"/>
    <w:rsid w:val="00852653"/>
    <w:rsid w:val="00852AE2"/>
    <w:rsid w:val="00855CD4"/>
    <w:rsid w:val="008638CA"/>
    <w:rsid w:val="00864C03"/>
    <w:rsid w:val="00874ED8"/>
    <w:rsid w:val="00876B9D"/>
    <w:rsid w:val="00882F00"/>
    <w:rsid w:val="00883B1D"/>
    <w:rsid w:val="00894577"/>
    <w:rsid w:val="008B0940"/>
    <w:rsid w:val="008B6756"/>
    <w:rsid w:val="008C262E"/>
    <w:rsid w:val="008C464A"/>
    <w:rsid w:val="008D2828"/>
    <w:rsid w:val="008E3EF0"/>
    <w:rsid w:val="008E50B3"/>
    <w:rsid w:val="008F04E8"/>
    <w:rsid w:val="008F6C0B"/>
    <w:rsid w:val="008F6FE1"/>
    <w:rsid w:val="00905C71"/>
    <w:rsid w:val="0091093F"/>
    <w:rsid w:val="00911357"/>
    <w:rsid w:val="00913F68"/>
    <w:rsid w:val="00915A4A"/>
    <w:rsid w:val="0092208A"/>
    <w:rsid w:val="00927CE2"/>
    <w:rsid w:val="0093338A"/>
    <w:rsid w:val="009340C1"/>
    <w:rsid w:val="00935B47"/>
    <w:rsid w:val="00937379"/>
    <w:rsid w:val="00940A7F"/>
    <w:rsid w:val="00953EC0"/>
    <w:rsid w:val="00962DA3"/>
    <w:rsid w:val="0096375F"/>
    <w:rsid w:val="00965B8B"/>
    <w:rsid w:val="009710F8"/>
    <w:rsid w:val="00975C91"/>
    <w:rsid w:val="00980B15"/>
    <w:rsid w:val="0098705B"/>
    <w:rsid w:val="009942B3"/>
    <w:rsid w:val="009A74BA"/>
    <w:rsid w:val="009C278D"/>
    <w:rsid w:val="009D21E7"/>
    <w:rsid w:val="009E2680"/>
    <w:rsid w:val="009E3D01"/>
    <w:rsid w:val="009E7EE5"/>
    <w:rsid w:val="00A04564"/>
    <w:rsid w:val="00A04778"/>
    <w:rsid w:val="00A15924"/>
    <w:rsid w:val="00A15B2A"/>
    <w:rsid w:val="00A20242"/>
    <w:rsid w:val="00A451EB"/>
    <w:rsid w:val="00A46C57"/>
    <w:rsid w:val="00A51286"/>
    <w:rsid w:val="00A5292F"/>
    <w:rsid w:val="00A6663D"/>
    <w:rsid w:val="00A67D72"/>
    <w:rsid w:val="00A70121"/>
    <w:rsid w:val="00A7176B"/>
    <w:rsid w:val="00A778AD"/>
    <w:rsid w:val="00A81D3E"/>
    <w:rsid w:val="00A81E79"/>
    <w:rsid w:val="00A95B66"/>
    <w:rsid w:val="00A9723F"/>
    <w:rsid w:val="00AA43D2"/>
    <w:rsid w:val="00AA5448"/>
    <w:rsid w:val="00AA7B0C"/>
    <w:rsid w:val="00AB27B6"/>
    <w:rsid w:val="00AB3582"/>
    <w:rsid w:val="00AC6720"/>
    <w:rsid w:val="00AD735D"/>
    <w:rsid w:val="00AE4EFF"/>
    <w:rsid w:val="00AF2CFE"/>
    <w:rsid w:val="00AF3D3B"/>
    <w:rsid w:val="00B01550"/>
    <w:rsid w:val="00B06D96"/>
    <w:rsid w:val="00B0721E"/>
    <w:rsid w:val="00B10B20"/>
    <w:rsid w:val="00B201C2"/>
    <w:rsid w:val="00B20CE7"/>
    <w:rsid w:val="00B261FD"/>
    <w:rsid w:val="00B314C2"/>
    <w:rsid w:val="00B34F8E"/>
    <w:rsid w:val="00B50C60"/>
    <w:rsid w:val="00B61720"/>
    <w:rsid w:val="00B80015"/>
    <w:rsid w:val="00B80E10"/>
    <w:rsid w:val="00B8182C"/>
    <w:rsid w:val="00B91C20"/>
    <w:rsid w:val="00B97976"/>
    <w:rsid w:val="00B97BB9"/>
    <w:rsid w:val="00BA3FDB"/>
    <w:rsid w:val="00BC2760"/>
    <w:rsid w:val="00BC28A6"/>
    <w:rsid w:val="00BD294A"/>
    <w:rsid w:val="00BE20B1"/>
    <w:rsid w:val="00BE6A58"/>
    <w:rsid w:val="00BF1006"/>
    <w:rsid w:val="00BF3222"/>
    <w:rsid w:val="00C04049"/>
    <w:rsid w:val="00C126B2"/>
    <w:rsid w:val="00C12910"/>
    <w:rsid w:val="00C14F90"/>
    <w:rsid w:val="00C30620"/>
    <w:rsid w:val="00C4733D"/>
    <w:rsid w:val="00C53565"/>
    <w:rsid w:val="00C55A11"/>
    <w:rsid w:val="00C56427"/>
    <w:rsid w:val="00C57378"/>
    <w:rsid w:val="00C61AD9"/>
    <w:rsid w:val="00C642DD"/>
    <w:rsid w:val="00C70934"/>
    <w:rsid w:val="00C70C04"/>
    <w:rsid w:val="00C80411"/>
    <w:rsid w:val="00C82C31"/>
    <w:rsid w:val="00C97693"/>
    <w:rsid w:val="00CA5C23"/>
    <w:rsid w:val="00CC3A3D"/>
    <w:rsid w:val="00CC7829"/>
    <w:rsid w:val="00CD36BF"/>
    <w:rsid w:val="00D10B06"/>
    <w:rsid w:val="00D155DE"/>
    <w:rsid w:val="00D16D40"/>
    <w:rsid w:val="00D24E4C"/>
    <w:rsid w:val="00D2633A"/>
    <w:rsid w:val="00D31EE6"/>
    <w:rsid w:val="00D47104"/>
    <w:rsid w:val="00D50C27"/>
    <w:rsid w:val="00D51518"/>
    <w:rsid w:val="00D55A14"/>
    <w:rsid w:val="00D675E6"/>
    <w:rsid w:val="00D76EF0"/>
    <w:rsid w:val="00D806D7"/>
    <w:rsid w:val="00D83C5A"/>
    <w:rsid w:val="00D918B5"/>
    <w:rsid w:val="00D9245C"/>
    <w:rsid w:val="00D935D6"/>
    <w:rsid w:val="00DA14CE"/>
    <w:rsid w:val="00DB2864"/>
    <w:rsid w:val="00DC6801"/>
    <w:rsid w:val="00DD6E58"/>
    <w:rsid w:val="00DE13A2"/>
    <w:rsid w:val="00DE2C6A"/>
    <w:rsid w:val="00DF2CFF"/>
    <w:rsid w:val="00DF2EBA"/>
    <w:rsid w:val="00DF75E2"/>
    <w:rsid w:val="00E126BA"/>
    <w:rsid w:val="00E14A95"/>
    <w:rsid w:val="00E168C0"/>
    <w:rsid w:val="00E24BE4"/>
    <w:rsid w:val="00E26F3F"/>
    <w:rsid w:val="00E3468E"/>
    <w:rsid w:val="00E34B13"/>
    <w:rsid w:val="00E3555F"/>
    <w:rsid w:val="00E35F1C"/>
    <w:rsid w:val="00E400AB"/>
    <w:rsid w:val="00E406F1"/>
    <w:rsid w:val="00E4199A"/>
    <w:rsid w:val="00E4259A"/>
    <w:rsid w:val="00E46E0A"/>
    <w:rsid w:val="00E5253F"/>
    <w:rsid w:val="00E547DE"/>
    <w:rsid w:val="00E63926"/>
    <w:rsid w:val="00E66D0C"/>
    <w:rsid w:val="00E67200"/>
    <w:rsid w:val="00E6737E"/>
    <w:rsid w:val="00E74BE4"/>
    <w:rsid w:val="00E75F4F"/>
    <w:rsid w:val="00E767BA"/>
    <w:rsid w:val="00E837E6"/>
    <w:rsid w:val="00E9367F"/>
    <w:rsid w:val="00E95A17"/>
    <w:rsid w:val="00EB0B1A"/>
    <w:rsid w:val="00EB7E58"/>
    <w:rsid w:val="00EC2C31"/>
    <w:rsid w:val="00EC54EF"/>
    <w:rsid w:val="00ED09D1"/>
    <w:rsid w:val="00ED2873"/>
    <w:rsid w:val="00EF7DE1"/>
    <w:rsid w:val="00F0281E"/>
    <w:rsid w:val="00F0687E"/>
    <w:rsid w:val="00F06D86"/>
    <w:rsid w:val="00F10B88"/>
    <w:rsid w:val="00F10DF3"/>
    <w:rsid w:val="00F144CC"/>
    <w:rsid w:val="00F1577E"/>
    <w:rsid w:val="00F213A1"/>
    <w:rsid w:val="00F21921"/>
    <w:rsid w:val="00F25961"/>
    <w:rsid w:val="00F35017"/>
    <w:rsid w:val="00F35A9C"/>
    <w:rsid w:val="00F405B8"/>
    <w:rsid w:val="00F4085D"/>
    <w:rsid w:val="00F41847"/>
    <w:rsid w:val="00F66841"/>
    <w:rsid w:val="00F67B1D"/>
    <w:rsid w:val="00F739D1"/>
    <w:rsid w:val="00F75FA7"/>
    <w:rsid w:val="00F80D51"/>
    <w:rsid w:val="00F84951"/>
    <w:rsid w:val="00F90884"/>
    <w:rsid w:val="00F9319B"/>
    <w:rsid w:val="00FB3D95"/>
    <w:rsid w:val="00FC396A"/>
    <w:rsid w:val="00FE40B8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B60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75C0"/>
    <w:rPr>
      <w:rFonts w:eastAsia="Times New Roman" w:cstheme="minorHAnsi"/>
      <w:sz w:val="22"/>
      <w:szCs w:val="18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D57B3"/>
    <w:pPr>
      <w:pBdr>
        <w:bottom w:val="single" w:sz="8" w:space="4" w:color="4F81BD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300"/>
      <w:ind w:left="720"/>
      <w:contextualSpacing/>
      <w:jc w:val="center"/>
      <w:outlineLvl w:val="0"/>
    </w:pPr>
    <w:rPr>
      <w:rFonts w:ascii="Cambria" w:hAnsi="Cambria"/>
      <w:spacing w:val="5"/>
      <w:kern w:val="28"/>
      <w:sz w:val="32"/>
      <w:szCs w:val="52"/>
      <w:lang w:eastAsia="en-AU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B201C2"/>
    <w:pPr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utlineLvl w:val="1"/>
    </w:pPr>
    <w:rPr>
      <w:i/>
      <w:color w:val="17365D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215"/>
    <w:pPr>
      <w:spacing w:before="480" w:after="120"/>
      <w:outlineLvl w:val="2"/>
    </w:pPr>
    <w:rPr>
      <w:b/>
      <w:iCs/>
      <w:color w:val="595959" w:themeColor="text1" w:themeTint="A6"/>
      <w:spacing w:val="5"/>
      <w:kern w:val="28"/>
      <w:sz w:val="32"/>
      <w:szCs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DAE"/>
    <w:pPr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3A4"/>
    <w:pPr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207"/>
    <w:pPr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66E9"/>
    <w:pPr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66E9"/>
    <w:pPr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30620"/>
    <w:p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365F91"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20"/>
    <w:rPr>
      <w:rFonts w:ascii="Cambria" w:eastAsia="Times New Roman" w:hAnsi="Cambria"/>
      <w:iCs/>
      <w:color w:val="365F91"/>
      <w:kern w:val="32"/>
      <w:sz w:val="36"/>
      <w:szCs w:val="32"/>
      <w:lang w:bidi="he-IL"/>
    </w:rPr>
  </w:style>
  <w:style w:type="character" w:customStyle="1" w:styleId="Heading1Char">
    <w:name w:val="Heading 1 Char"/>
    <w:basedOn w:val="DefaultParagraphFont"/>
    <w:link w:val="Heading1"/>
    <w:rsid w:val="000D57B3"/>
    <w:rPr>
      <w:rFonts w:ascii="Cambria" w:eastAsia="Times New Roman" w:hAnsi="Cambria" w:cstheme="minorHAnsi"/>
      <w:spacing w:val="5"/>
      <w:kern w:val="28"/>
      <w:sz w:val="3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C53565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565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Number">
    <w:name w:val="List Number"/>
    <w:basedOn w:val="Normal"/>
    <w:link w:val="ListNumberChar"/>
    <w:autoRedefine/>
    <w:qFormat/>
    <w:rsid w:val="00E46E0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Theme="majorEastAsia"/>
      <w:szCs w:val="22"/>
    </w:rPr>
  </w:style>
  <w:style w:type="character" w:customStyle="1" w:styleId="ListNumberChar">
    <w:name w:val="List Number Char"/>
    <w:basedOn w:val="DefaultParagraphFont"/>
    <w:link w:val="ListNumber"/>
    <w:rsid w:val="00E46E0A"/>
    <w:rPr>
      <w:rFonts w:asciiTheme="minorHAnsi" w:eastAsiaTheme="majorEastAsia" w:hAnsiTheme="minorHAnsi" w:cstheme="minorHAns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01C2"/>
    <w:rPr>
      <w:rFonts w:ascii="Cambria" w:eastAsia="Times New Roman" w:hAnsi="Cambria" w:cs="Arial"/>
      <w:i/>
      <w:iCs/>
      <w:color w:val="17365D"/>
      <w:kern w:val="32"/>
      <w:sz w:val="28"/>
      <w:szCs w:val="32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0275B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left="56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0275BA"/>
    <w:rPr>
      <w:rFonts w:asciiTheme="majorHAnsi" w:eastAsia="Times New Roman" w:hAnsiTheme="majorHAnsi" w:cs="Arial"/>
      <w:bCs/>
      <w:sz w:val="22"/>
      <w:szCs w:val="18"/>
      <w:lang w:eastAsia="en-US"/>
    </w:rPr>
  </w:style>
  <w:style w:type="character" w:styleId="IntenseEmphasis">
    <w:name w:val="Intense Emphasis"/>
    <w:basedOn w:val="DefaultParagraphFont"/>
    <w:uiPriority w:val="21"/>
    <w:qFormat/>
    <w:rsid w:val="00F0687E"/>
    <w:rPr>
      <w:b/>
      <w:bCs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343215"/>
    <w:rPr>
      <w:rFonts w:asciiTheme="majorHAnsi" w:eastAsia="Times New Roman" w:hAnsiTheme="majorHAnsi" w:cs="Arial"/>
      <w:b/>
      <w:iCs/>
      <w:color w:val="595959" w:themeColor="text1" w:themeTint="A6"/>
      <w:spacing w:val="5"/>
      <w:kern w:val="28"/>
      <w:sz w:val="32"/>
      <w:szCs w:val="52"/>
      <w:lang w:eastAsia="en-US"/>
    </w:rPr>
  </w:style>
  <w:style w:type="character" w:customStyle="1" w:styleId="StyleNewYork9pt">
    <w:name w:val="Style New York 9 pt"/>
    <w:basedOn w:val="DefaultParagraphFont"/>
    <w:rsid w:val="00481CCD"/>
    <w:rPr>
      <w:rFonts w:ascii="New York" w:hAnsi="New York"/>
      <w:sz w:val="22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176B"/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76B"/>
    <w:rPr>
      <w:rFonts w:eastAsia="Times New Roman" w:cs="Arial"/>
      <w:noProof/>
      <w:sz w:val="22"/>
      <w:szCs w:val="18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7176B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76B"/>
    <w:rPr>
      <w:rFonts w:eastAsia="Times New Roman" w:cs="Arial"/>
      <w:noProof/>
      <w:sz w:val="22"/>
      <w:szCs w:val="18"/>
      <w:lang w:val="en-US" w:eastAsia="en-US"/>
    </w:rPr>
  </w:style>
  <w:style w:type="character" w:styleId="Strong">
    <w:name w:val="Strong"/>
    <w:basedOn w:val="DefaultParagraphFont"/>
    <w:uiPriority w:val="22"/>
    <w:qFormat/>
    <w:rsid w:val="00980B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6DA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18"/>
      <w:lang w:eastAsia="en-US"/>
    </w:rPr>
  </w:style>
  <w:style w:type="character" w:styleId="BookTitle">
    <w:name w:val="Book Title"/>
    <w:basedOn w:val="DefaultParagraphFont"/>
    <w:uiPriority w:val="33"/>
    <w:qFormat/>
    <w:rsid w:val="00136DA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230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6A1C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E13A4"/>
    <w:rPr>
      <w:rFonts w:asciiTheme="majorHAnsi" w:eastAsiaTheme="majorEastAsia" w:hAnsiTheme="majorHAnsi" w:cstheme="majorBidi"/>
      <w:color w:val="243F60" w:themeColor="accent1" w:themeShade="7F"/>
      <w:sz w:val="22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57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74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744"/>
    <w:rPr>
      <w:rFonts w:eastAsia="Times New Roman" w:cs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7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744"/>
    <w:rPr>
      <w:rFonts w:eastAsia="Times New Roman" w:cs="Arial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90226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0720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1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866E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1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866E9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B80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75C0"/>
    <w:rPr>
      <w:rFonts w:eastAsia="Times New Roman" w:cstheme="minorHAnsi"/>
      <w:sz w:val="22"/>
      <w:szCs w:val="18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D57B3"/>
    <w:pPr>
      <w:pBdr>
        <w:bottom w:val="single" w:sz="8" w:space="4" w:color="4F81BD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300"/>
      <w:ind w:left="720"/>
      <w:contextualSpacing/>
      <w:jc w:val="center"/>
      <w:outlineLvl w:val="0"/>
    </w:pPr>
    <w:rPr>
      <w:rFonts w:ascii="Cambria" w:hAnsi="Cambria"/>
      <w:spacing w:val="5"/>
      <w:kern w:val="28"/>
      <w:sz w:val="32"/>
      <w:szCs w:val="52"/>
      <w:lang w:eastAsia="en-AU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B201C2"/>
    <w:pPr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utlineLvl w:val="1"/>
    </w:pPr>
    <w:rPr>
      <w:i/>
      <w:color w:val="17365D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215"/>
    <w:pPr>
      <w:spacing w:before="480" w:after="120"/>
      <w:outlineLvl w:val="2"/>
    </w:pPr>
    <w:rPr>
      <w:b/>
      <w:iCs/>
      <w:color w:val="595959" w:themeColor="text1" w:themeTint="A6"/>
      <w:spacing w:val="5"/>
      <w:kern w:val="28"/>
      <w:sz w:val="32"/>
      <w:szCs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DAE"/>
    <w:pPr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3A4"/>
    <w:pPr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207"/>
    <w:pPr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66E9"/>
    <w:pPr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66E9"/>
    <w:pPr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30620"/>
    <w:p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365F91"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20"/>
    <w:rPr>
      <w:rFonts w:ascii="Cambria" w:eastAsia="Times New Roman" w:hAnsi="Cambria"/>
      <w:iCs/>
      <w:color w:val="365F91"/>
      <w:kern w:val="32"/>
      <w:sz w:val="36"/>
      <w:szCs w:val="32"/>
      <w:lang w:bidi="he-IL"/>
    </w:rPr>
  </w:style>
  <w:style w:type="character" w:customStyle="1" w:styleId="Heading1Char">
    <w:name w:val="Heading 1 Char"/>
    <w:basedOn w:val="DefaultParagraphFont"/>
    <w:link w:val="Heading1"/>
    <w:rsid w:val="000D57B3"/>
    <w:rPr>
      <w:rFonts w:ascii="Cambria" w:eastAsia="Times New Roman" w:hAnsi="Cambria" w:cstheme="minorHAnsi"/>
      <w:spacing w:val="5"/>
      <w:kern w:val="28"/>
      <w:sz w:val="3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C53565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565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Number">
    <w:name w:val="List Number"/>
    <w:basedOn w:val="Normal"/>
    <w:link w:val="ListNumberChar"/>
    <w:autoRedefine/>
    <w:qFormat/>
    <w:rsid w:val="00E46E0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eastAsiaTheme="majorEastAsia"/>
      <w:szCs w:val="22"/>
    </w:rPr>
  </w:style>
  <w:style w:type="character" w:customStyle="1" w:styleId="ListNumberChar">
    <w:name w:val="List Number Char"/>
    <w:basedOn w:val="DefaultParagraphFont"/>
    <w:link w:val="ListNumber"/>
    <w:rsid w:val="00E46E0A"/>
    <w:rPr>
      <w:rFonts w:asciiTheme="minorHAnsi" w:eastAsiaTheme="majorEastAsia" w:hAnsiTheme="minorHAnsi" w:cstheme="minorHAns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01C2"/>
    <w:rPr>
      <w:rFonts w:ascii="Cambria" w:eastAsia="Times New Roman" w:hAnsi="Cambria" w:cs="Arial"/>
      <w:i/>
      <w:iCs/>
      <w:color w:val="17365D"/>
      <w:kern w:val="32"/>
      <w:sz w:val="28"/>
      <w:szCs w:val="32"/>
      <w:lang w:eastAsia="en-US"/>
    </w:rPr>
  </w:style>
  <w:style w:type="paragraph" w:styleId="ListBullet">
    <w:name w:val="List Bullet"/>
    <w:basedOn w:val="Normal"/>
    <w:link w:val="ListBulletChar"/>
    <w:autoRedefine/>
    <w:qFormat/>
    <w:rsid w:val="000275B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left="567"/>
    </w:pPr>
    <w:rPr>
      <w:bCs/>
    </w:rPr>
  </w:style>
  <w:style w:type="character" w:customStyle="1" w:styleId="ListBulletChar">
    <w:name w:val="List Bullet Char"/>
    <w:basedOn w:val="DefaultParagraphFont"/>
    <w:link w:val="ListBullet"/>
    <w:rsid w:val="000275BA"/>
    <w:rPr>
      <w:rFonts w:asciiTheme="majorHAnsi" w:eastAsia="Times New Roman" w:hAnsiTheme="majorHAnsi" w:cs="Arial"/>
      <w:bCs/>
      <w:sz w:val="22"/>
      <w:szCs w:val="18"/>
      <w:lang w:eastAsia="en-US"/>
    </w:rPr>
  </w:style>
  <w:style w:type="character" w:styleId="IntenseEmphasis">
    <w:name w:val="Intense Emphasis"/>
    <w:basedOn w:val="DefaultParagraphFont"/>
    <w:uiPriority w:val="21"/>
    <w:qFormat/>
    <w:rsid w:val="00F0687E"/>
    <w:rPr>
      <w:b/>
      <w:bCs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343215"/>
    <w:rPr>
      <w:rFonts w:asciiTheme="majorHAnsi" w:eastAsia="Times New Roman" w:hAnsiTheme="majorHAnsi" w:cs="Arial"/>
      <w:b/>
      <w:iCs/>
      <w:color w:val="595959" w:themeColor="text1" w:themeTint="A6"/>
      <w:spacing w:val="5"/>
      <w:kern w:val="28"/>
      <w:sz w:val="32"/>
      <w:szCs w:val="52"/>
      <w:lang w:eastAsia="en-US"/>
    </w:rPr>
  </w:style>
  <w:style w:type="character" w:customStyle="1" w:styleId="StyleNewYork9pt">
    <w:name w:val="Style New York 9 pt"/>
    <w:basedOn w:val="DefaultParagraphFont"/>
    <w:rsid w:val="00481CCD"/>
    <w:rPr>
      <w:rFonts w:ascii="New York" w:hAnsi="New York"/>
      <w:sz w:val="22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176B"/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76B"/>
    <w:rPr>
      <w:rFonts w:eastAsia="Times New Roman" w:cs="Arial"/>
      <w:noProof/>
      <w:sz w:val="22"/>
      <w:szCs w:val="18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7176B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76B"/>
    <w:rPr>
      <w:rFonts w:eastAsia="Times New Roman" w:cs="Arial"/>
      <w:noProof/>
      <w:sz w:val="22"/>
      <w:szCs w:val="18"/>
      <w:lang w:val="en-US" w:eastAsia="en-US"/>
    </w:rPr>
  </w:style>
  <w:style w:type="character" w:styleId="Strong">
    <w:name w:val="Strong"/>
    <w:basedOn w:val="DefaultParagraphFont"/>
    <w:uiPriority w:val="22"/>
    <w:qFormat/>
    <w:rsid w:val="00980B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6DA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18"/>
      <w:lang w:eastAsia="en-US"/>
    </w:rPr>
  </w:style>
  <w:style w:type="character" w:styleId="BookTitle">
    <w:name w:val="Book Title"/>
    <w:basedOn w:val="DefaultParagraphFont"/>
    <w:uiPriority w:val="33"/>
    <w:qFormat/>
    <w:rsid w:val="00136DA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230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6A1C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E13A4"/>
    <w:rPr>
      <w:rFonts w:asciiTheme="majorHAnsi" w:eastAsiaTheme="majorEastAsia" w:hAnsiTheme="majorHAnsi" w:cstheme="majorBidi"/>
      <w:color w:val="243F60" w:themeColor="accent1" w:themeShade="7F"/>
      <w:sz w:val="22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57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74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744"/>
    <w:rPr>
      <w:rFonts w:eastAsia="Times New Roman" w:cs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7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744"/>
    <w:rPr>
      <w:rFonts w:eastAsia="Times New Roman" w:cs="Arial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90226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0720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1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866E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1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866E9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B8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andrea\Application%20Data\Microsoft\Templates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</dc:creator>
  <cp:lastModifiedBy>Andrea Stern</cp:lastModifiedBy>
  <cp:revision>4</cp:revision>
  <cp:lastPrinted>2018-04-24T03:02:00Z</cp:lastPrinted>
  <dcterms:created xsi:type="dcterms:W3CDTF">2018-04-26T05:04:00Z</dcterms:created>
  <dcterms:modified xsi:type="dcterms:W3CDTF">2018-04-26T06:43:00Z</dcterms:modified>
</cp:coreProperties>
</file>