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FC" w:rsidRPr="007E7FA5" w:rsidRDefault="00381CDA" w:rsidP="007E7FA5">
      <w:pPr>
        <w:pStyle w:val="Heading4"/>
        <w:jc w:val="center"/>
        <w:rPr>
          <w:sz w:val="28"/>
        </w:rPr>
      </w:pPr>
      <w:bookmarkStart w:id="0" w:name="_Toc459380262"/>
      <w:r w:rsidRPr="007E7FA5">
        <w:rPr>
          <w:sz w:val="28"/>
        </w:rPr>
        <w:t xml:space="preserve">Ass </w:t>
      </w:r>
      <w:r w:rsidR="005B7068" w:rsidRPr="007E7FA5">
        <w:rPr>
          <w:sz w:val="28"/>
        </w:rPr>
        <w:t>3</w:t>
      </w:r>
      <w:r w:rsidRPr="007E7FA5">
        <w:rPr>
          <w:sz w:val="28"/>
        </w:rPr>
        <w:t xml:space="preserve">: </w:t>
      </w:r>
      <w:r w:rsidR="005C1BF8" w:rsidRPr="007E7FA5">
        <w:rPr>
          <w:sz w:val="28"/>
        </w:rPr>
        <w:t>Summari</w:t>
      </w:r>
      <w:r w:rsidR="001921FC" w:rsidRPr="007E7FA5">
        <w:rPr>
          <w:sz w:val="28"/>
        </w:rPr>
        <w:t>s</w:t>
      </w:r>
      <w:r w:rsidR="0021720E" w:rsidRPr="007E7FA5">
        <w:rPr>
          <w:sz w:val="28"/>
        </w:rPr>
        <w:t>ing</w:t>
      </w:r>
      <w:r w:rsidR="005C1BF8" w:rsidRPr="007E7FA5">
        <w:rPr>
          <w:sz w:val="28"/>
        </w:rPr>
        <w:t xml:space="preserve"> </w:t>
      </w:r>
      <w:r w:rsidR="008A73FE" w:rsidRPr="007E7FA5">
        <w:rPr>
          <w:sz w:val="28"/>
        </w:rPr>
        <w:t>ideas from your synthesis grid</w:t>
      </w:r>
      <w:r w:rsidR="00E060BA" w:rsidRPr="007E7FA5">
        <w:rPr>
          <w:sz w:val="28"/>
        </w:rPr>
        <w:t xml:space="preserve"> and mapping </w:t>
      </w:r>
      <w:r w:rsidR="00917CEB" w:rsidRPr="007E7FA5">
        <w:rPr>
          <w:sz w:val="28"/>
        </w:rPr>
        <w:t xml:space="preserve">root causes of </w:t>
      </w:r>
      <w:r w:rsidR="00B834D5" w:rsidRPr="007E7FA5">
        <w:rPr>
          <w:sz w:val="28"/>
        </w:rPr>
        <w:t xml:space="preserve">client’s </w:t>
      </w:r>
      <w:r w:rsidR="00917CEB" w:rsidRPr="007E7FA5">
        <w:rPr>
          <w:sz w:val="28"/>
        </w:rPr>
        <w:t xml:space="preserve">problems </w:t>
      </w:r>
      <w:r w:rsidR="00B834D5" w:rsidRPr="007E7FA5">
        <w:rPr>
          <w:sz w:val="28"/>
        </w:rPr>
        <w:t xml:space="preserve">to </w:t>
      </w:r>
      <w:r w:rsidR="00417006" w:rsidRPr="007E7FA5">
        <w:rPr>
          <w:sz w:val="28"/>
        </w:rPr>
        <w:t xml:space="preserve">IT </w:t>
      </w:r>
      <w:r w:rsidR="00E060BA" w:rsidRPr="007E7FA5">
        <w:rPr>
          <w:sz w:val="28"/>
        </w:rPr>
        <w:t xml:space="preserve">strategies </w:t>
      </w:r>
      <w:r w:rsidR="00466AAE" w:rsidRPr="007E7FA5">
        <w:rPr>
          <w:sz w:val="28"/>
        </w:rPr>
        <w:t>(</w:t>
      </w:r>
      <w:r w:rsidRPr="007E7FA5">
        <w:rPr>
          <w:sz w:val="28"/>
        </w:rPr>
        <w:t>I</w:t>
      </w:r>
      <w:r w:rsidR="00466AAE" w:rsidRPr="007E7FA5">
        <w:rPr>
          <w:sz w:val="28"/>
        </w:rPr>
        <w:t>ndividual</w:t>
      </w:r>
      <w:r w:rsidR="00287C1F" w:rsidRPr="007E7FA5">
        <w:rPr>
          <w:sz w:val="28"/>
        </w:rPr>
        <w:t xml:space="preserve"> </w:t>
      </w:r>
      <w:r w:rsidR="005B7068" w:rsidRPr="007E7FA5">
        <w:rPr>
          <w:sz w:val="28"/>
        </w:rPr>
        <w:t>6</w:t>
      </w:r>
      <w:r w:rsidR="007F1AFC" w:rsidRPr="007E7FA5">
        <w:rPr>
          <w:sz w:val="28"/>
        </w:rPr>
        <w:t>%)</w:t>
      </w:r>
      <w:bookmarkEnd w:id="0"/>
    </w:p>
    <w:p w:rsidR="00A43540" w:rsidRDefault="00343671" w:rsidP="00580673">
      <w:pPr>
        <w:pStyle w:val="Heading4"/>
      </w:pPr>
      <w:r>
        <w:t>Bac</w:t>
      </w:r>
      <w:r w:rsidR="00A43540">
        <w:t>kground</w:t>
      </w:r>
    </w:p>
    <w:p w:rsidR="00773E75" w:rsidRDefault="00A43540" w:rsidP="00580673">
      <w:r>
        <w:t xml:space="preserve">In this </w:t>
      </w:r>
      <w:r w:rsidR="00343671">
        <w:t>assignment yo</w:t>
      </w:r>
      <w:r w:rsidR="008C265B">
        <w:t>u</w:t>
      </w:r>
      <w:r w:rsidR="00343671">
        <w:t xml:space="preserve"> will </w:t>
      </w:r>
      <w:r w:rsidR="00773E75">
        <w:t>do the following:</w:t>
      </w:r>
    </w:p>
    <w:p w:rsidR="00773E75" w:rsidRDefault="008261B9" w:rsidP="00EE7035">
      <w:pPr>
        <w:pStyle w:val="ListNumber"/>
      </w:pPr>
      <w:r>
        <w:t xml:space="preserve"> </w:t>
      </w:r>
      <w:r w:rsidR="006834E6">
        <w:t>Correct</w:t>
      </w:r>
      <w:r w:rsidR="00773E75">
        <w:t xml:space="preserve"> your synthesis grid based on the feedback you got from Ass 2</w:t>
      </w:r>
      <w:r w:rsidR="00EE7035">
        <w:t>,</w:t>
      </w:r>
      <w:r w:rsidR="00773E75">
        <w:t xml:space="preserve"> so that it meets the synthesis grid criteria fully. </w:t>
      </w:r>
      <w:r w:rsidR="00C42689">
        <w:t xml:space="preserve"> </w:t>
      </w:r>
    </w:p>
    <w:p w:rsidR="00673A7C" w:rsidRDefault="008261B9" w:rsidP="00EE7035">
      <w:pPr>
        <w:pStyle w:val="ListNumber"/>
      </w:pPr>
      <w:r>
        <w:t xml:space="preserve"> </w:t>
      </w:r>
      <w:r w:rsidR="00673A7C" w:rsidRPr="00673A7C">
        <w:t xml:space="preserve">Using information from the sources in </w:t>
      </w:r>
      <w:r w:rsidR="006F5F71">
        <w:t xml:space="preserve">this corrected synthesis </w:t>
      </w:r>
      <w:r w:rsidR="00673A7C" w:rsidRPr="00673A7C">
        <w:t>grid, write a summary of the main</w:t>
      </w:r>
      <w:r w:rsidR="00673A7C">
        <w:t xml:space="preserve"> </w:t>
      </w:r>
      <w:r w:rsidR="00673A7C" w:rsidRPr="00673A7C">
        <w:t>ideas</w:t>
      </w:r>
      <w:r w:rsidR="00673A7C">
        <w:t xml:space="preserve"> </w:t>
      </w:r>
      <w:r w:rsidR="00EE7035">
        <w:t>under each heading in which you have entered relevant information</w:t>
      </w:r>
      <w:r w:rsidR="00673A7C" w:rsidRPr="00673A7C">
        <w:t>.</w:t>
      </w:r>
      <w:r>
        <w:t xml:space="preserve"> </w:t>
      </w:r>
    </w:p>
    <w:p w:rsidR="00A43540" w:rsidRDefault="00CB79DE" w:rsidP="00EE7035">
      <w:pPr>
        <w:pStyle w:val="ListNumber"/>
      </w:pPr>
      <w:r>
        <w:t>M</w:t>
      </w:r>
      <w:r w:rsidR="004042D4">
        <w:t xml:space="preserve">ap the </w:t>
      </w:r>
      <w:r w:rsidR="006834E6">
        <w:t>root causes of</w:t>
      </w:r>
      <w:r w:rsidR="004042D4">
        <w:t xml:space="preserve"> the IT problem (Section 5 of the </w:t>
      </w:r>
      <w:r w:rsidR="00CF751A">
        <w:t>Client B</w:t>
      </w:r>
      <w:r w:rsidR="004042D4">
        <w:t>rief</w:t>
      </w:r>
      <w:r w:rsidR="00417006">
        <w:t xml:space="preserve"> v2.1</w:t>
      </w:r>
      <w:r w:rsidR="00CF751A">
        <w:t>)</w:t>
      </w:r>
      <w:r w:rsidR="00C112FB">
        <w:t xml:space="preserve"> </w:t>
      </w:r>
      <w:r w:rsidR="00B834D5">
        <w:t>to</w:t>
      </w:r>
      <w:r w:rsidR="00FA16BC">
        <w:t xml:space="preserve"> </w:t>
      </w:r>
      <w:r w:rsidR="00B834D5">
        <w:t xml:space="preserve">your IT strategy </w:t>
      </w:r>
      <w:r w:rsidR="00FA16BC">
        <w:t>(Section 6 of the Client Brief</w:t>
      </w:r>
      <w:r w:rsidR="00417006">
        <w:t xml:space="preserve"> v2.1</w:t>
      </w:r>
      <w:r w:rsidR="00FA16BC">
        <w:t>)</w:t>
      </w:r>
      <w:r w:rsidR="006F5F71">
        <w:t xml:space="preserve"> where appropriate</w:t>
      </w:r>
    </w:p>
    <w:p w:rsidR="0051246E" w:rsidRDefault="0051246E" w:rsidP="00580673">
      <w:pPr>
        <w:rPr>
          <w:rStyle w:val="Strong"/>
        </w:rPr>
      </w:pPr>
    </w:p>
    <w:p w:rsidR="006D5F38" w:rsidRDefault="006D5F38" w:rsidP="00580673">
      <w:pPr>
        <w:rPr>
          <w:rStyle w:val="Strong"/>
        </w:rPr>
      </w:pPr>
      <w:r w:rsidRPr="00FF7B62">
        <w:rPr>
          <w:rStyle w:val="Strong"/>
        </w:rPr>
        <w:t>Purpose of the Summary</w:t>
      </w:r>
    </w:p>
    <w:p w:rsidR="006D5F38" w:rsidRDefault="006D5F38" w:rsidP="00580673">
      <w:r>
        <w:t>The purpose of summarising the ideas in your synthesis grid</w:t>
      </w:r>
      <w:r w:rsidR="00673A7C">
        <w:t xml:space="preserve"> </w:t>
      </w:r>
      <w:r>
        <w:t>is to:</w:t>
      </w:r>
    </w:p>
    <w:p w:rsidR="006D5F38" w:rsidRDefault="006D5F38" w:rsidP="00EE7035">
      <w:pPr>
        <w:pStyle w:val="ListNumber"/>
        <w:numPr>
          <w:ilvl w:val="0"/>
          <w:numId w:val="31"/>
        </w:numPr>
      </w:pPr>
      <w:r>
        <w:t>help you organise your material around what the client wants you to do for them</w:t>
      </w:r>
      <w:r w:rsidR="00673A7C">
        <w:t xml:space="preserve"> (b</w:t>
      </w:r>
      <w:r w:rsidR="000D70E9">
        <w:t xml:space="preserve">ecause the </w:t>
      </w:r>
      <w:r w:rsidR="00673A7C">
        <w:t xml:space="preserve">column headings represent the client’s requirements </w:t>
      </w:r>
      <w:r w:rsidR="007B16E5">
        <w:t xml:space="preserve">as in the </w:t>
      </w:r>
      <w:r w:rsidR="00673A7C">
        <w:t>Client Brief Section 8)</w:t>
      </w:r>
    </w:p>
    <w:p w:rsidR="006D5F38" w:rsidRDefault="006D5F38" w:rsidP="00EE7035">
      <w:pPr>
        <w:pStyle w:val="ListNumber"/>
      </w:pPr>
      <w:r>
        <w:t xml:space="preserve"> help you clarify what is important in the grid and what is missing</w:t>
      </w:r>
    </w:p>
    <w:p w:rsidR="006D5F38" w:rsidRDefault="006D5F38" w:rsidP="00EE7035">
      <w:pPr>
        <w:pStyle w:val="ListNumber"/>
      </w:pPr>
      <w:r>
        <w:t xml:space="preserve"> </w:t>
      </w:r>
      <w:r w:rsidR="009B4CE5">
        <w:t xml:space="preserve">practice </w:t>
      </w:r>
      <w:r>
        <w:t xml:space="preserve">writing </w:t>
      </w:r>
    </w:p>
    <w:p w:rsidR="00C112FB" w:rsidRDefault="00C112FB" w:rsidP="00580673">
      <w:pPr>
        <w:pStyle w:val="Heading4"/>
      </w:pPr>
      <w:r>
        <w:t>1. Revise the synthesis grid</w:t>
      </w:r>
      <w:r w:rsidR="009915F4">
        <w:t xml:space="preserve"> (1 mark)</w:t>
      </w:r>
    </w:p>
    <w:p w:rsidR="00EE7035" w:rsidRDefault="00EE7035" w:rsidP="00EE7035">
      <w:pPr>
        <w:pStyle w:val="ListNumber"/>
        <w:numPr>
          <w:ilvl w:val="0"/>
          <w:numId w:val="46"/>
        </w:numPr>
      </w:pPr>
      <w:r>
        <w:t xml:space="preserve">Correct entries in your  synthesis grid based on the </w:t>
      </w:r>
      <w:r w:rsidR="00F65427">
        <w:t>given</w:t>
      </w:r>
      <w:r>
        <w:t xml:space="preserve">: </w:t>
      </w:r>
    </w:p>
    <w:p w:rsidR="00EE7035" w:rsidRDefault="00F65427" w:rsidP="00EE7035">
      <w:pPr>
        <w:pStyle w:val="ListNumber"/>
      </w:pPr>
      <w:r>
        <w:t xml:space="preserve"> on your individual submission of </w:t>
      </w:r>
      <w:r w:rsidR="00EE7035">
        <w:t>Ass 2</w:t>
      </w:r>
    </w:p>
    <w:p w:rsidR="00EE7035" w:rsidRDefault="00C112FB" w:rsidP="00EE7035">
      <w:pPr>
        <w:pStyle w:val="ListNumber"/>
      </w:pPr>
      <w:r>
        <w:t>in class</w:t>
      </w:r>
      <w:r w:rsidR="00F65427">
        <w:t xml:space="preserve"> </w:t>
      </w:r>
      <w:r w:rsidR="00EE7035">
        <w:t xml:space="preserve"> in Week 7</w:t>
      </w:r>
    </w:p>
    <w:p w:rsidR="00182A17" w:rsidRDefault="00F65427" w:rsidP="00EE7035">
      <w:pPr>
        <w:pStyle w:val="ListNumber"/>
      </w:pPr>
      <w:r>
        <w:t xml:space="preserve"> in the document </w:t>
      </w:r>
      <w:r>
        <w:rPr>
          <w:b/>
        </w:rPr>
        <w:t xml:space="preserve">Ass 2 feedback v1.1 </w:t>
      </w:r>
      <w:r>
        <w:t xml:space="preserve">in the </w:t>
      </w:r>
      <w:r>
        <w:rPr>
          <w:b/>
        </w:rPr>
        <w:t xml:space="preserve">Assessment information module </w:t>
      </w:r>
      <w:r>
        <w:t>on Canvas</w:t>
      </w:r>
      <w:r w:rsidR="00D23353">
        <w:t xml:space="preserve"> </w:t>
      </w:r>
    </w:p>
    <w:p w:rsidR="00182A17" w:rsidRDefault="006F5F71" w:rsidP="00EE7035">
      <w:pPr>
        <w:pStyle w:val="ListNumber"/>
        <w:numPr>
          <w:ilvl w:val="0"/>
          <w:numId w:val="46"/>
        </w:numPr>
      </w:pPr>
      <w:r>
        <w:t>Pay particular attention to your definitions and explanations of characteristics of your strategy</w:t>
      </w:r>
      <w:r w:rsidR="00182A17">
        <w:t>. They must be detailed enough so that explain how they enable benefits</w:t>
      </w:r>
      <w:r w:rsidR="00F65427">
        <w:t xml:space="preserve"> </w:t>
      </w:r>
      <w:r w:rsidR="00182A17">
        <w:t xml:space="preserve">(in the next column) and how they will help fix </w:t>
      </w:r>
      <w:r w:rsidR="00F65427">
        <w:t>a</w:t>
      </w:r>
      <w:r w:rsidR="00182A17">
        <w:t xml:space="preserve"> root cause of your client’s IT problem</w:t>
      </w:r>
      <w:r w:rsidR="00F65427">
        <w:t xml:space="preserve"> in the columns under </w:t>
      </w:r>
      <w:r w:rsidR="00F65427">
        <w:rPr>
          <w:b/>
        </w:rPr>
        <w:t>Information relevant to Newtown Bank’s IT problems and IT goals</w:t>
      </w:r>
      <w:r w:rsidR="00182A17">
        <w:t xml:space="preserve">. </w:t>
      </w:r>
      <w:r>
        <w:t xml:space="preserve"> </w:t>
      </w:r>
    </w:p>
    <w:p w:rsidR="001C26C2" w:rsidRDefault="001C26C2" w:rsidP="00EE7035">
      <w:pPr>
        <w:pStyle w:val="ListNumber"/>
        <w:numPr>
          <w:ilvl w:val="0"/>
          <w:numId w:val="46"/>
        </w:numPr>
      </w:pPr>
      <w:r>
        <w:t>Ma</w:t>
      </w:r>
      <w:r w:rsidR="00EE7035">
        <w:t xml:space="preserve">ke sure you discuss ITIL V3 </w:t>
      </w:r>
      <w:r>
        <w:t xml:space="preserve">not </w:t>
      </w:r>
      <w:r w:rsidR="00EE7035">
        <w:t>ITIL V2. Although the benefits and challenges remain similar across the two versions, the structure of the stages and processes are different and the difference is important for your assignment.</w:t>
      </w:r>
    </w:p>
    <w:p w:rsidR="001C26C2" w:rsidRDefault="001C26C2" w:rsidP="00EE7035">
      <w:pPr>
        <w:pStyle w:val="ListNumber"/>
        <w:numPr>
          <w:ilvl w:val="0"/>
          <w:numId w:val="46"/>
        </w:numPr>
      </w:pPr>
      <w:r>
        <w:t xml:space="preserve"> Make sure you</w:t>
      </w:r>
      <w:r w:rsidR="006A188C">
        <w:t xml:space="preserve"> write about external services in general (Managed S</w:t>
      </w:r>
      <w:r>
        <w:t>ervices in Felipe’s slides)</w:t>
      </w:r>
      <w:r w:rsidR="006A188C">
        <w:t>,</w:t>
      </w:r>
      <w:r>
        <w:t xml:space="preserve"> not just </w:t>
      </w:r>
      <w:r w:rsidR="00EE7035">
        <w:t xml:space="preserve">services in the </w:t>
      </w:r>
      <w:r>
        <w:t>cloud</w:t>
      </w:r>
      <w:r w:rsidR="00EE7035">
        <w:t xml:space="preserve"> </w:t>
      </w:r>
      <w:r w:rsidR="006A188C">
        <w:t>(</w:t>
      </w:r>
      <w:r w:rsidR="00EE7035">
        <w:t xml:space="preserve">which are </w:t>
      </w:r>
      <w:r w:rsidR="006A188C">
        <w:t xml:space="preserve">only </w:t>
      </w:r>
      <w:r w:rsidR="00EE7035">
        <w:t>one kind of external service</w:t>
      </w:r>
      <w:r w:rsidR="006A188C">
        <w:t>)</w:t>
      </w:r>
      <w:r w:rsidR="00EE7035">
        <w:t>.</w:t>
      </w:r>
    </w:p>
    <w:p w:rsidR="006A188C" w:rsidRDefault="00EE4E72" w:rsidP="00EE7035">
      <w:pPr>
        <w:pStyle w:val="ListNumber"/>
        <w:numPr>
          <w:ilvl w:val="0"/>
          <w:numId w:val="46"/>
        </w:numPr>
      </w:pPr>
      <w:r>
        <w:t>If evaluating the</w:t>
      </w:r>
      <w:r w:rsidR="006A188C">
        <w:t xml:space="preserve"> benefits/challenges of services in the cloud as part of your IT </w:t>
      </w:r>
      <w:r>
        <w:t>strategy,</w:t>
      </w:r>
      <w:r w:rsidR="006A188C">
        <w:t xml:space="preserve"> distinguish among the different service models and deployment </w:t>
      </w:r>
      <w:proofErr w:type="gramStart"/>
      <w:r w:rsidR="006A188C">
        <w:t>models  in</w:t>
      </w:r>
      <w:proofErr w:type="gramEnd"/>
      <w:r w:rsidR="006A188C">
        <w:t xml:space="preserve"> your definition and explanation of characteristics. Then indicate the service/deployment model appropriate to the client’s problem. </w:t>
      </w:r>
      <w:r w:rsidRPr="00EE4E72">
        <w:rPr>
          <w:b/>
        </w:rPr>
        <w:t xml:space="preserve">Use the </w:t>
      </w:r>
      <w:r w:rsidR="006A188C" w:rsidRPr="00EE4E72">
        <w:rPr>
          <w:b/>
        </w:rPr>
        <w:t xml:space="preserve"> information </w:t>
      </w:r>
      <w:r w:rsidRPr="00EE4E72">
        <w:rPr>
          <w:b/>
        </w:rPr>
        <w:t>from</w:t>
      </w:r>
      <w:r w:rsidR="006A188C" w:rsidRPr="00EE4E72">
        <w:rPr>
          <w:b/>
        </w:rPr>
        <w:t xml:space="preserve"> the </w:t>
      </w:r>
      <w:r w:rsidRPr="00EE4E72">
        <w:rPr>
          <w:b/>
        </w:rPr>
        <w:t>slides from</w:t>
      </w:r>
      <w:r>
        <w:t xml:space="preserve">  </w:t>
      </w:r>
      <w:r w:rsidRPr="00EE4E72">
        <w:rPr>
          <w:b/>
        </w:rPr>
        <w:t>Week 6 on Cloud Computing for Business</w:t>
      </w:r>
    </w:p>
    <w:p w:rsidR="007570EF" w:rsidRPr="00C112FB" w:rsidRDefault="006F5F71" w:rsidP="007570EF">
      <w:pPr>
        <w:pStyle w:val="ListNumber"/>
        <w:numPr>
          <w:ilvl w:val="0"/>
          <w:numId w:val="46"/>
        </w:numPr>
      </w:pPr>
      <w:r>
        <w:t xml:space="preserve"> </w:t>
      </w:r>
      <w:r w:rsidR="00D23353">
        <w:t xml:space="preserve">Attach the </w:t>
      </w:r>
      <w:r w:rsidR="00BC255A">
        <w:t xml:space="preserve">revised </w:t>
      </w:r>
      <w:r w:rsidR="00D23353">
        <w:t>synthesis grid to your assignment as an appendix</w:t>
      </w:r>
      <w:r w:rsidR="00BC255A">
        <w:t>.</w:t>
      </w:r>
    </w:p>
    <w:p w:rsidR="0051246E" w:rsidRDefault="0051246E" w:rsidP="00580673">
      <w:pPr>
        <w:pStyle w:val="Heading4"/>
      </w:pPr>
    </w:p>
    <w:p w:rsidR="00381CDA" w:rsidRDefault="00C112FB" w:rsidP="00580673">
      <w:pPr>
        <w:pStyle w:val="Heading4"/>
      </w:pPr>
      <w:r>
        <w:t xml:space="preserve">2. Summarise the main ideas </w:t>
      </w:r>
      <w:r w:rsidR="00323209">
        <w:t xml:space="preserve">about your IT strategy </w:t>
      </w:r>
      <w:r>
        <w:t>in your synthesis grid</w:t>
      </w:r>
      <w:r w:rsidR="009915F4">
        <w:t xml:space="preserve"> (</w:t>
      </w:r>
      <w:r w:rsidR="00A6419B">
        <w:t>2</w:t>
      </w:r>
      <w:r w:rsidR="009915F4">
        <w:t xml:space="preserve"> marks)</w:t>
      </w:r>
    </w:p>
    <w:p w:rsidR="008F17B6" w:rsidRDefault="00C42689" w:rsidP="008F17B6">
      <w:r>
        <w:t xml:space="preserve">Structure </w:t>
      </w:r>
      <w:r w:rsidR="00E060BA">
        <w:t xml:space="preserve">and contents </w:t>
      </w:r>
      <w:r>
        <w:t>of the summary</w:t>
      </w:r>
      <w:r w:rsidR="00417006">
        <w:t>:</w:t>
      </w:r>
    </w:p>
    <w:p w:rsidR="007570EF" w:rsidRDefault="008F17B6" w:rsidP="00EE7035">
      <w:pPr>
        <w:pStyle w:val="ListNumber"/>
        <w:numPr>
          <w:ilvl w:val="0"/>
          <w:numId w:val="42"/>
        </w:numPr>
      </w:pPr>
      <w:r>
        <w:t>S</w:t>
      </w:r>
      <w:r w:rsidR="00BC255A">
        <w:t xml:space="preserve">tructure the </w:t>
      </w:r>
      <w:r w:rsidR="007E2E51" w:rsidRPr="00207E34">
        <w:t xml:space="preserve">summary </w:t>
      </w:r>
      <w:r w:rsidR="00BC255A">
        <w:t xml:space="preserve">as a section following the instructions in the document </w:t>
      </w:r>
      <w:r w:rsidR="00BC255A" w:rsidRPr="001C26C2">
        <w:rPr>
          <w:b/>
        </w:rPr>
        <w:t xml:space="preserve">How </w:t>
      </w:r>
      <w:r w:rsidR="00CA41DC" w:rsidRPr="001C26C2">
        <w:rPr>
          <w:b/>
        </w:rPr>
        <w:t xml:space="preserve">to Write a </w:t>
      </w:r>
      <w:r w:rsidR="00CA41DC" w:rsidRPr="001C26C2">
        <w:rPr>
          <w:b/>
        </w:rPr>
        <w:lastRenderedPageBreak/>
        <w:t>Section</w:t>
      </w:r>
      <w:r w:rsidR="00BC255A" w:rsidRPr="001C26C2">
        <w:rPr>
          <w:b/>
        </w:rPr>
        <w:t xml:space="preserve"> in</w:t>
      </w:r>
      <w:r w:rsidR="00BC255A">
        <w:t xml:space="preserve"> the </w:t>
      </w:r>
      <w:r w:rsidR="00BC255A" w:rsidRPr="001C26C2">
        <w:rPr>
          <w:b/>
        </w:rPr>
        <w:t xml:space="preserve">Evaluation </w:t>
      </w:r>
      <w:r w:rsidR="00CA41DC" w:rsidRPr="001C26C2">
        <w:rPr>
          <w:b/>
        </w:rPr>
        <w:t>Criteria for Written Assignment</w:t>
      </w:r>
      <w:r w:rsidR="00CA41DC" w:rsidRPr="008F17B6">
        <w:t xml:space="preserve">s </w:t>
      </w:r>
      <w:r w:rsidR="00BC255A" w:rsidRPr="00BC255A">
        <w:t>folder</w:t>
      </w:r>
      <w:r w:rsidR="00BC255A">
        <w:t xml:space="preserve"> of </w:t>
      </w:r>
      <w:r w:rsidR="00CA41DC">
        <w:t>the</w:t>
      </w:r>
      <w:r w:rsidR="00CA41DC" w:rsidRPr="008F17B6">
        <w:t xml:space="preserve"> </w:t>
      </w:r>
      <w:r w:rsidR="00BC255A" w:rsidRPr="001C26C2">
        <w:rPr>
          <w:b/>
        </w:rPr>
        <w:t xml:space="preserve">Assessment </w:t>
      </w:r>
      <w:r w:rsidR="00CA41DC" w:rsidRPr="001C26C2">
        <w:rPr>
          <w:b/>
        </w:rPr>
        <w:t>Information</w:t>
      </w:r>
      <w:r w:rsidR="007570EF">
        <w:rPr>
          <w:b/>
        </w:rPr>
        <w:t xml:space="preserve"> M</w:t>
      </w:r>
      <w:r w:rsidR="00BC255A" w:rsidRPr="001C26C2">
        <w:rPr>
          <w:b/>
        </w:rPr>
        <w:t>odule</w:t>
      </w:r>
      <w:r w:rsidR="00BC255A">
        <w:t xml:space="preserve"> on Canvas.</w:t>
      </w:r>
      <w:r>
        <w:t xml:space="preserve"> </w:t>
      </w:r>
    </w:p>
    <w:p w:rsidR="008F17B6" w:rsidRDefault="007570EF" w:rsidP="00EE7035">
      <w:pPr>
        <w:pStyle w:val="ListNumber"/>
        <w:numPr>
          <w:ilvl w:val="0"/>
          <w:numId w:val="42"/>
        </w:numPr>
      </w:pPr>
      <w:r>
        <w:t>Your</w:t>
      </w:r>
      <w:r w:rsidR="008F17B6">
        <w:t xml:space="preserve"> section must start with an introduction and end with a conclusion. </w:t>
      </w:r>
    </w:p>
    <w:p w:rsidR="001C26C2" w:rsidRDefault="00BC255A" w:rsidP="00EE7035">
      <w:pPr>
        <w:pStyle w:val="ListNumber"/>
        <w:numPr>
          <w:ilvl w:val="0"/>
          <w:numId w:val="42"/>
        </w:numPr>
      </w:pPr>
      <w:r>
        <w:t xml:space="preserve">Each paragraph in the section will </w:t>
      </w:r>
      <w:r w:rsidR="007570EF">
        <w:t xml:space="preserve">then </w:t>
      </w:r>
      <w:r>
        <w:t xml:space="preserve">be about a column heading to which your </w:t>
      </w:r>
      <w:r w:rsidR="007570EF">
        <w:t xml:space="preserve">IT </w:t>
      </w:r>
      <w:r>
        <w:t xml:space="preserve">strategy is relevant. Use the column heading as the heading of your </w:t>
      </w:r>
      <w:r w:rsidR="00CA41DC">
        <w:t>paragraph</w:t>
      </w:r>
      <w:r w:rsidR="008F17B6">
        <w:t>, except t</w:t>
      </w:r>
      <w:r w:rsidR="006F5F71" w:rsidRPr="008F17B6">
        <w:rPr>
          <w:b/>
        </w:rPr>
        <w:t>reat ITSM</w:t>
      </w:r>
      <w:r w:rsidR="007570EF">
        <w:rPr>
          <w:b/>
        </w:rPr>
        <w:t xml:space="preserve"> </w:t>
      </w:r>
      <w:r w:rsidR="006F5F71" w:rsidRPr="008F17B6">
        <w:rPr>
          <w:b/>
        </w:rPr>
        <w:t>and ITGov under separate headings.</w:t>
      </w:r>
      <w:r w:rsidR="001C26C2">
        <w:t xml:space="preserve"> </w:t>
      </w:r>
    </w:p>
    <w:p w:rsidR="00CD23D8" w:rsidRDefault="00CD23D8" w:rsidP="00EE7035">
      <w:pPr>
        <w:pStyle w:val="ListNumber"/>
        <w:numPr>
          <w:ilvl w:val="0"/>
          <w:numId w:val="42"/>
        </w:numPr>
      </w:pPr>
      <w:r>
        <w:t xml:space="preserve">Under each </w:t>
      </w:r>
      <w:r w:rsidR="002F3BE4">
        <w:t xml:space="preserve">column </w:t>
      </w:r>
      <w:r>
        <w:t xml:space="preserve">heading, </w:t>
      </w:r>
      <w:r w:rsidR="0051246E">
        <w:t>combine</w:t>
      </w:r>
      <w:r w:rsidR="007570EF">
        <w:t xml:space="preserve"> the </w:t>
      </w:r>
      <w:r>
        <w:t xml:space="preserve">ideas from </w:t>
      </w:r>
      <w:r w:rsidR="00BC255A">
        <w:t xml:space="preserve">your </w:t>
      </w:r>
      <w:r>
        <w:t>multiple sources in a cohesive paragraph</w:t>
      </w:r>
      <w:r w:rsidR="007570EF">
        <w:t>. To do this, follow</w:t>
      </w:r>
      <w:r>
        <w:t xml:space="preserve"> the instructions in </w:t>
      </w:r>
      <w:r w:rsidR="007B2086">
        <w:t xml:space="preserve">the document </w:t>
      </w:r>
      <w:r w:rsidR="007B2086" w:rsidRPr="00BC255A">
        <w:rPr>
          <w:b/>
        </w:rPr>
        <w:t xml:space="preserve">How to </w:t>
      </w:r>
      <w:r w:rsidR="00CA41DC">
        <w:rPr>
          <w:b/>
        </w:rPr>
        <w:t>W</w:t>
      </w:r>
      <w:r w:rsidR="007B2086" w:rsidRPr="00BC255A">
        <w:rPr>
          <w:b/>
        </w:rPr>
        <w:t xml:space="preserve">rite a </w:t>
      </w:r>
      <w:r w:rsidR="00CA41DC">
        <w:rPr>
          <w:b/>
        </w:rPr>
        <w:t>P</w:t>
      </w:r>
      <w:r w:rsidR="007B2086" w:rsidRPr="00BC255A">
        <w:rPr>
          <w:b/>
        </w:rPr>
        <w:t xml:space="preserve">aragraph </w:t>
      </w:r>
      <w:r w:rsidR="007B2086">
        <w:t xml:space="preserve">in the folder </w:t>
      </w:r>
      <w:r w:rsidR="007B2086" w:rsidRPr="00BC255A">
        <w:rPr>
          <w:b/>
        </w:rPr>
        <w:t xml:space="preserve">Evaluation </w:t>
      </w:r>
      <w:r w:rsidR="00CA41DC">
        <w:rPr>
          <w:b/>
        </w:rPr>
        <w:t>C</w:t>
      </w:r>
      <w:r w:rsidR="007B2086" w:rsidRPr="00BC255A">
        <w:rPr>
          <w:b/>
        </w:rPr>
        <w:t xml:space="preserve">riteria for </w:t>
      </w:r>
      <w:r w:rsidR="00CA41DC">
        <w:rPr>
          <w:b/>
        </w:rPr>
        <w:t>W</w:t>
      </w:r>
      <w:r w:rsidR="007B2086" w:rsidRPr="00BC255A">
        <w:rPr>
          <w:b/>
        </w:rPr>
        <w:t xml:space="preserve">ritten </w:t>
      </w:r>
      <w:r w:rsidR="00CA41DC">
        <w:rPr>
          <w:b/>
        </w:rPr>
        <w:t>A</w:t>
      </w:r>
      <w:r w:rsidR="007B2086" w:rsidRPr="00BC255A">
        <w:rPr>
          <w:b/>
        </w:rPr>
        <w:t xml:space="preserve">ssignments </w:t>
      </w:r>
      <w:r w:rsidR="007B2086">
        <w:t xml:space="preserve">in the </w:t>
      </w:r>
      <w:r w:rsidR="007B2086" w:rsidRPr="00BC255A">
        <w:rPr>
          <w:b/>
        </w:rPr>
        <w:t xml:space="preserve">Assessment Information </w:t>
      </w:r>
      <w:r w:rsidR="007B2086">
        <w:t>module on Canvas.</w:t>
      </w:r>
      <w:r w:rsidR="00AA4977">
        <w:t xml:space="preserve"> (Do not write  the paragraph as a series of summaries of the sources)</w:t>
      </w:r>
    </w:p>
    <w:p w:rsidR="0051246E" w:rsidRDefault="00E060BA" w:rsidP="007570EF">
      <w:pPr>
        <w:pStyle w:val="ListNumber"/>
        <w:numPr>
          <w:ilvl w:val="0"/>
          <w:numId w:val="20"/>
        </w:numPr>
      </w:pPr>
      <w:r w:rsidRPr="004B0CCE">
        <w:t xml:space="preserve">Cite the sources </w:t>
      </w:r>
      <w:r w:rsidR="008979FC">
        <w:t>in-</w:t>
      </w:r>
      <w:r w:rsidRPr="004B0CCE">
        <w:t xml:space="preserve">text </w:t>
      </w:r>
      <w:r w:rsidR="00FF7B62">
        <w:t>of</w:t>
      </w:r>
      <w:r w:rsidRPr="004B0CCE">
        <w:t xml:space="preserve"> every </w:t>
      </w:r>
      <w:r w:rsidRPr="00FF7B62">
        <w:rPr>
          <w:rStyle w:val="Strong"/>
        </w:rPr>
        <w:t>sentence</w:t>
      </w:r>
      <w:r w:rsidRPr="004B0CCE">
        <w:t xml:space="preserve"> in which you refer to them</w:t>
      </w:r>
      <w:r w:rsidR="0051246E">
        <w:t>. Y</w:t>
      </w:r>
      <w:r w:rsidRPr="004B0CCE">
        <w:t xml:space="preserve">ou </w:t>
      </w:r>
      <w:r w:rsidR="0051246E">
        <w:t>most not</w:t>
      </w:r>
      <w:r w:rsidRPr="004B0CCE">
        <w:t xml:space="preserve"> put them </w:t>
      </w:r>
      <w:r w:rsidR="00FF7B62">
        <w:t>only</w:t>
      </w:r>
      <w:r w:rsidRPr="004B0CCE">
        <w:t xml:space="preserve"> at the end of a paragraph. </w:t>
      </w:r>
    </w:p>
    <w:p w:rsidR="007E2E51" w:rsidRDefault="008979FC" w:rsidP="007570EF">
      <w:pPr>
        <w:pStyle w:val="ListNumber"/>
        <w:numPr>
          <w:ilvl w:val="0"/>
          <w:numId w:val="20"/>
        </w:numPr>
      </w:pPr>
      <w:r w:rsidRPr="008979FC">
        <w:t>Cite all your sources in</w:t>
      </w:r>
      <w:r w:rsidR="00FF7B62">
        <w:t>-</w:t>
      </w:r>
      <w:r w:rsidRPr="008979FC">
        <w:t>text using Endnote, in the format of American Psychological Association (APA 6</w:t>
      </w:r>
      <w:r w:rsidRPr="00BC255A">
        <w:rPr>
          <w:vertAlign w:val="superscript"/>
        </w:rPr>
        <w:t>th</w:t>
      </w:r>
      <w:r w:rsidRPr="008979FC">
        <w:t xml:space="preserve">) as described in: </w:t>
      </w:r>
      <w:hyperlink r:id="rId9" w:history="1">
        <w:r w:rsidRPr="008979FC">
          <w:rPr>
            <w:rStyle w:val="Hyperlink"/>
          </w:rPr>
          <w:t>https://library.sydney.edu.au/help/online-training/referencing/</w:t>
        </w:r>
      </w:hyperlink>
      <w:r w:rsidRPr="00BC255A">
        <w:rPr>
          <w:u w:val="single"/>
        </w:rPr>
        <w:t xml:space="preserve">   </w:t>
      </w:r>
      <w:r w:rsidRPr="008979FC">
        <w:t xml:space="preserve">and </w:t>
      </w:r>
      <w:hyperlink r:id="rId10" w:history="1">
        <w:r w:rsidRPr="008979FC">
          <w:rPr>
            <w:rStyle w:val="Hyperlink"/>
          </w:rPr>
          <w:t>http://libguides.library.usyd.edu.au/citation</w:t>
        </w:r>
      </w:hyperlink>
      <w:r w:rsidRPr="00BC255A">
        <w:rPr>
          <w:u w:val="single"/>
        </w:rPr>
        <w:t xml:space="preserve">.  </w:t>
      </w:r>
    </w:p>
    <w:p w:rsidR="00B834D5" w:rsidRDefault="00B834D5" w:rsidP="00580673"/>
    <w:p w:rsidR="00CB79DE" w:rsidRPr="00207E34" w:rsidRDefault="00CB79DE" w:rsidP="00580673">
      <w:r>
        <w:t xml:space="preserve">The summary </w:t>
      </w:r>
      <w:r w:rsidR="000D70E9">
        <w:t>can</w:t>
      </w:r>
      <w:r>
        <w:t xml:space="preserve"> be </w:t>
      </w:r>
      <w:r w:rsidR="00E060BA">
        <w:t>about</w:t>
      </w:r>
      <w:r>
        <w:t xml:space="preserve"> 500 words</w:t>
      </w:r>
      <w:r w:rsidR="00AA4977">
        <w:t xml:space="preserve"> minimum</w:t>
      </w:r>
      <w:r>
        <w:t xml:space="preserve"> but may be longer.</w:t>
      </w:r>
      <w:r w:rsidR="00AA4977">
        <w:t xml:space="preserve"> </w:t>
      </w:r>
      <w:r w:rsidR="00014C34">
        <w:t>(</w:t>
      </w:r>
      <w:r w:rsidR="00AA4977">
        <w:t>This summary</w:t>
      </w:r>
      <w:r w:rsidR="00014C34">
        <w:t>, c</w:t>
      </w:r>
      <w:r w:rsidR="000D70E9">
        <w:t xml:space="preserve">orrected after you get feedback, </w:t>
      </w:r>
      <w:r w:rsidR="00AA4977">
        <w:t>later becomes part of your final report.</w:t>
      </w:r>
      <w:r w:rsidR="000D70E9">
        <w:t>)</w:t>
      </w:r>
    </w:p>
    <w:p w:rsidR="0051246E" w:rsidRDefault="0051246E" w:rsidP="00580673">
      <w:pPr>
        <w:pStyle w:val="Heading4"/>
      </w:pPr>
    </w:p>
    <w:p w:rsidR="008979FC" w:rsidRDefault="009B4CE5" w:rsidP="00580673">
      <w:pPr>
        <w:pStyle w:val="Heading4"/>
      </w:pPr>
      <w:r>
        <w:t>3</w:t>
      </w:r>
      <w:r w:rsidR="008979FC">
        <w:t xml:space="preserve">. Map </w:t>
      </w:r>
      <w:r w:rsidR="00C15F8A">
        <w:t xml:space="preserve">the information about </w:t>
      </w:r>
      <w:r w:rsidR="00234622">
        <w:t xml:space="preserve">the characteristics of </w:t>
      </w:r>
      <w:r w:rsidR="008979FC">
        <w:t xml:space="preserve">your IT strategy </w:t>
      </w:r>
      <w:r w:rsidR="00234622">
        <w:t>that may help fix</w:t>
      </w:r>
      <w:r w:rsidR="008979FC">
        <w:t xml:space="preserve"> the root causes of the IT problem </w:t>
      </w:r>
      <w:r w:rsidR="00A6419B">
        <w:t>(1</w:t>
      </w:r>
      <w:r w:rsidR="00234622">
        <w:t>.5</w:t>
      </w:r>
      <w:r w:rsidR="00A6419B">
        <w:t xml:space="preserve"> mark)</w:t>
      </w:r>
    </w:p>
    <w:p w:rsidR="00417006" w:rsidRPr="008F17B6" w:rsidRDefault="00C66017" w:rsidP="00EE7035">
      <w:pPr>
        <w:pStyle w:val="ListNumber"/>
        <w:numPr>
          <w:ilvl w:val="0"/>
          <w:numId w:val="37"/>
        </w:numPr>
        <w:rPr>
          <w:rStyle w:val="Strong"/>
          <w:rFonts w:eastAsia="Times New Roman" w:cstheme="minorHAnsi"/>
          <w:b w:val="0"/>
          <w:bCs w:val="0"/>
          <w:szCs w:val="18"/>
        </w:rPr>
      </w:pPr>
      <w:r>
        <w:t xml:space="preserve">Fill in the </w:t>
      </w:r>
      <w:r w:rsidR="008822A1">
        <w:t>document</w:t>
      </w:r>
      <w:r w:rsidR="00CA41DC">
        <w:t xml:space="preserve"> in </w:t>
      </w:r>
      <w:r w:rsidR="00CA41DC" w:rsidRPr="00C15F8A">
        <w:rPr>
          <w:rStyle w:val="Strong"/>
        </w:rPr>
        <w:t>Appendix A</w:t>
      </w:r>
      <w:r w:rsidR="00CA41DC">
        <w:t xml:space="preserve"> below</w:t>
      </w:r>
      <w:r w:rsidR="008822A1" w:rsidRPr="00C15F8A">
        <w:rPr>
          <w:rStyle w:val="Strong"/>
        </w:rPr>
        <w:t xml:space="preserve">: </w:t>
      </w:r>
      <w:r w:rsidR="00C15F8A" w:rsidRPr="00234622">
        <w:rPr>
          <w:rStyle w:val="Strong"/>
          <w:b w:val="0"/>
        </w:rPr>
        <w:t>Map root</w:t>
      </w:r>
      <w:r w:rsidR="002F3BE4">
        <w:rPr>
          <w:rStyle w:val="Strong"/>
          <w:b w:val="0"/>
        </w:rPr>
        <w:t xml:space="preserve"> causes of problems to</w:t>
      </w:r>
      <w:r w:rsidR="00C15F8A">
        <w:rPr>
          <w:rStyle w:val="Strong"/>
        </w:rPr>
        <w:t xml:space="preserve"> </w:t>
      </w:r>
      <w:r w:rsidR="002F3BE4" w:rsidRPr="00234622">
        <w:rPr>
          <w:rStyle w:val="Strong"/>
          <w:b w:val="0"/>
        </w:rPr>
        <w:t xml:space="preserve">characteristics of your IT strategies </w:t>
      </w:r>
      <w:r w:rsidR="00C15F8A" w:rsidRPr="008F17B6">
        <w:rPr>
          <w:rStyle w:val="Strong"/>
          <w:b w:val="0"/>
        </w:rPr>
        <w:t>following the processes you used in tutorials 6 &amp; 7.</w:t>
      </w:r>
      <w:r w:rsidR="000D70E9" w:rsidRPr="008F17B6">
        <w:rPr>
          <w:rStyle w:val="Strong"/>
          <w:b w:val="0"/>
        </w:rPr>
        <w:t xml:space="preserve"> </w:t>
      </w:r>
      <w:r w:rsidR="00234622">
        <w:rPr>
          <w:rStyle w:val="Strong"/>
          <w:b w:val="0"/>
        </w:rPr>
        <w:t>(</w:t>
      </w:r>
      <w:r w:rsidR="000D70E9" w:rsidRPr="008F17B6">
        <w:rPr>
          <w:rStyle w:val="Strong"/>
          <w:b w:val="0"/>
        </w:rPr>
        <w:t>You will not fill in all cells, only the ones for your IT strategy</w:t>
      </w:r>
      <w:r w:rsidR="00234622">
        <w:rPr>
          <w:rStyle w:val="Strong"/>
          <w:b w:val="0"/>
        </w:rPr>
        <w:t>)</w:t>
      </w:r>
      <w:r w:rsidR="000D70E9" w:rsidRPr="008F17B6">
        <w:rPr>
          <w:rStyle w:val="Strong"/>
          <w:b w:val="0"/>
        </w:rPr>
        <w:t>.</w:t>
      </w:r>
    </w:p>
    <w:p w:rsidR="002F3BE4" w:rsidRDefault="00C15F8A" w:rsidP="00EE7035">
      <w:pPr>
        <w:pStyle w:val="ListNumber"/>
      </w:pPr>
      <w:r w:rsidRPr="002F3BE4">
        <w:rPr>
          <w:rStyle w:val="Strong"/>
          <w:b w:val="0"/>
        </w:rPr>
        <w:t xml:space="preserve"> For example</w:t>
      </w:r>
      <w:r w:rsidRPr="00C15F8A">
        <w:t xml:space="preserve">, ask </w:t>
      </w:r>
      <w:r w:rsidR="00417006">
        <w:t xml:space="preserve">yourself </w:t>
      </w:r>
      <w:r w:rsidR="002F3BE4">
        <w:t xml:space="preserve">how </w:t>
      </w:r>
      <w:r w:rsidR="002F3BE4" w:rsidRPr="00C15F8A">
        <w:t>your client</w:t>
      </w:r>
      <w:r w:rsidR="002F3BE4">
        <w:t>’s problem with legacy code can be solved by which characteristic(s)</w:t>
      </w:r>
      <w:r w:rsidR="002F3BE4" w:rsidRPr="00C15F8A">
        <w:t xml:space="preserve"> </w:t>
      </w:r>
      <w:r w:rsidRPr="00C15F8A">
        <w:t xml:space="preserve">of SOA/microservices </w:t>
      </w:r>
      <w:r w:rsidR="00417006">
        <w:t>and then enter that in the appropriate cell</w:t>
      </w:r>
      <w:r w:rsidR="00234622">
        <w:t>; o</w:t>
      </w:r>
      <w:r w:rsidR="00C111DD">
        <w:t xml:space="preserve">r how </w:t>
      </w:r>
      <w:r w:rsidR="002F3BE4">
        <w:t xml:space="preserve">TCO can be lowered by the characteristic of </w:t>
      </w:r>
      <w:r w:rsidR="00C111DD">
        <w:t>virtualisation in cloud services</w:t>
      </w:r>
      <w:r w:rsidR="002F3BE4">
        <w:t>.</w:t>
      </w:r>
      <w:r w:rsidR="00C111DD">
        <w:t xml:space="preserve"> </w:t>
      </w:r>
    </w:p>
    <w:p w:rsidR="00417006" w:rsidRPr="00C15F8A" w:rsidRDefault="00417006" w:rsidP="00EE7035">
      <w:pPr>
        <w:pStyle w:val="ListNumber"/>
      </w:pPr>
      <w:r>
        <w:t>Wherever you have</w:t>
      </w:r>
      <w:r w:rsidRPr="00417006">
        <w:t xml:space="preserve"> </w:t>
      </w:r>
      <w:r>
        <w:t>entered information in the grid, indicate which goals are supported by the characteristic</w:t>
      </w:r>
      <w:r w:rsidR="00014C34">
        <w:t>s</w:t>
      </w:r>
      <w:r>
        <w:t xml:space="preserve"> of </w:t>
      </w:r>
      <w:r w:rsidR="00014C34">
        <w:t>that</w:t>
      </w:r>
      <w:r>
        <w:t xml:space="preserve"> strategy.</w:t>
      </w:r>
    </w:p>
    <w:p w:rsidR="0051246E" w:rsidRDefault="0051246E" w:rsidP="00580673">
      <w:pPr>
        <w:pStyle w:val="Heading4"/>
      </w:pPr>
    </w:p>
    <w:p w:rsidR="00A6419B" w:rsidRDefault="009B4CE5" w:rsidP="00580673">
      <w:pPr>
        <w:pStyle w:val="Heading4"/>
      </w:pPr>
      <w:r w:rsidRPr="009B4CE5">
        <w:t>4</w:t>
      </w:r>
      <w:r w:rsidR="00580673">
        <w:t xml:space="preserve">. </w:t>
      </w:r>
      <w:r w:rsidR="008979FC" w:rsidRPr="009B4CE5">
        <w:t xml:space="preserve"> </w:t>
      </w:r>
      <w:r w:rsidR="00A6419B">
        <w:t xml:space="preserve">Write </w:t>
      </w:r>
      <w:r w:rsidR="00234622">
        <w:t xml:space="preserve">draft </w:t>
      </w:r>
      <w:r w:rsidR="00A6419B">
        <w:t>recommendation</w:t>
      </w:r>
      <w:r w:rsidR="00234622">
        <w:t>(</w:t>
      </w:r>
      <w:r w:rsidR="00A6419B">
        <w:t>s</w:t>
      </w:r>
      <w:r w:rsidR="00234622">
        <w:t>)</w:t>
      </w:r>
      <w:r w:rsidR="00A6419B">
        <w:t xml:space="preserve"> for your client</w:t>
      </w:r>
      <w:r w:rsidR="00147467">
        <w:t xml:space="preserve"> based on your </w:t>
      </w:r>
      <w:r w:rsidR="00B834D5">
        <w:t>root causes/strategy</w:t>
      </w:r>
      <w:r w:rsidR="00147467">
        <w:t xml:space="preserve"> map</w:t>
      </w:r>
      <w:r w:rsidR="00234622">
        <w:t xml:space="preserve"> </w:t>
      </w:r>
      <w:r w:rsidR="007570EF">
        <w:t xml:space="preserve">using the format in the </w:t>
      </w:r>
      <w:r w:rsidR="00B834D5">
        <w:t xml:space="preserve">following </w:t>
      </w:r>
      <w:r w:rsidR="007570EF">
        <w:t>example</w:t>
      </w:r>
      <w:r w:rsidR="002379F5">
        <w:t xml:space="preserve"> </w:t>
      </w:r>
      <w:r w:rsidR="002379F5">
        <w:t xml:space="preserve">(.5 </w:t>
      </w:r>
      <w:proofErr w:type="gramStart"/>
      <w:r w:rsidR="002379F5">
        <w:t>mark</w:t>
      </w:r>
      <w:proofErr w:type="gramEnd"/>
      <w:r w:rsidR="002379F5">
        <w:t>)</w:t>
      </w:r>
      <w:r w:rsidR="00B834D5">
        <w:t>:</w:t>
      </w:r>
    </w:p>
    <w:p w:rsidR="005D5273" w:rsidRDefault="005D5273" w:rsidP="00147467"/>
    <w:p w:rsidR="00B834D5" w:rsidRDefault="007570EF" w:rsidP="00147467">
      <w:r>
        <w:rPr>
          <w:b/>
        </w:rPr>
        <w:t xml:space="preserve">Root cause of </w:t>
      </w:r>
      <w:r w:rsidR="0051246E">
        <w:rPr>
          <w:b/>
        </w:rPr>
        <w:t>p</w:t>
      </w:r>
      <w:r w:rsidR="0051246E" w:rsidRPr="005D5273">
        <w:rPr>
          <w:b/>
        </w:rPr>
        <w:t>roblem</w:t>
      </w:r>
      <w:r w:rsidR="0051246E">
        <w:rPr>
          <w:b/>
        </w:rPr>
        <w:t>:</w:t>
      </w:r>
      <w:r w:rsidR="00B834D5">
        <w:t xml:space="preserve"> IT infrastructure at capacity</w:t>
      </w:r>
    </w:p>
    <w:p w:rsidR="00147467" w:rsidRDefault="00B834D5" w:rsidP="00147467">
      <w:r w:rsidRPr="005D5273">
        <w:rPr>
          <w:b/>
        </w:rPr>
        <w:t>Recommendation</w:t>
      </w:r>
      <w:r>
        <w:t xml:space="preserve"> 1: adopt [</w:t>
      </w:r>
      <w:r w:rsidR="007E7FA5" w:rsidRPr="007E7FA5">
        <w:rPr>
          <w:i/>
        </w:rPr>
        <w:t xml:space="preserve">your </w:t>
      </w:r>
      <w:r w:rsidRPr="007E7FA5">
        <w:rPr>
          <w:i/>
        </w:rPr>
        <w:t>IT strategy</w:t>
      </w:r>
      <w:r w:rsidR="007E7FA5">
        <w:t>] to increase capacity by [</w:t>
      </w:r>
      <w:r w:rsidR="007E7FA5" w:rsidRPr="007E7FA5">
        <w:rPr>
          <w:i/>
        </w:rPr>
        <w:t>key</w:t>
      </w:r>
      <w:r w:rsidR="007E7FA5">
        <w:t xml:space="preserve"> </w:t>
      </w:r>
      <w:r w:rsidR="007E7FA5">
        <w:rPr>
          <w:i/>
        </w:rPr>
        <w:t>characteristic of the strategy</w:t>
      </w:r>
      <w:r w:rsidR="005D5273">
        <w:t>]</w:t>
      </w:r>
    </w:p>
    <w:p w:rsidR="0051246E" w:rsidRPr="0051246E" w:rsidRDefault="0051246E" w:rsidP="00147467">
      <w:pPr>
        <w:rPr>
          <w:rStyle w:val="Strong"/>
          <w:b w:val="0"/>
        </w:rPr>
      </w:pPr>
      <w:proofErr w:type="gramStart"/>
      <w:r w:rsidRPr="0051246E">
        <w:rPr>
          <w:rStyle w:val="Strong"/>
        </w:rPr>
        <w:t>Recommendation  2</w:t>
      </w:r>
      <w:proofErr w:type="gramEnd"/>
      <w:r>
        <w:rPr>
          <w:rStyle w:val="Strong"/>
        </w:rPr>
        <w:t xml:space="preserve">: </w:t>
      </w:r>
      <w:r>
        <w:rPr>
          <w:rStyle w:val="Strong"/>
          <w:b w:val="0"/>
        </w:rPr>
        <w:t>(if appropriate)</w:t>
      </w:r>
    </w:p>
    <w:p w:rsidR="0051246E" w:rsidRPr="00677F39" w:rsidRDefault="00677F39" w:rsidP="00580673">
      <w:pPr>
        <w:pStyle w:val="Heading4"/>
        <w:rPr>
          <w:b w:val="0"/>
        </w:rPr>
      </w:pPr>
      <w:r>
        <w:rPr>
          <w:b w:val="0"/>
        </w:rPr>
        <w:t xml:space="preserve"> Don’t put citations in recommendations</w:t>
      </w:r>
    </w:p>
    <w:p w:rsidR="008979FC" w:rsidRPr="009B4CE5" w:rsidRDefault="00A6419B" w:rsidP="00580673">
      <w:pPr>
        <w:pStyle w:val="Heading4"/>
      </w:pPr>
      <w:r>
        <w:t xml:space="preserve">5. </w:t>
      </w:r>
      <w:r w:rsidR="00BC255A">
        <w:t>Revise and expand your g</w:t>
      </w:r>
      <w:r w:rsidR="008979FC" w:rsidRPr="009B4CE5">
        <w:t>lossary</w:t>
      </w:r>
      <w:r w:rsidR="00BC255A">
        <w:t xml:space="preserve"> from Assignment 2</w:t>
      </w:r>
      <w:r>
        <w:t xml:space="preserve"> (.</w:t>
      </w:r>
      <w:r w:rsidR="00234622">
        <w:t>25</w:t>
      </w:r>
      <w:r>
        <w:t xml:space="preserve"> mark)</w:t>
      </w:r>
    </w:p>
    <w:p w:rsidR="008979FC" w:rsidRDefault="008979FC" w:rsidP="00EE7035">
      <w:pPr>
        <w:pStyle w:val="ListNumber"/>
        <w:numPr>
          <w:ilvl w:val="0"/>
          <w:numId w:val="40"/>
        </w:numPr>
      </w:pPr>
      <w:r w:rsidRPr="008979FC">
        <w:t xml:space="preserve">Construct  a glossary </w:t>
      </w:r>
      <w:r w:rsidR="00580673">
        <w:t xml:space="preserve">(in alphabetical order) </w:t>
      </w:r>
      <w:r w:rsidRPr="008979FC">
        <w:t xml:space="preserve">for Newtown Bank containing definitions and explanations of the terms in the synthesis grid which </w:t>
      </w:r>
      <w:r w:rsidR="00147467">
        <w:t>may</w:t>
      </w:r>
      <w:r w:rsidRPr="008979FC">
        <w:t xml:space="preserve"> not be familiar to a reader with a different background to yours; e.g. SOA, governance, service management,  efficiency, distributed capability, flexibility, process improvement, service, etc.  </w:t>
      </w:r>
    </w:p>
    <w:p w:rsidR="00FA16BC" w:rsidRDefault="008979FC" w:rsidP="00677F39">
      <w:pPr>
        <w:pStyle w:val="ListNumber"/>
        <w:numPr>
          <w:ilvl w:val="0"/>
          <w:numId w:val="20"/>
        </w:numPr>
      </w:pPr>
      <w:r w:rsidRPr="008979FC">
        <w:t>Cite (in-text) the source of each definition and explanation.</w:t>
      </w:r>
    </w:p>
    <w:p w:rsidR="008979FC" w:rsidRPr="00580673" w:rsidRDefault="00A6419B" w:rsidP="00580673">
      <w:pPr>
        <w:pStyle w:val="Heading4"/>
      </w:pPr>
      <w:r>
        <w:lastRenderedPageBreak/>
        <w:t xml:space="preserve">6. </w:t>
      </w:r>
      <w:r w:rsidR="00580673" w:rsidRPr="00580673">
        <w:t xml:space="preserve"> Construct a bibliography of your sources</w:t>
      </w:r>
      <w:r>
        <w:t xml:space="preserve"> (.25</w:t>
      </w:r>
      <w:r w:rsidR="00917CEB">
        <w:t xml:space="preserve"> mark</w:t>
      </w:r>
      <w:r>
        <w:t>)</w:t>
      </w:r>
    </w:p>
    <w:p w:rsidR="008979FC" w:rsidRDefault="00B834D5" w:rsidP="00580673">
      <w:r>
        <w:t>• Use</w:t>
      </w:r>
      <w:r w:rsidR="008979FC">
        <w:t xml:space="preserve"> Endnote, APA 6th as described in: </w:t>
      </w:r>
      <w:hyperlink r:id="rId11" w:history="1">
        <w:r w:rsidR="008979FC" w:rsidRPr="001B24BE">
          <w:rPr>
            <w:rStyle w:val="Hyperlink"/>
          </w:rPr>
          <w:t>https://library.sydney.edu.au/help/online-training/referencing/</w:t>
        </w:r>
      </w:hyperlink>
      <w:r w:rsidR="00147467">
        <w:rPr>
          <w:rStyle w:val="Hyperlink"/>
        </w:rPr>
        <w:t xml:space="preserve"> </w:t>
      </w:r>
      <w:r w:rsidR="008979FC">
        <w:t xml:space="preserve">and </w:t>
      </w:r>
      <w:hyperlink r:id="rId12" w:history="1">
        <w:r w:rsidR="00147467" w:rsidRPr="002E7CE4">
          <w:rPr>
            <w:rStyle w:val="Hyperlink"/>
          </w:rPr>
          <w:t>http://libguides.library.usyd.edu.au/citation</w:t>
        </w:r>
      </w:hyperlink>
      <w:r w:rsidR="00147467">
        <w:t xml:space="preserve"> </w:t>
      </w:r>
    </w:p>
    <w:p w:rsidR="0051246E" w:rsidRDefault="0051246E" w:rsidP="000D70E9">
      <w:pPr>
        <w:pStyle w:val="Heading4"/>
      </w:pPr>
    </w:p>
    <w:p w:rsidR="008979FC" w:rsidRDefault="00A6419B" w:rsidP="000D70E9">
      <w:pPr>
        <w:pStyle w:val="Heading4"/>
      </w:pPr>
      <w:r>
        <w:t>7.</w:t>
      </w:r>
      <w:r w:rsidR="008979FC">
        <w:t xml:space="preserve">  </w:t>
      </w:r>
      <w:r w:rsidR="000D70E9">
        <w:t>Format your assignment with</w:t>
      </w:r>
      <w:r>
        <w:t>: (.25</w:t>
      </w:r>
      <w:r w:rsidR="00917CEB">
        <w:t xml:space="preserve"> mark</w:t>
      </w:r>
      <w:r>
        <w:t>)</w:t>
      </w:r>
    </w:p>
    <w:p w:rsidR="008979FC" w:rsidRPr="00580673" w:rsidRDefault="00580673" w:rsidP="00580673">
      <w:r>
        <w:t>•</w:t>
      </w:r>
      <w:r w:rsidR="008979FC" w:rsidRPr="00580673">
        <w:t xml:space="preserve"> </w:t>
      </w:r>
      <w:r>
        <w:t xml:space="preserve">A </w:t>
      </w:r>
      <w:r w:rsidR="008979FC" w:rsidRPr="00580673">
        <w:t xml:space="preserve">separate title page showing the title from your client brief, </w:t>
      </w:r>
      <w:proofErr w:type="gramStart"/>
      <w:r>
        <w:t>your</w:t>
      </w:r>
      <w:proofErr w:type="gramEnd"/>
      <w:r>
        <w:t xml:space="preserve"> IT strategy, your </w:t>
      </w:r>
      <w:r w:rsidR="008979FC" w:rsidRPr="00580673">
        <w:t>SID and date</w:t>
      </w:r>
    </w:p>
    <w:p w:rsidR="008979FC" w:rsidRPr="00580673" w:rsidRDefault="00580673" w:rsidP="00580673">
      <w:r>
        <w:t xml:space="preserve">• </w:t>
      </w:r>
      <w:r w:rsidR="008979FC" w:rsidRPr="00580673">
        <w:t>A table of contents listing the contents of this report</w:t>
      </w:r>
    </w:p>
    <w:p w:rsidR="008979FC" w:rsidRPr="00580673" w:rsidRDefault="00580673" w:rsidP="00580673">
      <w:r>
        <w:t xml:space="preserve">• </w:t>
      </w:r>
      <w:r w:rsidR="008979FC" w:rsidRPr="00580673">
        <w:t xml:space="preserve">Page headings, section headings, headers and footers showing: title/author/page numbers/date; </w:t>
      </w:r>
    </w:p>
    <w:p w:rsidR="008979FC" w:rsidRPr="00580673" w:rsidRDefault="00580673" w:rsidP="00580673">
      <w:r>
        <w:t xml:space="preserve">• </w:t>
      </w:r>
      <w:r w:rsidR="008979FC" w:rsidRPr="00580673">
        <w:t xml:space="preserve">Sentences, paragraphs, spelling, grammar and punctuation according to Module 1 of the Write Site </w:t>
      </w:r>
      <w:hyperlink r:id="rId13" w:history="1">
        <w:r w:rsidR="00917CEB" w:rsidRPr="002E7CE4">
          <w:rPr>
            <w:rStyle w:val="Hyperlink"/>
          </w:rPr>
          <w:t>http://writesite.elearn.usyd.edu.au/</w:t>
        </w:r>
      </w:hyperlink>
      <w:proofErr w:type="gramStart"/>
      <w:r w:rsidR="00917CEB">
        <w:t xml:space="preserve"> </w:t>
      </w:r>
      <w:proofErr w:type="gramEnd"/>
      <w:r w:rsidR="008979FC" w:rsidRPr="00580673">
        <w:t xml:space="preserve"> </w:t>
      </w:r>
      <w:r w:rsidR="00917CEB">
        <w:t xml:space="preserve">. </w:t>
      </w:r>
      <w:r w:rsidR="00176EFE" w:rsidRPr="00580673">
        <w:t xml:space="preserve"> Use a spelling and grammar checker.</w:t>
      </w:r>
    </w:p>
    <w:p w:rsidR="008979FC" w:rsidRDefault="008979FC" w:rsidP="00580673"/>
    <w:p w:rsidR="007E7FA5" w:rsidRDefault="00A6419B" w:rsidP="005D5273">
      <w:pPr>
        <w:pStyle w:val="Heading4"/>
        <w:sectPr w:rsidR="007E7FA5" w:rsidSect="0041700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077" w:right="1440" w:bottom="794" w:left="1440" w:header="340" w:footer="340" w:gutter="0"/>
          <w:cols w:space="708"/>
          <w:docGrid w:linePitch="360"/>
        </w:sectPr>
      </w:pPr>
      <w:r>
        <w:t>8.</w:t>
      </w:r>
      <w:r w:rsidR="000D70E9">
        <w:t xml:space="preserve">  Reflect on your process of doing this assignment under the headings: </w:t>
      </w:r>
      <w:r w:rsidR="00234622">
        <w:t xml:space="preserve"> (.25</w:t>
      </w:r>
      <w:r w:rsidR="00917CEB">
        <w:t xml:space="preserve"> mark</w:t>
      </w:r>
      <w:r w:rsidR="00234622">
        <w:t>)</w:t>
      </w:r>
    </w:p>
    <w:p w:rsidR="00014C34" w:rsidRDefault="00014C34" w:rsidP="00580673"/>
    <w:p w:rsidR="0051246E" w:rsidRDefault="0051246E" w:rsidP="0051246E">
      <w:pPr>
        <w:pStyle w:val="ListParagraph"/>
        <w:numPr>
          <w:ilvl w:val="0"/>
          <w:numId w:val="48"/>
        </w:numPr>
      </w:pPr>
      <w:r>
        <w:t>Joys</w:t>
      </w:r>
    </w:p>
    <w:p w:rsidR="0051246E" w:rsidRDefault="0051246E" w:rsidP="0051246E">
      <w:pPr>
        <w:pStyle w:val="ListParagraph"/>
        <w:numPr>
          <w:ilvl w:val="0"/>
          <w:numId w:val="48"/>
        </w:numPr>
      </w:pPr>
      <w:r>
        <w:t>Frustrations</w:t>
      </w:r>
    </w:p>
    <w:p w:rsidR="0051246E" w:rsidRDefault="0051246E" w:rsidP="0051246E">
      <w:pPr>
        <w:pStyle w:val="ListParagraph"/>
        <w:numPr>
          <w:ilvl w:val="0"/>
          <w:numId w:val="48"/>
        </w:numPr>
      </w:pPr>
      <w:r>
        <w:t>Learnings</w:t>
      </w:r>
    </w:p>
    <w:p w:rsidR="0051246E" w:rsidRDefault="0051246E" w:rsidP="0051246E">
      <w:pPr>
        <w:pStyle w:val="ListParagraph"/>
        <w:numPr>
          <w:ilvl w:val="0"/>
          <w:numId w:val="48"/>
        </w:numPr>
        <w:sectPr w:rsidR="0051246E" w:rsidSect="007E7FA5">
          <w:type w:val="continuous"/>
          <w:pgSz w:w="11906" w:h="16838"/>
          <w:pgMar w:top="1077" w:right="1440" w:bottom="794" w:left="1440" w:header="340" w:footer="340" w:gutter="0"/>
          <w:cols w:num="2" w:space="708"/>
          <w:docGrid w:linePitch="360"/>
        </w:sectPr>
      </w:pPr>
      <w:r>
        <w:t>Comments/Questions</w:t>
      </w:r>
    </w:p>
    <w:p w:rsidR="00014C34" w:rsidRPr="00014C34" w:rsidRDefault="00014C34" w:rsidP="00014C34">
      <w:r w:rsidRPr="00014C34">
        <w:rPr>
          <w:b/>
          <w:bCs/>
        </w:rPr>
        <w:lastRenderedPageBreak/>
        <w:t>Appendix A: MAP IT STRATEGIES TO ROOT CAUSES OF IT PROBLEMS and IT GOALS</w:t>
      </w:r>
    </w:p>
    <w:tbl>
      <w:tblPr>
        <w:tblStyle w:val="TableGrid2"/>
        <w:tblW w:w="1548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02"/>
        <w:gridCol w:w="3260"/>
        <w:gridCol w:w="3260"/>
        <w:gridCol w:w="3119"/>
        <w:gridCol w:w="3044"/>
      </w:tblGrid>
      <w:tr w:rsidR="00014C34" w:rsidRPr="00014C34" w:rsidTr="00193542">
        <w:trPr>
          <w:trHeight w:val="819"/>
        </w:trPr>
        <w:tc>
          <w:tcPr>
            <w:tcW w:w="2802" w:type="dxa"/>
            <w:tcBorders>
              <w:tl2br w:val="single" w:sz="4" w:space="0" w:color="auto"/>
              <w:tr2bl w:val="nil"/>
            </w:tcBorders>
            <w:shd w:val="clear" w:color="auto" w:fill="auto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bookmarkStart w:id="1" w:name="_GoBack"/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 xml:space="preserve">         </w:t>
            </w:r>
            <w:r w:rsidRPr="00014C34">
              <w:rPr>
                <w:rFonts w:eastAsia="Times New Roman" w:cstheme="minorHAnsi"/>
                <w:b/>
                <w:szCs w:val="18"/>
                <w:lang w:eastAsia="en-US" w:bidi="ar-SA"/>
              </w:rPr>
              <w:t>YOUR</w:t>
            </w: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 xml:space="preserve">                        </w:t>
            </w:r>
            <w:r w:rsidR="00D73948">
              <w:rPr>
                <w:rFonts w:eastAsia="Times New Roman" w:cstheme="minorHAnsi"/>
                <w:szCs w:val="18"/>
                <w:lang w:eastAsia="en-US" w:bidi="ar-SA"/>
              </w:rPr>
              <w:t xml:space="preserve">     </w:t>
            </w:r>
            <w:r w:rsidR="00D73948">
              <w:rPr>
                <w:rFonts w:eastAsia="Times New Roman" w:cstheme="minorHAnsi"/>
                <w:szCs w:val="18"/>
                <w:lang w:eastAsia="en-US" w:bidi="ar-SA"/>
              </w:rPr>
              <w:tab/>
            </w:r>
            <w:r w:rsidRPr="00D73948">
              <w:rPr>
                <w:rStyle w:val="Strong"/>
                <w:lang w:eastAsia="en-US" w:bidi="ar-SA"/>
              </w:rPr>
              <w:t>EVALUATIONS:</w:t>
            </w:r>
          </w:p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  <w:p w:rsidR="00014C34" w:rsidRPr="00D73948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Style w:val="Strong"/>
                <w:lang w:eastAsia="en-US" w:bidi="ar-SA"/>
              </w:rPr>
            </w:pPr>
            <w:r w:rsidRPr="00D73948">
              <w:rPr>
                <w:rStyle w:val="Strong"/>
                <w:lang w:eastAsia="en-US" w:bidi="ar-SA"/>
              </w:rPr>
              <w:t xml:space="preserve">THE CLIENT’S </w:t>
            </w:r>
          </w:p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D73948">
              <w:rPr>
                <w:rStyle w:val="Strong"/>
                <w:lang w:eastAsia="en-US" w:bidi="ar-SA"/>
              </w:rPr>
              <w:t>PERSPECTIVE</w:t>
            </w: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>:</w:t>
            </w:r>
          </w:p>
        </w:tc>
        <w:tc>
          <w:tcPr>
            <w:tcW w:w="12683" w:type="dxa"/>
            <w:gridSpan w:val="4"/>
            <w:shd w:val="clear" w:color="auto" w:fill="D9D9D9" w:themeFill="background1" w:themeFillShade="D9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>FOR EACH IT STRATEGY  BELOW, EVALUATE</w:t>
            </w:r>
            <w:r w:rsidR="00147467">
              <w:rPr>
                <w:rFonts w:eastAsia="Times New Roman" w:cstheme="minorHAnsi"/>
                <w:szCs w:val="18"/>
                <w:lang w:eastAsia="en-US" w:bidi="ar-SA"/>
              </w:rPr>
              <w:t xml:space="preserve"> AND DESCRIBE (in the appropriate cell for your IT strategy)</w:t>
            </w: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>:</w:t>
            </w:r>
          </w:p>
          <w:p w:rsid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 xml:space="preserve">1. </w:t>
            </w:r>
            <w:r w:rsidR="00D73948">
              <w:rPr>
                <w:rFonts w:eastAsia="Times New Roman" w:cstheme="minorHAnsi"/>
                <w:szCs w:val="18"/>
                <w:lang w:eastAsia="en-US" w:bidi="ar-SA"/>
              </w:rPr>
              <w:t>Which characteristics</w:t>
            </w: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 xml:space="preserve"> of your IT strategy will help fix </w:t>
            </w:r>
            <w:r w:rsidR="00D73948">
              <w:rPr>
                <w:rFonts w:eastAsia="Times New Roman" w:cstheme="minorHAnsi"/>
                <w:szCs w:val="18"/>
                <w:lang w:eastAsia="en-US" w:bidi="ar-SA"/>
              </w:rPr>
              <w:t>which</w:t>
            </w: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 xml:space="preserve"> of the root causes of their IT problem; and if so, how.</w:t>
            </w:r>
          </w:p>
          <w:p w:rsidR="00D73948" w:rsidRDefault="00D73948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>
              <w:rPr>
                <w:rFonts w:eastAsia="Times New Roman" w:cstheme="minorHAnsi"/>
                <w:szCs w:val="18"/>
                <w:lang w:eastAsia="en-US" w:bidi="ar-SA"/>
              </w:rPr>
              <w:t>2. Which number goal(s) that supports</w:t>
            </w:r>
          </w:p>
          <w:p w:rsidR="00D73948" w:rsidRPr="00014C34" w:rsidRDefault="00D73948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>
              <w:rPr>
                <w:rFonts w:eastAsia="Times New Roman" w:cstheme="minorHAnsi"/>
                <w:szCs w:val="18"/>
                <w:lang w:eastAsia="en-US" w:bidi="ar-SA"/>
              </w:rPr>
              <w:t>3. What risks and risk mitigation might apply</w:t>
            </w:r>
            <w:r w:rsidR="00147467">
              <w:rPr>
                <w:rFonts w:eastAsia="Times New Roman" w:cstheme="minorHAnsi"/>
                <w:szCs w:val="18"/>
                <w:lang w:eastAsia="en-US" w:bidi="ar-SA"/>
              </w:rPr>
              <w:t xml:space="preserve"> to using that IT strategy</w:t>
            </w:r>
          </w:p>
        </w:tc>
      </w:tr>
      <w:tr w:rsidR="00014C34" w:rsidRPr="00014C34" w:rsidTr="00193542">
        <w:trPr>
          <w:trHeight w:val="504"/>
        </w:trPr>
        <w:tc>
          <w:tcPr>
            <w:tcW w:w="2802" w:type="dxa"/>
            <w:vMerge w:val="restart"/>
            <w:shd w:val="clear" w:color="auto" w:fill="BFBFBF" w:themeFill="background1" w:themeFillShade="BF"/>
            <w:vAlign w:val="center"/>
          </w:tcPr>
          <w:p w:rsidR="00014C34" w:rsidRPr="00D73948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Style w:val="Strong"/>
                <w:lang w:eastAsia="en-US" w:bidi="ar-SA"/>
              </w:rPr>
            </w:pPr>
            <w:r w:rsidRPr="00D73948">
              <w:rPr>
                <w:rStyle w:val="Strong"/>
                <w:lang w:eastAsia="en-US" w:bidi="ar-SA"/>
              </w:rPr>
              <w:t>Root causes  of  their IT problem</w:t>
            </w:r>
          </w:p>
        </w:tc>
        <w:tc>
          <w:tcPr>
            <w:tcW w:w="3260" w:type="dxa"/>
            <w:vMerge w:val="restart"/>
            <w:shd w:val="clear" w:color="auto" w:fill="D9D9D9" w:themeFill="background1" w:themeFillShade="D9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 xml:space="preserve">1. Service- oriented Enterprise and IT Architecture </w:t>
            </w:r>
          </w:p>
        </w:tc>
        <w:tc>
          <w:tcPr>
            <w:tcW w:w="3260" w:type="dxa"/>
            <w:vMerge w:val="restart"/>
            <w:shd w:val="clear" w:color="auto" w:fill="D9D9D9" w:themeFill="background1" w:themeFillShade="D9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>2. External Sourcing</w:t>
            </w:r>
          </w:p>
        </w:tc>
        <w:tc>
          <w:tcPr>
            <w:tcW w:w="3119" w:type="dxa"/>
            <w:vMerge w:val="restart"/>
            <w:shd w:val="clear" w:color="auto" w:fill="D9D9D9" w:themeFill="background1" w:themeFillShade="D9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>3. IT Governance</w:t>
            </w:r>
          </w:p>
        </w:tc>
        <w:tc>
          <w:tcPr>
            <w:tcW w:w="3044" w:type="dxa"/>
            <w:vMerge w:val="restart"/>
            <w:shd w:val="clear" w:color="auto" w:fill="D9D9D9" w:themeFill="background1" w:themeFillShade="D9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>4. ITSM</w:t>
            </w:r>
          </w:p>
        </w:tc>
      </w:tr>
      <w:tr w:rsidR="00014C34" w:rsidRPr="00014C34" w:rsidTr="00193542">
        <w:trPr>
          <w:trHeight w:val="269"/>
        </w:trPr>
        <w:tc>
          <w:tcPr>
            <w:tcW w:w="2802" w:type="dxa"/>
            <w:vMerge/>
            <w:shd w:val="clear" w:color="auto" w:fill="BFBFBF" w:themeFill="background1" w:themeFillShade="BF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260" w:type="dxa"/>
            <w:vMerge/>
            <w:shd w:val="clear" w:color="auto" w:fill="D9D9D9" w:themeFill="background1" w:themeFillShade="D9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260" w:type="dxa"/>
            <w:vMerge/>
            <w:shd w:val="clear" w:color="auto" w:fill="D9D9D9" w:themeFill="background1" w:themeFillShade="D9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119" w:type="dxa"/>
            <w:vMerge/>
            <w:shd w:val="clear" w:color="auto" w:fill="D9D9D9" w:themeFill="background1" w:themeFillShade="D9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044" w:type="dxa"/>
            <w:vMerge/>
            <w:shd w:val="clear" w:color="auto" w:fill="D9D9D9" w:themeFill="background1" w:themeFillShade="D9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</w:tr>
      <w:tr w:rsidR="00014C34" w:rsidRPr="00014C34" w:rsidTr="00193542">
        <w:trPr>
          <w:trHeight w:val="706"/>
        </w:trPr>
        <w:tc>
          <w:tcPr>
            <w:tcW w:w="2802" w:type="dxa"/>
            <w:vMerge w:val="restart"/>
            <w:shd w:val="clear" w:color="auto" w:fill="BFBFBF" w:themeFill="background1" w:themeFillShade="BF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 xml:space="preserve">1. IT infrastructure at end of life (full capacity)  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044" w:type="dxa"/>
            <w:tcBorders>
              <w:bottom w:val="single" w:sz="4" w:space="0" w:color="auto"/>
            </w:tcBorders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</w:tr>
      <w:tr w:rsidR="00014C34" w:rsidRPr="00014C34" w:rsidTr="00193542">
        <w:trPr>
          <w:trHeight w:val="154"/>
        </w:trPr>
        <w:tc>
          <w:tcPr>
            <w:tcW w:w="2802" w:type="dxa"/>
            <w:vMerge/>
            <w:shd w:val="clear" w:color="auto" w:fill="BFBFBF" w:themeFill="background1" w:themeFillShade="BF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 w:val="20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14C34" w:rsidRDefault="00014C34"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 w:rsidRPr="000D5358"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14C34" w:rsidRDefault="00014C34"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 w:rsidRPr="000D5358"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  <w:tc>
          <w:tcPr>
            <w:tcW w:w="3044" w:type="dxa"/>
            <w:tcBorders>
              <w:top w:val="single" w:sz="4" w:space="0" w:color="auto"/>
            </w:tcBorders>
          </w:tcPr>
          <w:p w:rsidR="00014C34" w:rsidRDefault="00014C34"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 w:rsidRPr="000D5358"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</w:tr>
      <w:tr w:rsidR="00014C34" w:rsidRPr="00014C34" w:rsidTr="00193542">
        <w:trPr>
          <w:trHeight w:val="1617"/>
        </w:trPr>
        <w:tc>
          <w:tcPr>
            <w:tcW w:w="2802" w:type="dxa"/>
            <w:vMerge w:val="restart"/>
            <w:shd w:val="clear" w:color="auto" w:fill="BFBFBF" w:themeFill="background1" w:themeFillShade="BF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>2. 30% of  core business software (to be kept in-house) is legacy code and cannot be extended, but functions must be kept in-house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044" w:type="dxa"/>
            <w:tcBorders>
              <w:bottom w:val="single" w:sz="4" w:space="0" w:color="auto"/>
            </w:tcBorders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</w:tr>
      <w:tr w:rsidR="00014C34" w:rsidRPr="00014C34" w:rsidTr="00193542">
        <w:trPr>
          <w:trHeight w:val="128"/>
        </w:trPr>
        <w:tc>
          <w:tcPr>
            <w:tcW w:w="2802" w:type="dxa"/>
            <w:vMerge/>
            <w:shd w:val="clear" w:color="auto" w:fill="BFBFBF" w:themeFill="background1" w:themeFillShade="BF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14C34" w:rsidRDefault="00014C34"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 w:rsidRPr="00050F55"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14C34" w:rsidRDefault="00014C34"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 w:rsidRPr="00050F55"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14C34" w:rsidRDefault="00014C34"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 w:rsidRPr="00050F55"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  <w:tc>
          <w:tcPr>
            <w:tcW w:w="3044" w:type="dxa"/>
            <w:tcBorders>
              <w:top w:val="single" w:sz="4" w:space="0" w:color="auto"/>
            </w:tcBorders>
          </w:tcPr>
          <w:p w:rsidR="00014C34" w:rsidRDefault="00014C34"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 w:rsidRPr="00050F55"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</w:tr>
      <w:tr w:rsidR="00014C34" w:rsidRPr="00014C34" w:rsidTr="00193542">
        <w:trPr>
          <w:trHeight w:val="1309"/>
        </w:trPr>
        <w:tc>
          <w:tcPr>
            <w:tcW w:w="2802" w:type="dxa"/>
            <w:vMerge w:val="restart"/>
            <w:shd w:val="clear" w:color="auto" w:fill="BFBFBF" w:themeFill="background1" w:themeFillShade="BF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>3. IT infrastructure investment not aligned with corporate strategy</w:t>
            </w:r>
          </w:p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>&amp; IT service management slow, inaccurate, unreliable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044" w:type="dxa"/>
            <w:tcBorders>
              <w:bottom w:val="single" w:sz="4" w:space="0" w:color="auto"/>
            </w:tcBorders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</w:tr>
      <w:tr w:rsidR="00014C34" w:rsidRPr="00014C34" w:rsidTr="00193542">
        <w:trPr>
          <w:trHeight w:val="205"/>
        </w:trPr>
        <w:tc>
          <w:tcPr>
            <w:tcW w:w="2802" w:type="dxa"/>
            <w:vMerge/>
            <w:shd w:val="clear" w:color="auto" w:fill="BFBFBF" w:themeFill="background1" w:themeFillShade="BF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14C34" w:rsidRDefault="00014C34"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 w:rsidRPr="002D0673"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14C34" w:rsidRDefault="00014C34"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 w:rsidRPr="002D0673"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14C34" w:rsidRDefault="00014C34"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 w:rsidRPr="002D0673"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  <w:tc>
          <w:tcPr>
            <w:tcW w:w="3044" w:type="dxa"/>
            <w:tcBorders>
              <w:top w:val="single" w:sz="4" w:space="0" w:color="auto"/>
            </w:tcBorders>
          </w:tcPr>
          <w:p w:rsidR="00014C34" w:rsidRDefault="00014C34"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Goal</w:t>
            </w:r>
            <w:r w:rsidRPr="002D0673">
              <w:rPr>
                <w:rFonts w:eastAsia="Times New Roman" w:cstheme="minorHAnsi"/>
                <w:sz w:val="20"/>
                <w:szCs w:val="18"/>
                <w:lang w:eastAsia="en-US" w:bidi="ar-SA"/>
              </w:rPr>
              <w:t xml:space="preserve"> nos.</w:t>
            </w:r>
            <w:r w:rsidRPr="00014C34">
              <w:rPr>
                <w:rFonts w:eastAsia="Times New Roman" w:cstheme="minorHAnsi"/>
                <w:sz w:val="20"/>
                <w:szCs w:val="18"/>
                <w:lang w:eastAsia="en-US" w:bidi="ar-SA"/>
              </w:rPr>
              <w:t>?</w:t>
            </w:r>
          </w:p>
        </w:tc>
      </w:tr>
      <w:tr w:rsidR="00014C34" w:rsidRPr="00014C34" w:rsidTr="00193542">
        <w:trPr>
          <w:trHeight w:val="522"/>
        </w:trPr>
        <w:tc>
          <w:tcPr>
            <w:tcW w:w="2802" w:type="dxa"/>
            <w:shd w:val="clear" w:color="auto" w:fill="F2F2F2" w:themeFill="background1" w:themeFillShade="F2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>RISKS OF STRATEGY?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044" w:type="dxa"/>
            <w:shd w:val="clear" w:color="auto" w:fill="F2F2F2" w:themeFill="background1" w:themeFillShade="F2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</w:tr>
      <w:tr w:rsidR="00014C34" w:rsidRPr="00014C34" w:rsidTr="00193542">
        <w:trPr>
          <w:trHeight w:val="429"/>
        </w:trPr>
        <w:tc>
          <w:tcPr>
            <w:tcW w:w="2802" w:type="dxa"/>
            <w:shd w:val="clear" w:color="auto" w:fill="F2F2F2" w:themeFill="background1" w:themeFillShade="F2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  <w:r w:rsidRPr="00014C34">
              <w:rPr>
                <w:rFonts w:eastAsia="Times New Roman" w:cstheme="minorHAnsi"/>
                <w:szCs w:val="18"/>
                <w:lang w:eastAsia="en-US" w:bidi="ar-SA"/>
              </w:rPr>
              <w:t>RISK MITIGATION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  <w:tc>
          <w:tcPr>
            <w:tcW w:w="3044" w:type="dxa"/>
            <w:shd w:val="clear" w:color="auto" w:fill="F2F2F2" w:themeFill="background1" w:themeFillShade="F2"/>
            <w:vAlign w:val="center"/>
          </w:tcPr>
          <w:p w:rsidR="00014C34" w:rsidRPr="00014C34" w:rsidRDefault="00014C34" w:rsidP="00014C34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</w:tabs>
              <w:jc w:val="left"/>
              <w:rPr>
                <w:rFonts w:eastAsia="Times New Roman" w:cstheme="minorHAnsi"/>
                <w:szCs w:val="18"/>
                <w:lang w:eastAsia="en-US" w:bidi="ar-SA"/>
              </w:rPr>
            </w:pPr>
          </w:p>
        </w:tc>
      </w:tr>
    </w:tbl>
    <w:bookmarkEnd w:id="1"/>
    <w:p w:rsidR="00014C34" w:rsidRPr="00014C34" w:rsidRDefault="00014C34" w:rsidP="00014C34">
      <w:proofErr w:type="gramStart"/>
      <w:r w:rsidRPr="00014C34">
        <w:t>IT</w:t>
      </w:r>
      <w:proofErr w:type="gramEnd"/>
      <w:r w:rsidRPr="00014C34">
        <w:t xml:space="preserve"> GOALS</w:t>
      </w:r>
    </w:p>
    <w:p w:rsidR="00014C34" w:rsidRPr="00014C34" w:rsidRDefault="00014C34" w:rsidP="00014C34">
      <w:pPr>
        <w:numPr>
          <w:ilvl w:val="0"/>
          <w:numId w:val="39"/>
        </w:numPr>
      </w:pPr>
      <w:r w:rsidRPr="00014C34">
        <w:t>To increase their return on investment (ROI) in their IT infrastructure (by reducing TCO)</w:t>
      </w:r>
    </w:p>
    <w:p w:rsidR="00014C34" w:rsidRPr="00014C34" w:rsidRDefault="00014C34" w:rsidP="00014C34">
      <w:pPr>
        <w:numPr>
          <w:ilvl w:val="0"/>
          <w:numId w:val="39"/>
        </w:numPr>
      </w:pPr>
      <w:r w:rsidRPr="00014C34">
        <w:t xml:space="preserve">To provide flexibility for future developments </w:t>
      </w:r>
    </w:p>
    <w:p w:rsidR="008979FC" w:rsidRDefault="00014C34" w:rsidP="00580673">
      <w:pPr>
        <w:numPr>
          <w:ilvl w:val="0"/>
          <w:numId w:val="39"/>
        </w:numPr>
      </w:pPr>
      <w:r w:rsidRPr="00014C34">
        <w:t>To ensure IT investment delivers strategic value to the business efficiently and reliably</w:t>
      </w:r>
    </w:p>
    <w:sectPr w:rsidR="008979FC" w:rsidSect="00193542">
      <w:headerReference w:type="default" r:id="rId20"/>
      <w:pgSz w:w="16838" w:h="11906" w:orient="landscape"/>
      <w:pgMar w:top="340" w:right="680" w:bottom="340" w:left="680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D92" w:rsidRDefault="000A4D92" w:rsidP="00580673">
      <w:r>
        <w:separator/>
      </w:r>
    </w:p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/>
  </w:endnote>
  <w:endnote w:type="continuationSeparator" w:id="0">
    <w:p w:rsidR="000A4D92" w:rsidRDefault="000A4D92" w:rsidP="00580673">
      <w:r>
        <w:continuationSeparator/>
      </w:r>
    </w:p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353" w:rsidRDefault="00D23353" w:rsidP="00580673">
    <w:pPr>
      <w:pStyle w:val="Footer"/>
    </w:pPr>
  </w:p>
  <w:p w:rsidR="004C5D23" w:rsidRDefault="004C5D23" w:rsidP="00580673"/>
  <w:p w:rsidR="004C5D23" w:rsidRDefault="004C5D23" w:rsidP="00580673"/>
  <w:p w:rsidR="004C5D23" w:rsidRDefault="004C5D23" w:rsidP="00580673"/>
  <w:p w:rsidR="008F3B4B" w:rsidRDefault="008F3B4B" w:rsidP="00580673"/>
  <w:p w:rsidR="008F3B4B" w:rsidRDefault="008F3B4B" w:rsidP="00580673"/>
  <w:p w:rsidR="008F3B4B" w:rsidRDefault="008F3B4B" w:rsidP="00580673"/>
  <w:p w:rsidR="005E470E" w:rsidRDefault="005E470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42" w:rsidRPr="00193542" w:rsidRDefault="00193542" w:rsidP="00193542"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enter" w:pos="4153"/>
        <w:tab w:val="right" w:pos="8306"/>
      </w:tabs>
      <w:rPr>
        <w:rFonts w:asciiTheme="minorHAnsi" w:eastAsia="Times New Roman" w:hAnsiTheme="minorHAnsi" w:cstheme="minorHAnsi"/>
        <w:sz w:val="18"/>
        <w:szCs w:val="16"/>
        <w:lang w:eastAsia="en-US" w:bidi="ar-SA"/>
      </w:rPr>
    </w:pP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t>A. Stern</w:t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tab/>
      <w:t xml:space="preserve">Page </w:t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fldChar w:fldCharType="begin"/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instrText xml:space="preserve"> PAGE </w:instrText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fldChar w:fldCharType="separate"/>
    </w:r>
    <w:r w:rsidR="006A1781">
      <w:rPr>
        <w:rFonts w:asciiTheme="minorHAnsi" w:eastAsia="Times New Roman" w:hAnsiTheme="minorHAnsi" w:cstheme="minorHAnsi"/>
        <w:noProof/>
        <w:sz w:val="18"/>
        <w:szCs w:val="16"/>
        <w:lang w:eastAsia="en-US" w:bidi="ar-SA"/>
      </w:rPr>
      <w:t>4</w:t>
    </w:r>
    <w:r w:rsidRPr="00193542">
      <w:rPr>
        <w:rFonts w:asciiTheme="minorHAnsi" w:eastAsia="Times New Roman" w:hAnsiTheme="minorHAnsi" w:cstheme="minorHAnsi"/>
        <w:noProof/>
        <w:sz w:val="18"/>
        <w:szCs w:val="16"/>
        <w:lang w:eastAsia="en-US" w:bidi="ar-SA"/>
      </w:rPr>
      <w:fldChar w:fldCharType="end"/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t xml:space="preserve"> of </w:t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fldChar w:fldCharType="begin"/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instrText xml:space="preserve"> NUMPAGES </w:instrText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fldChar w:fldCharType="separate"/>
    </w:r>
    <w:r w:rsidR="006A1781">
      <w:rPr>
        <w:rFonts w:asciiTheme="minorHAnsi" w:eastAsia="Times New Roman" w:hAnsiTheme="minorHAnsi" w:cstheme="minorHAnsi"/>
        <w:noProof/>
        <w:sz w:val="18"/>
        <w:szCs w:val="16"/>
        <w:lang w:eastAsia="en-US" w:bidi="ar-SA"/>
      </w:rPr>
      <w:t>4</w:t>
    </w:r>
    <w:r w:rsidRPr="00193542">
      <w:rPr>
        <w:rFonts w:asciiTheme="minorHAnsi" w:eastAsia="Times New Roman" w:hAnsiTheme="minorHAnsi" w:cstheme="minorHAnsi"/>
        <w:noProof/>
        <w:sz w:val="18"/>
        <w:szCs w:val="16"/>
        <w:lang w:eastAsia="en-US" w:bidi="ar-SA"/>
      </w:rPr>
      <w:fldChar w:fldCharType="end"/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t xml:space="preserve"> </w:t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tab/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fldChar w:fldCharType="begin"/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instrText xml:space="preserve"> DATE \@ "d-MMM-yy" </w:instrText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fldChar w:fldCharType="separate"/>
    </w:r>
    <w:r w:rsidR="006A1781">
      <w:rPr>
        <w:rFonts w:asciiTheme="minorHAnsi" w:eastAsia="Times New Roman" w:hAnsiTheme="minorHAnsi" w:cstheme="minorHAnsi"/>
        <w:noProof/>
        <w:sz w:val="18"/>
        <w:szCs w:val="16"/>
        <w:lang w:eastAsia="en-US" w:bidi="ar-SA"/>
      </w:rPr>
      <w:t>3-May-18</w:t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fldChar w:fldCharType="end"/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t xml:space="preserve"> </w:t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fldChar w:fldCharType="begin"/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instrText xml:space="preserve"> DATE \@ "HH:mm" </w:instrText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fldChar w:fldCharType="separate"/>
    </w:r>
    <w:r w:rsidR="006A1781">
      <w:rPr>
        <w:rFonts w:asciiTheme="minorHAnsi" w:eastAsia="Times New Roman" w:hAnsiTheme="minorHAnsi" w:cstheme="minorHAnsi"/>
        <w:noProof/>
        <w:sz w:val="18"/>
        <w:szCs w:val="16"/>
        <w:lang w:eastAsia="en-US" w:bidi="ar-SA"/>
      </w:rPr>
      <w:t>17:11</w:t>
    </w:r>
    <w:r w:rsidRPr="00193542">
      <w:rPr>
        <w:rFonts w:asciiTheme="minorHAnsi" w:eastAsia="Times New Roman" w:hAnsiTheme="minorHAnsi" w:cstheme="minorHAnsi"/>
        <w:sz w:val="18"/>
        <w:szCs w:val="16"/>
        <w:lang w:eastAsia="en-US" w:bidi="ar-S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46E" w:rsidRDefault="00512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D92" w:rsidRDefault="000A4D92" w:rsidP="00580673">
      <w:r>
        <w:separator/>
      </w:r>
    </w:p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/>
  </w:footnote>
  <w:footnote w:type="continuationSeparator" w:id="0">
    <w:p w:rsidR="000A4D92" w:rsidRDefault="000A4D92" w:rsidP="00580673">
      <w:r>
        <w:continuationSeparator/>
      </w:r>
    </w:p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 w:rsidP="00580673"/>
    <w:p w:rsidR="000A4D92" w:rsidRDefault="000A4D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353" w:rsidRDefault="00D23353" w:rsidP="00580673">
    <w:pPr>
      <w:pStyle w:val="Header"/>
    </w:pPr>
  </w:p>
  <w:p w:rsidR="004C5D23" w:rsidRDefault="004C5D23" w:rsidP="00580673"/>
  <w:p w:rsidR="004C5D23" w:rsidRDefault="004C5D23" w:rsidP="00580673"/>
  <w:p w:rsidR="004C5D23" w:rsidRDefault="004C5D23" w:rsidP="00580673"/>
  <w:p w:rsidR="008F3B4B" w:rsidRDefault="008F3B4B" w:rsidP="00580673"/>
  <w:p w:rsidR="008F3B4B" w:rsidRDefault="008F3B4B" w:rsidP="00580673"/>
  <w:p w:rsidR="008F3B4B" w:rsidRDefault="008F3B4B" w:rsidP="00580673"/>
  <w:p w:rsidR="005E470E" w:rsidRDefault="005E47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42" w:rsidRDefault="00193542">
    <w:pPr>
      <w:pStyle w:val="Header"/>
    </w:pPr>
    <w:r w:rsidRPr="00193542">
      <w:t>University of Sydney |School of IT | INFO5991|SSME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46E" w:rsidRDefault="0051246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42" w:rsidRPr="0051246E" w:rsidRDefault="00193542" w:rsidP="005124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493"/>
    <w:multiLevelType w:val="hybridMultilevel"/>
    <w:tmpl w:val="E8D869DC"/>
    <w:lvl w:ilvl="0" w:tplc="B03A3A9E">
      <w:start w:val="1"/>
      <w:numFmt w:val="decimal"/>
      <w:pStyle w:val="Heading1info599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D6C3E"/>
    <w:multiLevelType w:val="multilevel"/>
    <w:tmpl w:val="9B5CA7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04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>
    <w:nsid w:val="0BC7162C"/>
    <w:multiLevelType w:val="multilevel"/>
    <w:tmpl w:val="A43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D6EBE"/>
    <w:multiLevelType w:val="hybridMultilevel"/>
    <w:tmpl w:val="A31E4170"/>
    <w:lvl w:ilvl="0" w:tplc="37508794">
      <w:start w:val="1"/>
      <w:numFmt w:val="decimal"/>
      <w:lvlText w:val="%1."/>
      <w:lvlJc w:val="left"/>
      <w:pPr>
        <w:ind w:left="720" w:hanging="360"/>
      </w:pPr>
    </w:lvl>
    <w:lvl w:ilvl="1" w:tplc="C242CE94">
      <w:start w:val="1"/>
      <w:numFmt w:val="lowerLetter"/>
      <w:pStyle w:val="ListNumb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96B23"/>
    <w:multiLevelType w:val="hybridMultilevel"/>
    <w:tmpl w:val="FA74DBAA"/>
    <w:lvl w:ilvl="0" w:tplc="5FB05CC4">
      <w:start w:val="1"/>
      <w:numFmt w:val="bullet"/>
      <w:pStyle w:val="ListParagraph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1E2D6A9E"/>
    <w:multiLevelType w:val="multilevel"/>
    <w:tmpl w:val="1BE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332207"/>
    <w:multiLevelType w:val="hybridMultilevel"/>
    <w:tmpl w:val="4866EF76"/>
    <w:lvl w:ilvl="0" w:tplc="0C090017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1F761CE4"/>
    <w:multiLevelType w:val="hybridMultilevel"/>
    <w:tmpl w:val="C34484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A432E"/>
    <w:multiLevelType w:val="hybridMultilevel"/>
    <w:tmpl w:val="0CF6788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C4B07C3"/>
    <w:multiLevelType w:val="hybridMultilevel"/>
    <w:tmpl w:val="F31C0968"/>
    <w:lvl w:ilvl="0" w:tplc="41247A38">
      <w:start w:val="1"/>
      <w:numFmt w:val="decimal"/>
      <w:lvlText w:val="%1."/>
      <w:lvlJc w:val="left"/>
      <w:pPr>
        <w:ind w:left="4471" w:hanging="360"/>
      </w:pPr>
    </w:lvl>
    <w:lvl w:ilvl="1" w:tplc="0C090019" w:tentative="1">
      <w:start w:val="1"/>
      <w:numFmt w:val="lowerLetter"/>
      <w:lvlText w:val="%2."/>
      <w:lvlJc w:val="left"/>
      <w:pPr>
        <w:ind w:left="2100" w:hanging="360"/>
      </w:pPr>
    </w:lvl>
    <w:lvl w:ilvl="2" w:tplc="0C09001B" w:tentative="1">
      <w:start w:val="1"/>
      <w:numFmt w:val="lowerRoman"/>
      <w:lvlText w:val="%3."/>
      <w:lvlJc w:val="right"/>
      <w:pPr>
        <w:ind w:left="2820" w:hanging="180"/>
      </w:pPr>
    </w:lvl>
    <w:lvl w:ilvl="3" w:tplc="0C09000F" w:tentative="1">
      <w:start w:val="1"/>
      <w:numFmt w:val="decimal"/>
      <w:lvlText w:val="%4."/>
      <w:lvlJc w:val="left"/>
      <w:pPr>
        <w:ind w:left="3540" w:hanging="360"/>
      </w:pPr>
    </w:lvl>
    <w:lvl w:ilvl="4" w:tplc="0C090019" w:tentative="1">
      <w:start w:val="1"/>
      <w:numFmt w:val="lowerLetter"/>
      <w:lvlText w:val="%5."/>
      <w:lvlJc w:val="left"/>
      <w:pPr>
        <w:ind w:left="4260" w:hanging="360"/>
      </w:pPr>
    </w:lvl>
    <w:lvl w:ilvl="5" w:tplc="0C09001B" w:tentative="1">
      <w:start w:val="1"/>
      <w:numFmt w:val="lowerRoman"/>
      <w:lvlText w:val="%6."/>
      <w:lvlJc w:val="right"/>
      <w:pPr>
        <w:ind w:left="4980" w:hanging="180"/>
      </w:pPr>
    </w:lvl>
    <w:lvl w:ilvl="6" w:tplc="0C09000F" w:tentative="1">
      <w:start w:val="1"/>
      <w:numFmt w:val="decimal"/>
      <w:lvlText w:val="%7."/>
      <w:lvlJc w:val="left"/>
      <w:pPr>
        <w:ind w:left="5700" w:hanging="360"/>
      </w:pPr>
    </w:lvl>
    <w:lvl w:ilvl="7" w:tplc="0C090019" w:tentative="1">
      <w:start w:val="1"/>
      <w:numFmt w:val="lowerLetter"/>
      <w:lvlText w:val="%8."/>
      <w:lvlJc w:val="left"/>
      <w:pPr>
        <w:ind w:left="6420" w:hanging="360"/>
      </w:pPr>
    </w:lvl>
    <w:lvl w:ilvl="8" w:tplc="0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>
    <w:nsid w:val="333C4746"/>
    <w:multiLevelType w:val="hybridMultilevel"/>
    <w:tmpl w:val="C0589C26"/>
    <w:lvl w:ilvl="0" w:tplc="D35632DC">
      <w:start w:val="1"/>
      <w:numFmt w:val="decimal"/>
      <w:pStyle w:val="Heading1"/>
      <w:lvlText w:val="%1."/>
      <w:lvlJc w:val="left"/>
      <w:pPr>
        <w:ind w:left="44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36C84"/>
    <w:multiLevelType w:val="hybridMultilevel"/>
    <w:tmpl w:val="917E0640"/>
    <w:lvl w:ilvl="0" w:tplc="89B0C6C8">
      <w:start w:val="1"/>
      <w:numFmt w:val="decimal"/>
      <w:lvlText w:val="%1."/>
      <w:lvlJc w:val="left"/>
      <w:pPr>
        <w:ind w:left="1020" w:hanging="360"/>
      </w:p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>
    <w:nsid w:val="3BD22420"/>
    <w:multiLevelType w:val="multilevel"/>
    <w:tmpl w:val="5D26F0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pStyle w:val="IntenseQuote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3F2C3093"/>
    <w:multiLevelType w:val="hybridMultilevel"/>
    <w:tmpl w:val="6262D880"/>
    <w:lvl w:ilvl="0" w:tplc="9A60058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85C20"/>
    <w:multiLevelType w:val="hybridMultilevel"/>
    <w:tmpl w:val="0812D782"/>
    <w:lvl w:ilvl="0" w:tplc="3D82F0B8">
      <w:start w:val="1"/>
      <w:numFmt w:val="bullet"/>
      <w:pStyle w:val="normaltablenumb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68A64A4"/>
    <w:multiLevelType w:val="hybridMultilevel"/>
    <w:tmpl w:val="DDE8C3B0"/>
    <w:lvl w:ilvl="0" w:tplc="B798B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B5281"/>
    <w:multiLevelType w:val="hybridMultilevel"/>
    <w:tmpl w:val="A5DED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E027A3"/>
    <w:multiLevelType w:val="hybridMultilevel"/>
    <w:tmpl w:val="5CC8FDAE"/>
    <w:lvl w:ilvl="0" w:tplc="A2EEF624">
      <w:start w:val="1"/>
      <w:numFmt w:val="bullet"/>
      <w:pStyle w:val="List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4976B28"/>
    <w:multiLevelType w:val="hybridMultilevel"/>
    <w:tmpl w:val="5462CC54"/>
    <w:lvl w:ilvl="0" w:tplc="0C0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5FC436AA"/>
    <w:multiLevelType w:val="hybridMultilevel"/>
    <w:tmpl w:val="BBD447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E6ED0"/>
    <w:multiLevelType w:val="hybridMultilevel"/>
    <w:tmpl w:val="EB96A0B8"/>
    <w:lvl w:ilvl="0" w:tplc="EE4451AC">
      <w:start w:val="1"/>
      <w:numFmt w:val="bullet"/>
      <w:pStyle w:val="Tablelis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63888"/>
    <w:multiLevelType w:val="hybridMultilevel"/>
    <w:tmpl w:val="E5AA319E"/>
    <w:lvl w:ilvl="0" w:tplc="9B1877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6D807F6"/>
    <w:multiLevelType w:val="multilevel"/>
    <w:tmpl w:val="2E2C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AD32C5"/>
    <w:multiLevelType w:val="hybridMultilevel"/>
    <w:tmpl w:val="0F64F0C4"/>
    <w:lvl w:ilvl="0" w:tplc="0C090017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>
    <w:nsid w:val="7F734351"/>
    <w:multiLevelType w:val="multilevel"/>
    <w:tmpl w:val="80C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4"/>
  </w:num>
  <w:num w:numId="5">
    <w:abstractNumId w:val="23"/>
  </w:num>
  <w:num w:numId="6">
    <w:abstractNumId w:val="6"/>
  </w:num>
  <w:num w:numId="7">
    <w:abstractNumId w:val="21"/>
  </w:num>
  <w:num w:numId="8">
    <w:abstractNumId w:val="14"/>
  </w:num>
  <w:num w:numId="9">
    <w:abstractNumId w:val="15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0"/>
  </w:num>
  <w:num w:numId="19">
    <w:abstractNumId w:val="18"/>
  </w:num>
  <w:num w:numId="20">
    <w:abstractNumId w:val="3"/>
  </w:num>
  <w:num w:numId="21">
    <w:abstractNumId w:val="3"/>
    <w:lvlOverride w:ilvl="0">
      <w:startOverride w:val="1"/>
    </w:lvlOverride>
  </w:num>
  <w:num w:numId="22">
    <w:abstractNumId w:val="4"/>
  </w:num>
  <w:num w:numId="23">
    <w:abstractNumId w:val="20"/>
  </w:num>
  <w:num w:numId="24">
    <w:abstractNumId w:val="14"/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4"/>
  </w:num>
  <w:num w:numId="28">
    <w:abstractNumId w:val="22"/>
  </w:num>
  <w:num w:numId="29">
    <w:abstractNumId w:val="5"/>
  </w:num>
  <w:num w:numId="30">
    <w:abstractNumId w:val="14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19"/>
  </w:num>
  <w:num w:numId="40">
    <w:abstractNumId w:val="3"/>
    <w:lvlOverride w:ilvl="0">
      <w:startOverride w:val="1"/>
    </w:lvlOverride>
  </w:num>
  <w:num w:numId="41">
    <w:abstractNumId w:val="3"/>
  </w:num>
  <w:num w:numId="42">
    <w:abstractNumId w:val="3"/>
    <w:lvlOverride w:ilvl="0">
      <w:startOverride w:val="1"/>
    </w:lvlOverride>
  </w:num>
  <w:num w:numId="43">
    <w:abstractNumId w:val="3"/>
  </w:num>
  <w:num w:numId="44">
    <w:abstractNumId w:val="3"/>
  </w:num>
  <w:num w:numId="45">
    <w:abstractNumId w:val="3"/>
  </w:num>
  <w:num w:numId="46">
    <w:abstractNumId w:val="3"/>
    <w:lvlOverride w:ilvl="0">
      <w:startOverride w:val="1"/>
    </w:lvlOverride>
  </w:num>
  <w:num w:numId="47">
    <w:abstractNumId w:val="7"/>
  </w:num>
  <w:num w:numId="48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D6"/>
    <w:rsid w:val="0000709F"/>
    <w:rsid w:val="000110BF"/>
    <w:rsid w:val="00013353"/>
    <w:rsid w:val="000137BB"/>
    <w:rsid w:val="00013C9F"/>
    <w:rsid w:val="00014C34"/>
    <w:rsid w:val="00016F89"/>
    <w:rsid w:val="00021B0B"/>
    <w:rsid w:val="00026490"/>
    <w:rsid w:val="00027C3B"/>
    <w:rsid w:val="000310C1"/>
    <w:rsid w:val="0003227F"/>
    <w:rsid w:val="00037409"/>
    <w:rsid w:val="000438D2"/>
    <w:rsid w:val="00044352"/>
    <w:rsid w:val="00047904"/>
    <w:rsid w:val="00047A78"/>
    <w:rsid w:val="00052A17"/>
    <w:rsid w:val="0005757B"/>
    <w:rsid w:val="00063274"/>
    <w:rsid w:val="0006399C"/>
    <w:rsid w:val="000642FC"/>
    <w:rsid w:val="00065194"/>
    <w:rsid w:val="000657FF"/>
    <w:rsid w:val="000659B0"/>
    <w:rsid w:val="00066BE1"/>
    <w:rsid w:val="00067D61"/>
    <w:rsid w:val="0007035E"/>
    <w:rsid w:val="00070A41"/>
    <w:rsid w:val="000717C9"/>
    <w:rsid w:val="00081A65"/>
    <w:rsid w:val="00082236"/>
    <w:rsid w:val="00083D35"/>
    <w:rsid w:val="00084480"/>
    <w:rsid w:val="00086E92"/>
    <w:rsid w:val="00087683"/>
    <w:rsid w:val="000971F5"/>
    <w:rsid w:val="00097BC2"/>
    <w:rsid w:val="000A0EF4"/>
    <w:rsid w:val="000A3FB4"/>
    <w:rsid w:val="000A4D92"/>
    <w:rsid w:val="000A59CB"/>
    <w:rsid w:val="000A77B1"/>
    <w:rsid w:val="000B0B0D"/>
    <w:rsid w:val="000B1110"/>
    <w:rsid w:val="000B1174"/>
    <w:rsid w:val="000B20D7"/>
    <w:rsid w:val="000B3C88"/>
    <w:rsid w:val="000B4FA2"/>
    <w:rsid w:val="000B5879"/>
    <w:rsid w:val="000B5B23"/>
    <w:rsid w:val="000B6AA9"/>
    <w:rsid w:val="000C0E7A"/>
    <w:rsid w:val="000C1576"/>
    <w:rsid w:val="000C1A38"/>
    <w:rsid w:val="000C4D98"/>
    <w:rsid w:val="000C72F6"/>
    <w:rsid w:val="000D1E9B"/>
    <w:rsid w:val="000D419B"/>
    <w:rsid w:val="000D70E9"/>
    <w:rsid w:val="000E3950"/>
    <w:rsid w:val="000E41E6"/>
    <w:rsid w:val="000E43A7"/>
    <w:rsid w:val="000E6808"/>
    <w:rsid w:val="000F048B"/>
    <w:rsid w:val="000F09E3"/>
    <w:rsid w:val="000F17F6"/>
    <w:rsid w:val="000F742E"/>
    <w:rsid w:val="001009A8"/>
    <w:rsid w:val="00102A0B"/>
    <w:rsid w:val="001078F8"/>
    <w:rsid w:val="00112222"/>
    <w:rsid w:val="00120A4B"/>
    <w:rsid w:val="00121519"/>
    <w:rsid w:val="00123AF2"/>
    <w:rsid w:val="00123BAC"/>
    <w:rsid w:val="00123D00"/>
    <w:rsid w:val="00124DB2"/>
    <w:rsid w:val="0012632C"/>
    <w:rsid w:val="001351A5"/>
    <w:rsid w:val="00135208"/>
    <w:rsid w:val="001353CE"/>
    <w:rsid w:val="00136E1F"/>
    <w:rsid w:val="0013716B"/>
    <w:rsid w:val="00137F95"/>
    <w:rsid w:val="00140AD8"/>
    <w:rsid w:val="00146548"/>
    <w:rsid w:val="0014682B"/>
    <w:rsid w:val="00146A64"/>
    <w:rsid w:val="00146BCC"/>
    <w:rsid w:val="00147467"/>
    <w:rsid w:val="00150095"/>
    <w:rsid w:val="0015277A"/>
    <w:rsid w:val="001552C5"/>
    <w:rsid w:val="0015619D"/>
    <w:rsid w:val="001579A6"/>
    <w:rsid w:val="001601BB"/>
    <w:rsid w:val="00164295"/>
    <w:rsid w:val="001648CD"/>
    <w:rsid w:val="00171B72"/>
    <w:rsid w:val="00172AD6"/>
    <w:rsid w:val="00173E19"/>
    <w:rsid w:val="00176092"/>
    <w:rsid w:val="00176EFE"/>
    <w:rsid w:val="00180394"/>
    <w:rsid w:val="00180A6C"/>
    <w:rsid w:val="00181FC1"/>
    <w:rsid w:val="00182A17"/>
    <w:rsid w:val="00185BB0"/>
    <w:rsid w:val="001876FB"/>
    <w:rsid w:val="001921FC"/>
    <w:rsid w:val="00193542"/>
    <w:rsid w:val="00193A84"/>
    <w:rsid w:val="00197404"/>
    <w:rsid w:val="001A1632"/>
    <w:rsid w:val="001A4443"/>
    <w:rsid w:val="001A48DC"/>
    <w:rsid w:val="001A67E0"/>
    <w:rsid w:val="001A6D10"/>
    <w:rsid w:val="001A74AD"/>
    <w:rsid w:val="001A7CCB"/>
    <w:rsid w:val="001A7DC3"/>
    <w:rsid w:val="001B1A2F"/>
    <w:rsid w:val="001B2AAE"/>
    <w:rsid w:val="001B3905"/>
    <w:rsid w:val="001B5CFF"/>
    <w:rsid w:val="001B70CB"/>
    <w:rsid w:val="001C1F9B"/>
    <w:rsid w:val="001C26C2"/>
    <w:rsid w:val="001C40F0"/>
    <w:rsid w:val="001D1C6A"/>
    <w:rsid w:val="001D22D6"/>
    <w:rsid w:val="001D547B"/>
    <w:rsid w:val="001D57C0"/>
    <w:rsid w:val="001D7F28"/>
    <w:rsid w:val="001E05C6"/>
    <w:rsid w:val="001E1580"/>
    <w:rsid w:val="001E4DB5"/>
    <w:rsid w:val="001E666D"/>
    <w:rsid w:val="001E66E0"/>
    <w:rsid w:val="001E7601"/>
    <w:rsid w:val="001F1BED"/>
    <w:rsid w:val="001F6D80"/>
    <w:rsid w:val="001F7D0A"/>
    <w:rsid w:val="00200B60"/>
    <w:rsid w:val="002071A3"/>
    <w:rsid w:val="00207463"/>
    <w:rsid w:val="00207E34"/>
    <w:rsid w:val="00207E4F"/>
    <w:rsid w:val="0021115A"/>
    <w:rsid w:val="00211FE0"/>
    <w:rsid w:val="00215C5F"/>
    <w:rsid w:val="0021720E"/>
    <w:rsid w:val="0022154F"/>
    <w:rsid w:val="0023046B"/>
    <w:rsid w:val="0023093D"/>
    <w:rsid w:val="002329ED"/>
    <w:rsid w:val="00234571"/>
    <w:rsid w:val="00234622"/>
    <w:rsid w:val="0023495A"/>
    <w:rsid w:val="00235299"/>
    <w:rsid w:val="002379F5"/>
    <w:rsid w:val="00237B5F"/>
    <w:rsid w:val="00237B87"/>
    <w:rsid w:val="002423B9"/>
    <w:rsid w:val="00242C2C"/>
    <w:rsid w:val="002519BD"/>
    <w:rsid w:val="0025229A"/>
    <w:rsid w:val="0025520A"/>
    <w:rsid w:val="00255BC8"/>
    <w:rsid w:val="00255D45"/>
    <w:rsid w:val="00257DDF"/>
    <w:rsid w:val="002652EF"/>
    <w:rsid w:val="0026544B"/>
    <w:rsid w:val="00265773"/>
    <w:rsid w:val="002659AC"/>
    <w:rsid w:val="00267966"/>
    <w:rsid w:val="00267DB8"/>
    <w:rsid w:val="00271DF9"/>
    <w:rsid w:val="002736AB"/>
    <w:rsid w:val="00280AE4"/>
    <w:rsid w:val="00281042"/>
    <w:rsid w:val="002821A0"/>
    <w:rsid w:val="00286F84"/>
    <w:rsid w:val="00287409"/>
    <w:rsid w:val="002875B2"/>
    <w:rsid w:val="00287C1F"/>
    <w:rsid w:val="00291CDD"/>
    <w:rsid w:val="002927B1"/>
    <w:rsid w:val="00292E0E"/>
    <w:rsid w:val="002A0116"/>
    <w:rsid w:val="002A01B4"/>
    <w:rsid w:val="002A2E4C"/>
    <w:rsid w:val="002A677F"/>
    <w:rsid w:val="002B0587"/>
    <w:rsid w:val="002B47E7"/>
    <w:rsid w:val="002B63B4"/>
    <w:rsid w:val="002B71FA"/>
    <w:rsid w:val="002C018B"/>
    <w:rsid w:val="002C4391"/>
    <w:rsid w:val="002C6581"/>
    <w:rsid w:val="002D74A4"/>
    <w:rsid w:val="002D7AB9"/>
    <w:rsid w:val="002E0FCB"/>
    <w:rsid w:val="002E11D6"/>
    <w:rsid w:val="002E1DB0"/>
    <w:rsid w:val="002E4C73"/>
    <w:rsid w:val="002E5B56"/>
    <w:rsid w:val="002F2825"/>
    <w:rsid w:val="002F3BE4"/>
    <w:rsid w:val="002F5F75"/>
    <w:rsid w:val="002F70F3"/>
    <w:rsid w:val="002F76CF"/>
    <w:rsid w:val="00303DBD"/>
    <w:rsid w:val="00304122"/>
    <w:rsid w:val="003115E0"/>
    <w:rsid w:val="00311C18"/>
    <w:rsid w:val="003140A4"/>
    <w:rsid w:val="00321D20"/>
    <w:rsid w:val="00323209"/>
    <w:rsid w:val="0032561D"/>
    <w:rsid w:val="0033313A"/>
    <w:rsid w:val="0033412A"/>
    <w:rsid w:val="0033554D"/>
    <w:rsid w:val="00337AE7"/>
    <w:rsid w:val="003406AC"/>
    <w:rsid w:val="00341AD0"/>
    <w:rsid w:val="00342D24"/>
    <w:rsid w:val="003432C2"/>
    <w:rsid w:val="00343671"/>
    <w:rsid w:val="0035116F"/>
    <w:rsid w:val="00351756"/>
    <w:rsid w:val="00351C4A"/>
    <w:rsid w:val="00353BDC"/>
    <w:rsid w:val="003608EF"/>
    <w:rsid w:val="003616A0"/>
    <w:rsid w:val="00363312"/>
    <w:rsid w:val="0037005C"/>
    <w:rsid w:val="00370454"/>
    <w:rsid w:val="00376AAD"/>
    <w:rsid w:val="003800BF"/>
    <w:rsid w:val="003807EE"/>
    <w:rsid w:val="00381AAE"/>
    <w:rsid w:val="00381CDA"/>
    <w:rsid w:val="003830B1"/>
    <w:rsid w:val="00384BF0"/>
    <w:rsid w:val="00384EA1"/>
    <w:rsid w:val="00386257"/>
    <w:rsid w:val="003863F0"/>
    <w:rsid w:val="00391055"/>
    <w:rsid w:val="00391C08"/>
    <w:rsid w:val="003925CB"/>
    <w:rsid w:val="00393188"/>
    <w:rsid w:val="00397071"/>
    <w:rsid w:val="003A09CE"/>
    <w:rsid w:val="003A5643"/>
    <w:rsid w:val="003A6834"/>
    <w:rsid w:val="003B478F"/>
    <w:rsid w:val="003B480A"/>
    <w:rsid w:val="003B4901"/>
    <w:rsid w:val="003B5A69"/>
    <w:rsid w:val="003B6645"/>
    <w:rsid w:val="003C079E"/>
    <w:rsid w:val="003C2A81"/>
    <w:rsid w:val="003C2D50"/>
    <w:rsid w:val="003C48BD"/>
    <w:rsid w:val="003C7897"/>
    <w:rsid w:val="003D1301"/>
    <w:rsid w:val="003D4C29"/>
    <w:rsid w:val="003D6A4C"/>
    <w:rsid w:val="003D74C7"/>
    <w:rsid w:val="003E0B88"/>
    <w:rsid w:val="003E2B5A"/>
    <w:rsid w:val="003E35F1"/>
    <w:rsid w:val="003F09B7"/>
    <w:rsid w:val="003F6F60"/>
    <w:rsid w:val="003F7A59"/>
    <w:rsid w:val="0040129E"/>
    <w:rsid w:val="004042D4"/>
    <w:rsid w:val="0040673C"/>
    <w:rsid w:val="00410816"/>
    <w:rsid w:val="00410920"/>
    <w:rsid w:val="004113D1"/>
    <w:rsid w:val="00417006"/>
    <w:rsid w:val="004202A1"/>
    <w:rsid w:val="0042387F"/>
    <w:rsid w:val="00424BF4"/>
    <w:rsid w:val="00425495"/>
    <w:rsid w:val="0042743C"/>
    <w:rsid w:val="00427984"/>
    <w:rsid w:val="00434EFC"/>
    <w:rsid w:val="00434F3C"/>
    <w:rsid w:val="00436AB1"/>
    <w:rsid w:val="004400D1"/>
    <w:rsid w:val="00440C83"/>
    <w:rsid w:val="00441663"/>
    <w:rsid w:val="00447C02"/>
    <w:rsid w:val="00451121"/>
    <w:rsid w:val="0045477E"/>
    <w:rsid w:val="00455EFA"/>
    <w:rsid w:val="00460187"/>
    <w:rsid w:val="004606E6"/>
    <w:rsid w:val="0046319E"/>
    <w:rsid w:val="00465945"/>
    <w:rsid w:val="00466AAE"/>
    <w:rsid w:val="00476657"/>
    <w:rsid w:val="00477768"/>
    <w:rsid w:val="00481C3A"/>
    <w:rsid w:val="00482203"/>
    <w:rsid w:val="004838A5"/>
    <w:rsid w:val="00485D7D"/>
    <w:rsid w:val="0049059F"/>
    <w:rsid w:val="00491A98"/>
    <w:rsid w:val="00494CD6"/>
    <w:rsid w:val="0049698E"/>
    <w:rsid w:val="004A0A2D"/>
    <w:rsid w:val="004A5049"/>
    <w:rsid w:val="004A7E6B"/>
    <w:rsid w:val="004B0CCE"/>
    <w:rsid w:val="004B1FD9"/>
    <w:rsid w:val="004B218F"/>
    <w:rsid w:val="004B3CA8"/>
    <w:rsid w:val="004B6771"/>
    <w:rsid w:val="004C0D39"/>
    <w:rsid w:val="004C304B"/>
    <w:rsid w:val="004C3425"/>
    <w:rsid w:val="004C5D23"/>
    <w:rsid w:val="004C6AB1"/>
    <w:rsid w:val="004D0518"/>
    <w:rsid w:val="004D0D15"/>
    <w:rsid w:val="004D35E1"/>
    <w:rsid w:val="004D5901"/>
    <w:rsid w:val="004D5945"/>
    <w:rsid w:val="004D5BEB"/>
    <w:rsid w:val="004D6692"/>
    <w:rsid w:val="004D6726"/>
    <w:rsid w:val="004D7D77"/>
    <w:rsid w:val="004E3596"/>
    <w:rsid w:val="004E3834"/>
    <w:rsid w:val="004E4905"/>
    <w:rsid w:val="004E6FE0"/>
    <w:rsid w:val="004E7500"/>
    <w:rsid w:val="004F2170"/>
    <w:rsid w:val="004F5345"/>
    <w:rsid w:val="004F75DE"/>
    <w:rsid w:val="00502E89"/>
    <w:rsid w:val="0050455C"/>
    <w:rsid w:val="00505B35"/>
    <w:rsid w:val="00506665"/>
    <w:rsid w:val="00507C35"/>
    <w:rsid w:val="00511397"/>
    <w:rsid w:val="0051246E"/>
    <w:rsid w:val="005261D6"/>
    <w:rsid w:val="00530362"/>
    <w:rsid w:val="005340BB"/>
    <w:rsid w:val="00534C45"/>
    <w:rsid w:val="00536A9D"/>
    <w:rsid w:val="0053715F"/>
    <w:rsid w:val="00541923"/>
    <w:rsid w:val="005447CB"/>
    <w:rsid w:val="005451F3"/>
    <w:rsid w:val="005453CF"/>
    <w:rsid w:val="00546C47"/>
    <w:rsid w:val="005522B9"/>
    <w:rsid w:val="00552463"/>
    <w:rsid w:val="00554855"/>
    <w:rsid w:val="00556C60"/>
    <w:rsid w:val="0055738F"/>
    <w:rsid w:val="0056136A"/>
    <w:rsid w:val="00561F2C"/>
    <w:rsid w:val="00563F6E"/>
    <w:rsid w:val="00564305"/>
    <w:rsid w:val="00565B17"/>
    <w:rsid w:val="00567D00"/>
    <w:rsid w:val="00570EC2"/>
    <w:rsid w:val="00575949"/>
    <w:rsid w:val="00575DDE"/>
    <w:rsid w:val="00576DFE"/>
    <w:rsid w:val="00577EB2"/>
    <w:rsid w:val="00580673"/>
    <w:rsid w:val="00581435"/>
    <w:rsid w:val="005833F5"/>
    <w:rsid w:val="00584428"/>
    <w:rsid w:val="00584FBD"/>
    <w:rsid w:val="005936FC"/>
    <w:rsid w:val="005A0622"/>
    <w:rsid w:val="005A45B0"/>
    <w:rsid w:val="005A681E"/>
    <w:rsid w:val="005B5147"/>
    <w:rsid w:val="005B5302"/>
    <w:rsid w:val="005B6225"/>
    <w:rsid w:val="005B7068"/>
    <w:rsid w:val="005C0918"/>
    <w:rsid w:val="005C1BF8"/>
    <w:rsid w:val="005C384C"/>
    <w:rsid w:val="005C4433"/>
    <w:rsid w:val="005C5A52"/>
    <w:rsid w:val="005C6417"/>
    <w:rsid w:val="005C72CE"/>
    <w:rsid w:val="005D0995"/>
    <w:rsid w:val="005D5273"/>
    <w:rsid w:val="005D6809"/>
    <w:rsid w:val="005E3405"/>
    <w:rsid w:val="005E3870"/>
    <w:rsid w:val="005E470E"/>
    <w:rsid w:val="005E4880"/>
    <w:rsid w:val="005E7D28"/>
    <w:rsid w:val="005F278C"/>
    <w:rsid w:val="005F51DD"/>
    <w:rsid w:val="005F7F92"/>
    <w:rsid w:val="006113D3"/>
    <w:rsid w:val="00613917"/>
    <w:rsid w:val="00615E04"/>
    <w:rsid w:val="00616B69"/>
    <w:rsid w:val="00620339"/>
    <w:rsid w:val="00622D48"/>
    <w:rsid w:val="00627438"/>
    <w:rsid w:val="0062745A"/>
    <w:rsid w:val="006276CE"/>
    <w:rsid w:val="006276F7"/>
    <w:rsid w:val="006301C5"/>
    <w:rsid w:val="006303BA"/>
    <w:rsid w:val="0063186E"/>
    <w:rsid w:val="006343A5"/>
    <w:rsid w:val="00636B85"/>
    <w:rsid w:val="00637AE3"/>
    <w:rsid w:val="00641E01"/>
    <w:rsid w:val="00642AAD"/>
    <w:rsid w:val="00645CAC"/>
    <w:rsid w:val="006477C1"/>
    <w:rsid w:val="00651A9A"/>
    <w:rsid w:val="00656D16"/>
    <w:rsid w:val="0065775E"/>
    <w:rsid w:val="006655CF"/>
    <w:rsid w:val="0066719E"/>
    <w:rsid w:val="00672B7A"/>
    <w:rsid w:val="00673A7C"/>
    <w:rsid w:val="0067697D"/>
    <w:rsid w:val="00677F39"/>
    <w:rsid w:val="006834E6"/>
    <w:rsid w:val="00685057"/>
    <w:rsid w:val="0069054E"/>
    <w:rsid w:val="0069548D"/>
    <w:rsid w:val="0069554F"/>
    <w:rsid w:val="00697AAB"/>
    <w:rsid w:val="006A1781"/>
    <w:rsid w:val="006A188C"/>
    <w:rsid w:val="006A23EC"/>
    <w:rsid w:val="006A3CDD"/>
    <w:rsid w:val="006A52D2"/>
    <w:rsid w:val="006B2A4D"/>
    <w:rsid w:val="006B4523"/>
    <w:rsid w:val="006B65CB"/>
    <w:rsid w:val="006C50CC"/>
    <w:rsid w:val="006C556A"/>
    <w:rsid w:val="006C5D4E"/>
    <w:rsid w:val="006D3601"/>
    <w:rsid w:val="006D3BA4"/>
    <w:rsid w:val="006D42A7"/>
    <w:rsid w:val="006D4E15"/>
    <w:rsid w:val="006D5F38"/>
    <w:rsid w:val="006E06AB"/>
    <w:rsid w:val="006E6E90"/>
    <w:rsid w:val="006E7CD6"/>
    <w:rsid w:val="006F087E"/>
    <w:rsid w:val="006F1DB2"/>
    <w:rsid w:val="006F5F71"/>
    <w:rsid w:val="006F6107"/>
    <w:rsid w:val="007039CA"/>
    <w:rsid w:val="00704045"/>
    <w:rsid w:val="007049A0"/>
    <w:rsid w:val="00704FD3"/>
    <w:rsid w:val="00705EAE"/>
    <w:rsid w:val="007066F8"/>
    <w:rsid w:val="00707989"/>
    <w:rsid w:val="00707E5C"/>
    <w:rsid w:val="0071401C"/>
    <w:rsid w:val="007140DF"/>
    <w:rsid w:val="0071720D"/>
    <w:rsid w:val="00717D73"/>
    <w:rsid w:val="00720159"/>
    <w:rsid w:val="007225C6"/>
    <w:rsid w:val="00726D2F"/>
    <w:rsid w:val="007342AD"/>
    <w:rsid w:val="00737F20"/>
    <w:rsid w:val="00741F7E"/>
    <w:rsid w:val="00743099"/>
    <w:rsid w:val="007432A6"/>
    <w:rsid w:val="007474EF"/>
    <w:rsid w:val="00747D5B"/>
    <w:rsid w:val="007509C1"/>
    <w:rsid w:val="007570EF"/>
    <w:rsid w:val="00763D4D"/>
    <w:rsid w:val="00773E75"/>
    <w:rsid w:val="0077445E"/>
    <w:rsid w:val="0077469E"/>
    <w:rsid w:val="00783967"/>
    <w:rsid w:val="00785D3A"/>
    <w:rsid w:val="00791FB8"/>
    <w:rsid w:val="00792933"/>
    <w:rsid w:val="0079489A"/>
    <w:rsid w:val="00794CBD"/>
    <w:rsid w:val="00795986"/>
    <w:rsid w:val="007A0A13"/>
    <w:rsid w:val="007A1B98"/>
    <w:rsid w:val="007A3E5B"/>
    <w:rsid w:val="007A7BA0"/>
    <w:rsid w:val="007B0AC4"/>
    <w:rsid w:val="007B16E5"/>
    <w:rsid w:val="007B2086"/>
    <w:rsid w:val="007B234E"/>
    <w:rsid w:val="007B6509"/>
    <w:rsid w:val="007C0D6F"/>
    <w:rsid w:val="007C29F5"/>
    <w:rsid w:val="007C475E"/>
    <w:rsid w:val="007C501C"/>
    <w:rsid w:val="007D1DC5"/>
    <w:rsid w:val="007D31DE"/>
    <w:rsid w:val="007D38D6"/>
    <w:rsid w:val="007D4007"/>
    <w:rsid w:val="007E2E51"/>
    <w:rsid w:val="007E7FA5"/>
    <w:rsid w:val="007F1760"/>
    <w:rsid w:val="007F1AFC"/>
    <w:rsid w:val="007F586B"/>
    <w:rsid w:val="00807117"/>
    <w:rsid w:val="008107B3"/>
    <w:rsid w:val="0081118A"/>
    <w:rsid w:val="0081209C"/>
    <w:rsid w:val="00812A96"/>
    <w:rsid w:val="00814526"/>
    <w:rsid w:val="0081684A"/>
    <w:rsid w:val="00822E3F"/>
    <w:rsid w:val="008233F9"/>
    <w:rsid w:val="008242AD"/>
    <w:rsid w:val="0082432F"/>
    <w:rsid w:val="00825235"/>
    <w:rsid w:val="008261B9"/>
    <w:rsid w:val="0082709C"/>
    <w:rsid w:val="008320CE"/>
    <w:rsid w:val="00833BE5"/>
    <w:rsid w:val="00835059"/>
    <w:rsid w:val="00836C06"/>
    <w:rsid w:val="00841AF0"/>
    <w:rsid w:val="008438F6"/>
    <w:rsid w:val="008442EB"/>
    <w:rsid w:val="0084534E"/>
    <w:rsid w:val="008512FC"/>
    <w:rsid w:val="00853869"/>
    <w:rsid w:val="008545D6"/>
    <w:rsid w:val="008624A7"/>
    <w:rsid w:val="008627A5"/>
    <w:rsid w:val="008635F0"/>
    <w:rsid w:val="00864C03"/>
    <w:rsid w:val="00874C34"/>
    <w:rsid w:val="00875436"/>
    <w:rsid w:val="00876820"/>
    <w:rsid w:val="00880D86"/>
    <w:rsid w:val="0088156F"/>
    <w:rsid w:val="00881A49"/>
    <w:rsid w:val="00882099"/>
    <w:rsid w:val="00882108"/>
    <w:rsid w:val="008822A1"/>
    <w:rsid w:val="0088419A"/>
    <w:rsid w:val="00893520"/>
    <w:rsid w:val="008961F5"/>
    <w:rsid w:val="00897453"/>
    <w:rsid w:val="008979FC"/>
    <w:rsid w:val="008A2A61"/>
    <w:rsid w:val="008A3CAA"/>
    <w:rsid w:val="008A6F8D"/>
    <w:rsid w:val="008A73FE"/>
    <w:rsid w:val="008B22E4"/>
    <w:rsid w:val="008B6A97"/>
    <w:rsid w:val="008B7288"/>
    <w:rsid w:val="008C01CB"/>
    <w:rsid w:val="008C265B"/>
    <w:rsid w:val="008C3014"/>
    <w:rsid w:val="008C351D"/>
    <w:rsid w:val="008C5E4C"/>
    <w:rsid w:val="008C6F56"/>
    <w:rsid w:val="008D0B7C"/>
    <w:rsid w:val="008D286F"/>
    <w:rsid w:val="008D3589"/>
    <w:rsid w:val="008D413B"/>
    <w:rsid w:val="008D4C68"/>
    <w:rsid w:val="008D5EC4"/>
    <w:rsid w:val="008D7571"/>
    <w:rsid w:val="008E045E"/>
    <w:rsid w:val="008E1570"/>
    <w:rsid w:val="008E204D"/>
    <w:rsid w:val="008E27CA"/>
    <w:rsid w:val="008E47EC"/>
    <w:rsid w:val="008E6400"/>
    <w:rsid w:val="008E6987"/>
    <w:rsid w:val="008F10BE"/>
    <w:rsid w:val="008F11AC"/>
    <w:rsid w:val="008F17B6"/>
    <w:rsid w:val="008F1DD6"/>
    <w:rsid w:val="008F32A7"/>
    <w:rsid w:val="008F3B4B"/>
    <w:rsid w:val="008F656A"/>
    <w:rsid w:val="008F74A2"/>
    <w:rsid w:val="0090086C"/>
    <w:rsid w:val="00904FE4"/>
    <w:rsid w:val="009141DF"/>
    <w:rsid w:val="00915AE9"/>
    <w:rsid w:val="0091751B"/>
    <w:rsid w:val="00917CEB"/>
    <w:rsid w:val="0093010E"/>
    <w:rsid w:val="00932468"/>
    <w:rsid w:val="00933098"/>
    <w:rsid w:val="00933194"/>
    <w:rsid w:val="0093687C"/>
    <w:rsid w:val="00937EE9"/>
    <w:rsid w:val="00941DA2"/>
    <w:rsid w:val="009462EF"/>
    <w:rsid w:val="009475F4"/>
    <w:rsid w:val="0095170E"/>
    <w:rsid w:val="009539A5"/>
    <w:rsid w:val="00953E03"/>
    <w:rsid w:val="009550D8"/>
    <w:rsid w:val="009611E2"/>
    <w:rsid w:val="0097188B"/>
    <w:rsid w:val="0097192E"/>
    <w:rsid w:val="009727A9"/>
    <w:rsid w:val="009813BC"/>
    <w:rsid w:val="00982717"/>
    <w:rsid w:val="00986012"/>
    <w:rsid w:val="00987DD7"/>
    <w:rsid w:val="009915F4"/>
    <w:rsid w:val="00992BDC"/>
    <w:rsid w:val="00993E9D"/>
    <w:rsid w:val="009942F1"/>
    <w:rsid w:val="00994434"/>
    <w:rsid w:val="0099460E"/>
    <w:rsid w:val="009958D8"/>
    <w:rsid w:val="009A31BE"/>
    <w:rsid w:val="009A746F"/>
    <w:rsid w:val="009A74BA"/>
    <w:rsid w:val="009B044C"/>
    <w:rsid w:val="009B2282"/>
    <w:rsid w:val="009B3D69"/>
    <w:rsid w:val="009B4077"/>
    <w:rsid w:val="009B4282"/>
    <w:rsid w:val="009B4CE5"/>
    <w:rsid w:val="009B653E"/>
    <w:rsid w:val="009C154F"/>
    <w:rsid w:val="009C6FF7"/>
    <w:rsid w:val="009D2928"/>
    <w:rsid w:val="009D3BFE"/>
    <w:rsid w:val="009D624E"/>
    <w:rsid w:val="009E0F4E"/>
    <w:rsid w:val="009E13BD"/>
    <w:rsid w:val="009E23D5"/>
    <w:rsid w:val="009E422A"/>
    <w:rsid w:val="009E7E36"/>
    <w:rsid w:val="009F05E0"/>
    <w:rsid w:val="009F4CF0"/>
    <w:rsid w:val="009F7DA5"/>
    <w:rsid w:val="00A00ECC"/>
    <w:rsid w:val="00A01047"/>
    <w:rsid w:val="00A0611D"/>
    <w:rsid w:val="00A13266"/>
    <w:rsid w:val="00A137BE"/>
    <w:rsid w:val="00A13992"/>
    <w:rsid w:val="00A1535B"/>
    <w:rsid w:val="00A157EF"/>
    <w:rsid w:val="00A1681F"/>
    <w:rsid w:val="00A17090"/>
    <w:rsid w:val="00A17462"/>
    <w:rsid w:val="00A17E1D"/>
    <w:rsid w:val="00A204C8"/>
    <w:rsid w:val="00A2552A"/>
    <w:rsid w:val="00A262F4"/>
    <w:rsid w:val="00A30AF7"/>
    <w:rsid w:val="00A32C18"/>
    <w:rsid w:val="00A34C45"/>
    <w:rsid w:val="00A43540"/>
    <w:rsid w:val="00A446F3"/>
    <w:rsid w:val="00A44E65"/>
    <w:rsid w:val="00A460B8"/>
    <w:rsid w:val="00A620B3"/>
    <w:rsid w:val="00A624AD"/>
    <w:rsid w:val="00A6399F"/>
    <w:rsid w:val="00A6419B"/>
    <w:rsid w:val="00A642D2"/>
    <w:rsid w:val="00A64638"/>
    <w:rsid w:val="00A67A8F"/>
    <w:rsid w:val="00A75E16"/>
    <w:rsid w:val="00A7694F"/>
    <w:rsid w:val="00A81A78"/>
    <w:rsid w:val="00A81D3E"/>
    <w:rsid w:val="00A830E9"/>
    <w:rsid w:val="00A92CAA"/>
    <w:rsid w:val="00A93B1B"/>
    <w:rsid w:val="00A93E88"/>
    <w:rsid w:val="00A95A84"/>
    <w:rsid w:val="00A970ED"/>
    <w:rsid w:val="00AA4977"/>
    <w:rsid w:val="00AA68D1"/>
    <w:rsid w:val="00AA744B"/>
    <w:rsid w:val="00AB424C"/>
    <w:rsid w:val="00AC12DD"/>
    <w:rsid w:val="00AC2024"/>
    <w:rsid w:val="00AC235A"/>
    <w:rsid w:val="00AC4068"/>
    <w:rsid w:val="00AC4488"/>
    <w:rsid w:val="00AC45FE"/>
    <w:rsid w:val="00AC6442"/>
    <w:rsid w:val="00AC6831"/>
    <w:rsid w:val="00AC7172"/>
    <w:rsid w:val="00AC781F"/>
    <w:rsid w:val="00AC7A59"/>
    <w:rsid w:val="00AD25EC"/>
    <w:rsid w:val="00AD3EA3"/>
    <w:rsid w:val="00AD5049"/>
    <w:rsid w:val="00AD5F02"/>
    <w:rsid w:val="00AD6C5A"/>
    <w:rsid w:val="00AE1830"/>
    <w:rsid w:val="00AE2BAF"/>
    <w:rsid w:val="00AE5DED"/>
    <w:rsid w:val="00AE6287"/>
    <w:rsid w:val="00AE7C89"/>
    <w:rsid w:val="00AF15FF"/>
    <w:rsid w:val="00AF2156"/>
    <w:rsid w:val="00AF24BC"/>
    <w:rsid w:val="00AF2F82"/>
    <w:rsid w:val="00AF2FC5"/>
    <w:rsid w:val="00AF2FE0"/>
    <w:rsid w:val="00AF4D67"/>
    <w:rsid w:val="00AF4FBA"/>
    <w:rsid w:val="00AF774A"/>
    <w:rsid w:val="00B00390"/>
    <w:rsid w:val="00B004AB"/>
    <w:rsid w:val="00B0095E"/>
    <w:rsid w:val="00B00C98"/>
    <w:rsid w:val="00B02D1E"/>
    <w:rsid w:val="00B03AF9"/>
    <w:rsid w:val="00B04196"/>
    <w:rsid w:val="00B05615"/>
    <w:rsid w:val="00B12D7C"/>
    <w:rsid w:val="00B156CA"/>
    <w:rsid w:val="00B15ECC"/>
    <w:rsid w:val="00B15F04"/>
    <w:rsid w:val="00B16EC3"/>
    <w:rsid w:val="00B1713B"/>
    <w:rsid w:val="00B207AE"/>
    <w:rsid w:val="00B21ABE"/>
    <w:rsid w:val="00B2700A"/>
    <w:rsid w:val="00B30329"/>
    <w:rsid w:val="00B3105C"/>
    <w:rsid w:val="00B314C2"/>
    <w:rsid w:val="00B322DB"/>
    <w:rsid w:val="00B40AE2"/>
    <w:rsid w:val="00B477D3"/>
    <w:rsid w:val="00B5361C"/>
    <w:rsid w:val="00B5362E"/>
    <w:rsid w:val="00B54392"/>
    <w:rsid w:val="00B610D9"/>
    <w:rsid w:val="00B61720"/>
    <w:rsid w:val="00B635E2"/>
    <w:rsid w:val="00B66801"/>
    <w:rsid w:val="00B70650"/>
    <w:rsid w:val="00B749A5"/>
    <w:rsid w:val="00B77107"/>
    <w:rsid w:val="00B77334"/>
    <w:rsid w:val="00B834D5"/>
    <w:rsid w:val="00B85BC0"/>
    <w:rsid w:val="00B92F75"/>
    <w:rsid w:val="00B93942"/>
    <w:rsid w:val="00B94DFA"/>
    <w:rsid w:val="00B970BA"/>
    <w:rsid w:val="00BA0A26"/>
    <w:rsid w:val="00BA11D3"/>
    <w:rsid w:val="00BA3FDB"/>
    <w:rsid w:val="00BA7227"/>
    <w:rsid w:val="00BB0791"/>
    <w:rsid w:val="00BB0B2F"/>
    <w:rsid w:val="00BB3E5F"/>
    <w:rsid w:val="00BB4617"/>
    <w:rsid w:val="00BB5510"/>
    <w:rsid w:val="00BB5CAB"/>
    <w:rsid w:val="00BC2422"/>
    <w:rsid w:val="00BC255A"/>
    <w:rsid w:val="00BC5B79"/>
    <w:rsid w:val="00BC6FB0"/>
    <w:rsid w:val="00BC7BEB"/>
    <w:rsid w:val="00BD06AB"/>
    <w:rsid w:val="00BD1519"/>
    <w:rsid w:val="00BD34D9"/>
    <w:rsid w:val="00BD3A80"/>
    <w:rsid w:val="00BD4E76"/>
    <w:rsid w:val="00BD5320"/>
    <w:rsid w:val="00BE5754"/>
    <w:rsid w:val="00BE5A27"/>
    <w:rsid w:val="00BE75BA"/>
    <w:rsid w:val="00BE7C69"/>
    <w:rsid w:val="00BF0866"/>
    <w:rsid w:val="00BF0A76"/>
    <w:rsid w:val="00BF0DEC"/>
    <w:rsid w:val="00BF1BDA"/>
    <w:rsid w:val="00BF20B7"/>
    <w:rsid w:val="00BF4AFC"/>
    <w:rsid w:val="00BF7F0F"/>
    <w:rsid w:val="00C003BE"/>
    <w:rsid w:val="00C03DCF"/>
    <w:rsid w:val="00C04776"/>
    <w:rsid w:val="00C07F93"/>
    <w:rsid w:val="00C10189"/>
    <w:rsid w:val="00C10292"/>
    <w:rsid w:val="00C111DD"/>
    <w:rsid w:val="00C112FB"/>
    <w:rsid w:val="00C129AF"/>
    <w:rsid w:val="00C14F90"/>
    <w:rsid w:val="00C15F8A"/>
    <w:rsid w:val="00C22308"/>
    <w:rsid w:val="00C25667"/>
    <w:rsid w:val="00C267F5"/>
    <w:rsid w:val="00C31D1F"/>
    <w:rsid w:val="00C42689"/>
    <w:rsid w:val="00C43F44"/>
    <w:rsid w:val="00C468D6"/>
    <w:rsid w:val="00C5170C"/>
    <w:rsid w:val="00C5210B"/>
    <w:rsid w:val="00C5547D"/>
    <w:rsid w:val="00C629BF"/>
    <w:rsid w:val="00C66017"/>
    <w:rsid w:val="00C7097E"/>
    <w:rsid w:val="00C735AF"/>
    <w:rsid w:val="00C77822"/>
    <w:rsid w:val="00C810A8"/>
    <w:rsid w:val="00C82C31"/>
    <w:rsid w:val="00C846A6"/>
    <w:rsid w:val="00C87168"/>
    <w:rsid w:val="00C87C91"/>
    <w:rsid w:val="00C9683D"/>
    <w:rsid w:val="00CA2104"/>
    <w:rsid w:val="00CA3EC1"/>
    <w:rsid w:val="00CA41DC"/>
    <w:rsid w:val="00CA7012"/>
    <w:rsid w:val="00CA7E55"/>
    <w:rsid w:val="00CA7ED7"/>
    <w:rsid w:val="00CB79DE"/>
    <w:rsid w:val="00CC0C68"/>
    <w:rsid w:val="00CC2895"/>
    <w:rsid w:val="00CC31A7"/>
    <w:rsid w:val="00CC3240"/>
    <w:rsid w:val="00CC4C2E"/>
    <w:rsid w:val="00CD0B7D"/>
    <w:rsid w:val="00CD23D8"/>
    <w:rsid w:val="00CD79C6"/>
    <w:rsid w:val="00CE0973"/>
    <w:rsid w:val="00CE1037"/>
    <w:rsid w:val="00CE1F0D"/>
    <w:rsid w:val="00CE26C5"/>
    <w:rsid w:val="00CE4BEB"/>
    <w:rsid w:val="00CE51E3"/>
    <w:rsid w:val="00CE7069"/>
    <w:rsid w:val="00CF4DBE"/>
    <w:rsid w:val="00CF751A"/>
    <w:rsid w:val="00D002AA"/>
    <w:rsid w:val="00D00FF5"/>
    <w:rsid w:val="00D01230"/>
    <w:rsid w:val="00D01B35"/>
    <w:rsid w:val="00D07A0B"/>
    <w:rsid w:val="00D15477"/>
    <w:rsid w:val="00D1623D"/>
    <w:rsid w:val="00D2160F"/>
    <w:rsid w:val="00D23353"/>
    <w:rsid w:val="00D25AD9"/>
    <w:rsid w:val="00D25EEB"/>
    <w:rsid w:val="00D30488"/>
    <w:rsid w:val="00D33411"/>
    <w:rsid w:val="00D339E0"/>
    <w:rsid w:val="00D36DE0"/>
    <w:rsid w:val="00D36E86"/>
    <w:rsid w:val="00D411D3"/>
    <w:rsid w:val="00D417DA"/>
    <w:rsid w:val="00D419C5"/>
    <w:rsid w:val="00D44DF9"/>
    <w:rsid w:val="00D50C57"/>
    <w:rsid w:val="00D557CE"/>
    <w:rsid w:val="00D569F7"/>
    <w:rsid w:val="00D57619"/>
    <w:rsid w:val="00D57B39"/>
    <w:rsid w:val="00D610D0"/>
    <w:rsid w:val="00D625D6"/>
    <w:rsid w:val="00D62B01"/>
    <w:rsid w:val="00D62FE3"/>
    <w:rsid w:val="00D63B1A"/>
    <w:rsid w:val="00D64B62"/>
    <w:rsid w:val="00D65932"/>
    <w:rsid w:val="00D670D3"/>
    <w:rsid w:val="00D71D83"/>
    <w:rsid w:val="00D72154"/>
    <w:rsid w:val="00D737DE"/>
    <w:rsid w:val="00D73948"/>
    <w:rsid w:val="00D76525"/>
    <w:rsid w:val="00D772FD"/>
    <w:rsid w:val="00D80446"/>
    <w:rsid w:val="00D822D3"/>
    <w:rsid w:val="00D85771"/>
    <w:rsid w:val="00D85B2A"/>
    <w:rsid w:val="00D85B79"/>
    <w:rsid w:val="00D85D55"/>
    <w:rsid w:val="00D867A2"/>
    <w:rsid w:val="00D90CEF"/>
    <w:rsid w:val="00D91E84"/>
    <w:rsid w:val="00D92012"/>
    <w:rsid w:val="00D939DD"/>
    <w:rsid w:val="00D941CE"/>
    <w:rsid w:val="00D9705D"/>
    <w:rsid w:val="00DA217C"/>
    <w:rsid w:val="00DA2995"/>
    <w:rsid w:val="00DA467B"/>
    <w:rsid w:val="00DA77C3"/>
    <w:rsid w:val="00DB5FA2"/>
    <w:rsid w:val="00DB72A5"/>
    <w:rsid w:val="00DB7630"/>
    <w:rsid w:val="00DC02C0"/>
    <w:rsid w:val="00DC3A39"/>
    <w:rsid w:val="00DC765B"/>
    <w:rsid w:val="00DD0F41"/>
    <w:rsid w:val="00DD1FC6"/>
    <w:rsid w:val="00DD30E8"/>
    <w:rsid w:val="00DD4911"/>
    <w:rsid w:val="00DD7647"/>
    <w:rsid w:val="00DD7951"/>
    <w:rsid w:val="00DD7C7C"/>
    <w:rsid w:val="00DE0100"/>
    <w:rsid w:val="00DE44B2"/>
    <w:rsid w:val="00DE5503"/>
    <w:rsid w:val="00DE62E7"/>
    <w:rsid w:val="00DF1EF9"/>
    <w:rsid w:val="00DF2423"/>
    <w:rsid w:val="00DF2AF3"/>
    <w:rsid w:val="00DF6FE2"/>
    <w:rsid w:val="00E00BFC"/>
    <w:rsid w:val="00E04A1A"/>
    <w:rsid w:val="00E060BA"/>
    <w:rsid w:val="00E0756B"/>
    <w:rsid w:val="00E110E8"/>
    <w:rsid w:val="00E1120D"/>
    <w:rsid w:val="00E12029"/>
    <w:rsid w:val="00E1558E"/>
    <w:rsid w:val="00E2088A"/>
    <w:rsid w:val="00E20968"/>
    <w:rsid w:val="00E20D39"/>
    <w:rsid w:val="00E217F4"/>
    <w:rsid w:val="00E26815"/>
    <w:rsid w:val="00E30F63"/>
    <w:rsid w:val="00E31B51"/>
    <w:rsid w:val="00E33EBB"/>
    <w:rsid w:val="00E34170"/>
    <w:rsid w:val="00E342A1"/>
    <w:rsid w:val="00E42CFE"/>
    <w:rsid w:val="00E42F5F"/>
    <w:rsid w:val="00E45C69"/>
    <w:rsid w:val="00E46748"/>
    <w:rsid w:val="00E51D64"/>
    <w:rsid w:val="00E51F73"/>
    <w:rsid w:val="00E522BF"/>
    <w:rsid w:val="00E547DE"/>
    <w:rsid w:val="00E57400"/>
    <w:rsid w:val="00E7080C"/>
    <w:rsid w:val="00E72EAE"/>
    <w:rsid w:val="00E730DF"/>
    <w:rsid w:val="00E7387A"/>
    <w:rsid w:val="00E7431E"/>
    <w:rsid w:val="00E74DE1"/>
    <w:rsid w:val="00E7612B"/>
    <w:rsid w:val="00E840D1"/>
    <w:rsid w:val="00E85119"/>
    <w:rsid w:val="00E85B8E"/>
    <w:rsid w:val="00E86477"/>
    <w:rsid w:val="00E87EC6"/>
    <w:rsid w:val="00E912A7"/>
    <w:rsid w:val="00E91FD5"/>
    <w:rsid w:val="00E922E4"/>
    <w:rsid w:val="00E95C9D"/>
    <w:rsid w:val="00E9713A"/>
    <w:rsid w:val="00EA0B80"/>
    <w:rsid w:val="00EB35AF"/>
    <w:rsid w:val="00EB551A"/>
    <w:rsid w:val="00EC1464"/>
    <w:rsid w:val="00EC201E"/>
    <w:rsid w:val="00EC2C31"/>
    <w:rsid w:val="00EC677D"/>
    <w:rsid w:val="00EC6C24"/>
    <w:rsid w:val="00EC7742"/>
    <w:rsid w:val="00ED09D1"/>
    <w:rsid w:val="00ED0A61"/>
    <w:rsid w:val="00ED33B5"/>
    <w:rsid w:val="00ED5971"/>
    <w:rsid w:val="00ED62E3"/>
    <w:rsid w:val="00ED7CC0"/>
    <w:rsid w:val="00EE4CED"/>
    <w:rsid w:val="00EE4E72"/>
    <w:rsid w:val="00EE5F42"/>
    <w:rsid w:val="00EE7035"/>
    <w:rsid w:val="00EF261B"/>
    <w:rsid w:val="00EF59FE"/>
    <w:rsid w:val="00EF5A00"/>
    <w:rsid w:val="00EF6762"/>
    <w:rsid w:val="00EF6E4F"/>
    <w:rsid w:val="00F01AE3"/>
    <w:rsid w:val="00F07DC3"/>
    <w:rsid w:val="00F10DF3"/>
    <w:rsid w:val="00F11E4F"/>
    <w:rsid w:val="00F12B07"/>
    <w:rsid w:val="00F150F9"/>
    <w:rsid w:val="00F15903"/>
    <w:rsid w:val="00F17109"/>
    <w:rsid w:val="00F2022C"/>
    <w:rsid w:val="00F23D6C"/>
    <w:rsid w:val="00F244A1"/>
    <w:rsid w:val="00F24AB8"/>
    <w:rsid w:val="00F26949"/>
    <w:rsid w:val="00F26F03"/>
    <w:rsid w:val="00F32552"/>
    <w:rsid w:val="00F32694"/>
    <w:rsid w:val="00F3335A"/>
    <w:rsid w:val="00F37250"/>
    <w:rsid w:val="00F4085D"/>
    <w:rsid w:val="00F41C85"/>
    <w:rsid w:val="00F41F3C"/>
    <w:rsid w:val="00F44234"/>
    <w:rsid w:val="00F472E0"/>
    <w:rsid w:val="00F53A20"/>
    <w:rsid w:val="00F548AE"/>
    <w:rsid w:val="00F55865"/>
    <w:rsid w:val="00F563C3"/>
    <w:rsid w:val="00F65427"/>
    <w:rsid w:val="00F6574B"/>
    <w:rsid w:val="00F659D5"/>
    <w:rsid w:val="00F76904"/>
    <w:rsid w:val="00F76D40"/>
    <w:rsid w:val="00F82D3D"/>
    <w:rsid w:val="00F8342E"/>
    <w:rsid w:val="00F83ED1"/>
    <w:rsid w:val="00F848E4"/>
    <w:rsid w:val="00F85607"/>
    <w:rsid w:val="00F91083"/>
    <w:rsid w:val="00F94EDE"/>
    <w:rsid w:val="00F95BA1"/>
    <w:rsid w:val="00F9622D"/>
    <w:rsid w:val="00F974AD"/>
    <w:rsid w:val="00F97C6B"/>
    <w:rsid w:val="00FA16BC"/>
    <w:rsid w:val="00FB0BE1"/>
    <w:rsid w:val="00FB0F8C"/>
    <w:rsid w:val="00FB1766"/>
    <w:rsid w:val="00FB241B"/>
    <w:rsid w:val="00FB6035"/>
    <w:rsid w:val="00FC195D"/>
    <w:rsid w:val="00FC1964"/>
    <w:rsid w:val="00FC1DF5"/>
    <w:rsid w:val="00FC28DB"/>
    <w:rsid w:val="00FC3909"/>
    <w:rsid w:val="00FC4C99"/>
    <w:rsid w:val="00FD0BE9"/>
    <w:rsid w:val="00FD0BFF"/>
    <w:rsid w:val="00FD2392"/>
    <w:rsid w:val="00FD57DE"/>
    <w:rsid w:val="00FD6DBD"/>
    <w:rsid w:val="00FE18EC"/>
    <w:rsid w:val="00FE3098"/>
    <w:rsid w:val="00FE4F07"/>
    <w:rsid w:val="00FF6BE2"/>
    <w:rsid w:val="00FF6DA9"/>
    <w:rsid w:val="00FF705E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8067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sz w:val="22"/>
      <w:szCs w:val="24"/>
      <w:lang w:bidi="he-IL"/>
    </w:rPr>
  </w:style>
  <w:style w:type="paragraph" w:styleId="Heading1">
    <w:name w:val="heading 1"/>
    <w:basedOn w:val="Title"/>
    <w:next w:val="Normal"/>
    <w:link w:val="Heading1Char"/>
    <w:autoRedefine/>
    <w:qFormat/>
    <w:rsid w:val="00F26949"/>
    <w:pPr>
      <w:numPr>
        <w:numId w:val="16"/>
      </w:numPr>
      <w:spacing w:before="120" w:after="360"/>
      <w:ind w:left="357" w:hanging="357"/>
      <w:jc w:val="left"/>
      <w:outlineLvl w:val="0"/>
    </w:p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AC4488"/>
    <w:pPr>
      <w:numPr>
        <w:numId w:val="2"/>
      </w:numPr>
      <w:outlineLvl w:val="1"/>
    </w:pPr>
    <w:rPr>
      <w:color w:val="002060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266"/>
    <w:pPr>
      <w:keepNext/>
      <w:spacing w:before="360" w:after="180"/>
      <w:outlineLvl w:val="2"/>
    </w:pPr>
    <w:rPr>
      <w:rFonts w:ascii="Cambria" w:eastAsia="Times New Roman" w:hAnsi="Cambria"/>
      <w:b/>
      <w:bCs/>
      <w:color w:val="7F7F7F" w:themeColor="text1" w:themeTint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2FB"/>
    <w:pPr>
      <w:keepNext/>
      <w:spacing w:before="240" w:after="60"/>
      <w:outlineLvl w:val="3"/>
    </w:pPr>
    <w:rPr>
      <w:rFonts w:ascii="Cambria" w:eastAsia="Times New Roman" w:hAnsi="Cambria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F26949"/>
    <w:rPr>
      <w:rFonts w:ascii="Cambria" w:hAnsi="Cambria"/>
      <w:spacing w:val="5"/>
      <w:kern w:val="28"/>
      <w:sz w:val="32"/>
      <w:szCs w:val="52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0C1576"/>
    <w:pPr>
      <w:keepNext/>
      <w:tabs>
        <w:tab w:val="clear" w:pos="4536"/>
        <w:tab w:val="center" w:pos="4533"/>
        <w:tab w:val="left" w:pos="9072"/>
      </w:tabs>
      <w:overflowPunct w:val="0"/>
      <w:autoSpaceDE w:val="0"/>
      <w:autoSpaceDN w:val="0"/>
      <w:adjustRightInd w:val="0"/>
      <w:spacing w:after="100" w:afterAutospacing="1" w:line="340" w:lineRule="atLeast"/>
      <w:jc w:val="center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EE7035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0C1576"/>
    <w:rPr>
      <w:color w:val="0000FF"/>
      <w:u w:val="single"/>
    </w:rPr>
  </w:style>
  <w:style w:type="paragraph" w:styleId="BodyText">
    <w:name w:val="Body Text"/>
    <w:basedOn w:val="Normal"/>
    <w:link w:val="BodyTextChar"/>
    <w:autoRedefine/>
    <w:rsid w:val="000C1576"/>
    <w:pPr>
      <w:spacing w:after="120"/>
    </w:pPr>
    <w:rPr>
      <w:rFonts w:ascii="New York" w:hAnsi="New York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0C1576"/>
    <w:rPr>
      <w:rFonts w:ascii="New York" w:eastAsia="Times New Roman" w:hAnsi="New York"/>
      <w:sz w:val="22"/>
    </w:rPr>
  </w:style>
  <w:style w:type="paragraph" w:styleId="ListNumber">
    <w:name w:val="List Number"/>
    <w:basedOn w:val="Normal"/>
    <w:link w:val="ListNumberChar"/>
    <w:autoRedefine/>
    <w:qFormat/>
    <w:rsid w:val="00EE7035"/>
    <w:pPr>
      <w:widowControl w:val="0"/>
      <w:numPr>
        <w:ilvl w:val="1"/>
        <w:numId w:val="20"/>
      </w:numPr>
      <w:spacing w:before="120"/>
      <w:jc w:val="left"/>
    </w:pPr>
    <w:rPr>
      <w:szCs w:val="22"/>
      <w:lang w:eastAsia="en-US" w:bidi="ar-SA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7C"/>
    <w:rPr>
      <w:rFonts w:ascii="Cambria" w:hAnsi="Cambria"/>
      <w:iCs/>
      <w:color w:val="17365D"/>
      <w:kern w:val="32"/>
      <w:sz w:val="28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C4488"/>
    <w:rPr>
      <w:rFonts w:ascii="Cambria" w:hAnsi="Cambria"/>
      <w:iCs/>
      <w:color w:val="002060"/>
      <w:kern w:val="32"/>
      <w:sz w:val="26"/>
      <w:szCs w:val="32"/>
      <w:lang w:bidi="he-IL"/>
    </w:rPr>
  </w:style>
  <w:style w:type="paragraph" w:styleId="ListBullet">
    <w:name w:val="List Bullet"/>
    <w:basedOn w:val="Normal"/>
    <w:link w:val="ListBulletChar"/>
    <w:autoRedefine/>
    <w:qFormat/>
    <w:rsid w:val="00BF7F0F"/>
    <w:pPr>
      <w:framePr w:hSpace="181" w:wrap="around" w:vAnchor="text" w:hAnchor="margin" w:y="365"/>
      <w:numPr>
        <w:numId w:val="3"/>
      </w:numPr>
      <w:spacing w:before="240"/>
      <w:ind w:left="681" w:hanging="22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BF7F0F"/>
    <w:rPr>
      <w:bCs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60BA"/>
    <w:pPr>
      <w:pBdr>
        <w:bottom w:val="single" w:sz="8" w:space="4" w:color="4F81BD"/>
      </w:pBdr>
      <w:spacing w:after="300"/>
      <w:ind w:left="360"/>
      <w:contextualSpacing/>
      <w:jc w:val="center"/>
    </w:pPr>
    <w:rPr>
      <w:rFonts w:asciiTheme="majorHAnsi" w:hAnsiTheme="majorHAnsi" w:cstheme="minorHAnsi"/>
      <w:spacing w:val="5"/>
      <w:kern w:val="28"/>
      <w:sz w:val="28"/>
      <w:szCs w:val="3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060BA"/>
    <w:rPr>
      <w:rFonts w:asciiTheme="majorHAnsi" w:hAnsiTheme="majorHAnsi" w:cstheme="minorHAnsi"/>
      <w:spacing w:val="5"/>
      <w:kern w:val="28"/>
      <w:sz w:val="28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37250"/>
    <w:rPr>
      <w:b/>
      <w:bCs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A13266"/>
    <w:rPr>
      <w:rFonts w:ascii="Cambria" w:eastAsia="Times New Roman" w:hAnsi="Cambria"/>
      <w:b/>
      <w:bCs/>
      <w:color w:val="7F7F7F" w:themeColor="text1" w:themeTint="80"/>
      <w:sz w:val="28"/>
      <w:szCs w:val="26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C112FB"/>
    <w:rPr>
      <w:rFonts w:ascii="Cambria" w:eastAsia="Times New Roman" w:hAnsi="Cambria"/>
      <w:b/>
      <w:bCs/>
      <w:sz w:val="22"/>
      <w:szCs w:val="28"/>
      <w:lang w:bidi="he-IL"/>
    </w:rPr>
  </w:style>
  <w:style w:type="paragraph" w:customStyle="1" w:styleId="StyleNumberedBefore19cmHanging063cm">
    <w:name w:val="Style Numbered Before:  1.9 cm Hanging:  0.63 cm"/>
    <w:basedOn w:val="ListNumber"/>
    <w:autoRedefine/>
    <w:rsid w:val="001F6D80"/>
    <w:pPr>
      <w:framePr w:wrap="around" w:hAnchor="text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1F6D80"/>
    <w:pPr>
      <w:ind w:right="57"/>
    </w:pPr>
    <w:rPr>
      <w:rFonts w:ascii="Arial" w:eastAsia="Times New Roman" w:hAnsi="Arial" w:cs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1F6D80"/>
    <w:pPr>
      <w:framePr w:wrap="around" w:hAnchor="text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1F6D80"/>
    <w:rPr>
      <w:b/>
      <w:bCs/>
      <w:sz w:val="22"/>
      <w:szCs w:val="22"/>
      <w:lang w:eastAsia="en-US"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8F11AC"/>
    <w:pPr>
      <w:numPr>
        <w:numId w:val="18"/>
      </w:num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36"/>
      <w:szCs w:val="52"/>
      <w:lang w:eastAsia="en-US" w:bidi="ar-SA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1F6D80"/>
    <w:rPr>
      <w:rFonts w:ascii="Calibri" w:eastAsia="Times New Roman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8F11AC"/>
    <w:rPr>
      <w:rFonts w:ascii="Cambria" w:eastAsia="Times New Roman" w:hAnsi="Cambria"/>
      <w:color w:val="17365D"/>
      <w:spacing w:val="5"/>
      <w:kern w:val="28"/>
      <w:sz w:val="36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1F6D80"/>
    <w:rPr>
      <w:rFonts w:ascii="Cambria" w:eastAsia="Times New Roman" w:hAnsi="Cambria"/>
      <w:b/>
      <w:bCs/>
      <w:i/>
      <w:iCs/>
      <w:color w:val="17365D"/>
      <w:kern w:val="32"/>
      <w:sz w:val="22"/>
      <w:szCs w:val="24"/>
      <w:lang w:bidi="he-IL"/>
    </w:rPr>
  </w:style>
  <w:style w:type="character" w:customStyle="1" w:styleId="StyleNewYork9pt">
    <w:name w:val="Style New York 9 pt"/>
    <w:basedOn w:val="DefaultParagraphFont"/>
    <w:rsid w:val="001F6D80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uiPriority w:val="34"/>
    <w:qFormat/>
    <w:rsid w:val="00BC5B79"/>
    <w:pPr>
      <w:numPr>
        <w:numId w:val="4"/>
      </w:numPr>
    </w:pPr>
  </w:style>
  <w:style w:type="character" w:styleId="FollowedHyperlink">
    <w:name w:val="FollowedHyperlink"/>
    <w:basedOn w:val="DefaultParagraphFont"/>
    <w:unhideWhenUsed/>
    <w:rsid w:val="009F7DA5"/>
    <w:rPr>
      <w:color w:val="800080"/>
      <w:u w:val="single"/>
    </w:rPr>
  </w:style>
  <w:style w:type="paragraph" w:customStyle="1" w:styleId="Questionnaire">
    <w:name w:val="Questionnaire"/>
    <w:basedOn w:val="ListBullet"/>
    <w:autoRedefine/>
    <w:rsid w:val="00341AD0"/>
    <w:pPr>
      <w:framePr w:wrap="around" w:vAnchor="margin" w:hAnchor="text"/>
      <w:numPr>
        <w:numId w:val="0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ind w:left="567"/>
    </w:pPr>
    <w:rPr>
      <w:rFonts w:eastAsia="Times New Roman"/>
    </w:rPr>
  </w:style>
  <w:style w:type="character" w:customStyle="1" w:styleId="StyleLatinBoldSmallcaps">
    <w:name w:val="Style (Latin) Bold Small caps"/>
    <w:basedOn w:val="DefaultParagraphFont"/>
    <w:rsid w:val="002F76CF"/>
    <w:rPr>
      <w:b/>
      <w:i/>
      <w:smallCaps/>
    </w:rPr>
  </w:style>
  <w:style w:type="character" w:styleId="SubtleEmphasis">
    <w:name w:val="Subtle Emphasis"/>
    <w:basedOn w:val="DefaultParagraphFont"/>
    <w:uiPriority w:val="19"/>
    <w:qFormat/>
    <w:rsid w:val="001D547B"/>
    <w:rPr>
      <w:i/>
      <w:iCs/>
      <w:color w:val="808080"/>
    </w:rPr>
  </w:style>
  <w:style w:type="character" w:styleId="Strong">
    <w:name w:val="Strong"/>
    <w:basedOn w:val="DefaultParagraphFont"/>
    <w:uiPriority w:val="22"/>
    <w:qFormat/>
    <w:rsid w:val="00F11E4F"/>
    <w:rPr>
      <w:b/>
      <w:bCs/>
    </w:rPr>
  </w:style>
  <w:style w:type="character" w:styleId="BookTitle">
    <w:name w:val="Book Title"/>
    <w:basedOn w:val="DefaultParagraphFont"/>
    <w:uiPriority w:val="33"/>
    <w:qFormat/>
    <w:rsid w:val="00DD0F4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E57400"/>
    <w:rPr>
      <w:i/>
      <w:iCs/>
    </w:rPr>
  </w:style>
  <w:style w:type="paragraph" w:customStyle="1" w:styleId="normaltablenumb">
    <w:name w:val="normal table numb"/>
    <w:basedOn w:val="Normal"/>
    <w:autoRedefine/>
    <w:qFormat/>
    <w:rsid w:val="00552463"/>
    <w:pPr>
      <w:framePr w:hSpace="181" w:wrap="around" w:vAnchor="text" w:hAnchor="margin" w:y="365"/>
      <w:numPr>
        <w:numId w:val="8"/>
      </w:numPr>
      <w:spacing w:before="120" w:after="120"/>
      <w:ind w:left="624" w:hanging="284"/>
    </w:pPr>
  </w:style>
  <w:style w:type="character" w:customStyle="1" w:styleId="Heading5Char">
    <w:name w:val="Heading 5 Char"/>
    <w:basedOn w:val="DefaultParagraphFont"/>
    <w:link w:val="Heading5"/>
    <w:uiPriority w:val="9"/>
    <w:rsid w:val="00D867A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bidi="he-IL"/>
    </w:rPr>
  </w:style>
  <w:style w:type="table" w:styleId="LightShading">
    <w:name w:val="Light Shading"/>
    <w:basedOn w:val="TableNormal"/>
    <w:uiPriority w:val="60"/>
    <w:rsid w:val="00DB5FA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32694"/>
    <w:pPr>
      <w:keepNext/>
      <w:keepLines/>
      <w:pBdr>
        <w:bottom w:val="none" w:sz="0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480" w:after="0" w:line="276" w:lineRule="auto"/>
      <w:ind w:left="0"/>
      <w:contextualSpacing w:val="0"/>
      <w:outlineLvl w:val="9"/>
    </w:pPr>
    <w:rPr>
      <w:rFonts w:eastAsiaTheme="majorEastAsia" w:cstheme="majorBidi"/>
      <w:b/>
      <w:bCs/>
      <w:color w:val="365F91" w:themeColor="accent1" w:themeShade="BF"/>
      <w:spacing w:val="0"/>
      <w:kern w:val="0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72EAE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bidi="ar-SA"/>
    </w:rPr>
  </w:style>
  <w:style w:type="paragraph" w:customStyle="1" w:styleId="Tablelist">
    <w:name w:val="Table list"/>
    <w:basedOn w:val="ListParagraph"/>
    <w:autoRedefine/>
    <w:qFormat/>
    <w:rsid w:val="00AC7172"/>
    <w:pPr>
      <w:numPr>
        <w:numId w:val="23"/>
      </w:numPr>
      <w:ind w:left="340" w:hanging="170"/>
    </w:pPr>
  </w:style>
  <w:style w:type="table" w:customStyle="1" w:styleId="TableGrid2">
    <w:name w:val="Table Grid2"/>
    <w:basedOn w:val="TableNormal"/>
    <w:next w:val="TableGrid"/>
    <w:uiPriority w:val="59"/>
    <w:rsid w:val="00014C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8067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sz w:val="22"/>
      <w:szCs w:val="24"/>
      <w:lang w:bidi="he-IL"/>
    </w:rPr>
  </w:style>
  <w:style w:type="paragraph" w:styleId="Heading1">
    <w:name w:val="heading 1"/>
    <w:basedOn w:val="Title"/>
    <w:next w:val="Normal"/>
    <w:link w:val="Heading1Char"/>
    <w:autoRedefine/>
    <w:qFormat/>
    <w:rsid w:val="00F26949"/>
    <w:pPr>
      <w:numPr>
        <w:numId w:val="16"/>
      </w:numPr>
      <w:spacing w:before="120" w:after="360"/>
      <w:ind w:left="357" w:hanging="357"/>
      <w:jc w:val="left"/>
      <w:outlineLvl w:val="0"/>
    </w:p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AC4488"/>
    <w:pPr>
      <w:numPr>
        <w:numId w:val="2"/>
      </w:numPr>
      <w:outlineLvl w:val="1"/>
    </w:pPr>
    <w:rPr>
      <w:color w:val="002060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266"/>
    <w:pPr>
      <w:keepNext/>
      <w:spacing w:before="360" w:after="180"/>
      <w:outlineLvl w:val="2"/>
    </w:pPr>
    <w:rPr>
      <w:rFonts w:ascii="Cambria" w:eastAsia="Times New Roman" w:hAnsi="Cambria"/>
      <w:b/>
      <w:bCs/>
      <w:color w:val="7F7F7F" w:themeColor="text1" w:themeTint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2FB"/>
    <w:pPr>
      <w:keepNext/>
      <w:spacing w:before="240" w:after="60"/>
      <w:outlineLvl w:val="3"/>
    </w:pPr>
    <w:rPr>
      <w:rFonts w:ascii="Cambria" w:eastAsia="Times New Roman" w:hAnsi="Cambria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F26949"/>
    <w:rPr>
      <w:rFonts w:ascii="Cambria" w:hAnsi="Cambria"/>
      <w:spacing w:val="5"/>
      <w:kern w:val="28"/>
      <w:sz w:val="32"/>
      <w:szCs w:val="52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0C1576"/>
    <w:pPr>
      <w:keepNext/>
      <w:tabs>
        <w:tab w:val="clear" w:pos="4536"/>
        <w:tab w:val="center" w:pos="4533"/>
        <w:tab w:val="left" w:pos="9072"/>
      </w:tabs>
      <w:overflowPunct w:val="0"/>
      <w:autoSpaceDE w:val="0"/>
      <w:autoSpaceDN w:val="0"/>
      <w:adjustRightInd w:val="0"/>
      <w:spacing w:after="100" w:afterAutospacing="1" w:line="340" w:lineRule="atLeast"/>
      <w:jc w:val="center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EE7035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0C1576"/>
    <w:rPr>
      <w:color w:val="0000FF"/>
      <w:u w:val="single"/>
    </w:rPr>
  </w:style>
  <w:style w:type="paragraph" w:styleId="BodyText">
    <w:name w:val="Body Text"/>
    <w:basedOn w:val="Normal"/>
    <w:link w:val="BodyTextChar"/>
    <w:autoRedefine/>
    <w:rsid w:val="000C1576"/>
    <w:pPr>
      <w:spacing w:after="120"/>
    </w:pPr>
    <w:rPr>
      <w:rFonts w:ascii="New York" w:hAnsi="New York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0C1576"/>
    <w:rPr>
      <w:rFonts w:ascii="New York" w:eastAsia="Times New Roman" w:hAnsi="New York"/>
      <w:sz w:val="22"/>
    </w:rPr>
  </w:style>
  <w:style w:type="paragraph" w:styleId="ListNumber">
    <w:name w:val="List Number"/>
    <w:basedOn w:val="Normal"/>
    <w:link w:val="ListNumberChar"/>
    <w:autoRedefine/>
    <w:qFormat/>
    <w:rsid w:val="00EE7035"/>
    <w:pPr>
      <w:widowControl w:val="0"/>
      <w:numPr>
        <w:ilvl w:val="1"/>
        <w:numId w:val="20"/>
      </w:numPr>
      <w:spacing w:before="120"/>
      <w:jc w:val="left"/>
    </w:pPr>
    <w:rPr>
      <w:szCs w:val="22"/>
      <w:lang w:eastAsia="en-US" w:bidi="ar-SA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7C"/>
    <w:rPr>
      <w:rFonts w:ascii="Cambria" w:hAnsi="Cambria"/>
      <w:iCs/>
      <w:color w:val="17365D"/>
      <w:kern w:val="32"/>
      <w:sz w:val="28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C4488"/>
    <w:rPr>
      <w:rFonts w:ascii="Cambria" w:hAnsi="Cambria"/>
      <w:iCs/>
      <w:color w:val="002060"/>
      <w:kern w:val="32"/>
      <w:sz w:val="26"/>
      <w:szCs w:val="32"/>
      <w:lang w:bidi="he-IL"/>
    </w:rPr>
  </w:style>
  <w:style w:type="paragraph" w:styleId="ListBullet">
    <w:name w:val="List Bullet"/>
    <w:basedOn w:val="Normal"/>
    <w:link w:val="ListBulletChar"/>
    <w:autoRedefine/>
    <w:qFormat/>
    <w:rsid w:val="00BF7F0F"/>
    <w:pPr>
      <w:framePr w:hSpace="181" w:wrap="around" w:vAnchor="text" w:hAnchor="margin" w:y="365"/>
      <w:numPr>
        <w:numId w:val="3"/>
      </w:numPr>
      <w:spacing w:before="240"/>
      <w:ind w:left="681" w:hanging="22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BF7F0F"/>
    <w:rPr>
      <w:bCs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60BA"/>
    <w:pPr>
      <w:pBdr>
        <w:bottom w:val="single" w:sz="8" w:space="4" w:color="4F81BD"/>
      </w:pBdr>
      <w:spacing w:after="300"/>
      <w:ind w:left="360"/>
      <w:contextualSpacing/>
      <w:jc w:val="center"/>
    </w:pPr>
    <w:rPr>
      <w:rFonts w:asciiTheme="majorHAnsi" w:hAnsiTheme="majorHAnsi" w:cstheme="minorHAnsi"/>
      <w:spacing w:val="5"/>
      <w:kern w:val="28"/>
      <w:sz w:val="28"/>
      <w:szCs w:val="3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060BA"/>
    <w:rPr>
      <w:rFonts w:asciiTheme="majorHAnsi" w:hAnsiTheme="majorHAnsi" w:cstheme="minorHAnsi"/>
      <w:spacing w:val="5"/>
      <w:kern w:val="28"/>
      <w:sz w:val="28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37250"/>
    <w:rPr>
      <w:b/>
      <w:bCs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A13266"/>
    <w:rPr>
      <w:rFonts w:ascii="Cambria" w:eastAsia="Times New Roman" w:hAnsi="Cambria"/>
      <w:b/>
      <w:bCs/>
      <w:color w:val="7F7F7F" w:themeColor="text1" w:themeTint="80"/>
      <w:sz w:val="28"/>
      <w:szCs w:val="26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C112FB"/>
    <w:rPr>
      <w:rFonts w:ascii="Cambria" w:eastAsia="Times New Roman" w:hAnsi="Cambria"/>
      <w:b/>
      <w:bCs/>
      <w:sz w:val="22"/>
      <w:szCs w:val="28"/>
      <w:lang w:bidi="he-IL"/>
    </w:rPr>
  </w:style>
  <w:style w:type="paragraph" w:customStyle="1" w:styleId="StyleNumberedBefore19cmHanging063cm">
    <w:name w:val="Style Numbered Before:  1.9 cm Hanging:  0.63 cm"/>
    <w:basedOn w:val="ListNumber"/>
    <w:autoRedefine/>
    <w:rsid w:val="001F6D80"/>
    <w:pPr>
      <w:framePr w:wrap="around" w:hAnchor="text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1F6D80"/>
    <w:pPr>
      <w:ind w:right="57"/>
    </w:pPr>
    <w:rPr>
      <w:rFonts w:ascii="Arial" w:eastAsia="Times New Roman" w:hAnsi="Arial" w:cs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1F6D80"/>
    <w:pPr>
      <w:framePr w:wrap="around" w:hAnchor="text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1F6D80"/>
    <w:rPr>
      <w:b/>
      <w:bCs/>
      <w:sz w:val="22"/>
      <w:szCs w:val="22"/>
      <w:lang w:eastAsia="en-US"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8F11AC"/>
    <w:pPr>
      <w:numPr>
        <w:numId w:val="18"/>
      </w:num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36"/>
      <w:szCs w:val="52"/>
      <w:lang w:eastAsia="en-US" w:bidi="ar-SA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1F6D80"/>
    <w:rPr>
      <w:rFonts w:ascii="Calibri" w:eastAsia="Times New Roman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8F11AC"/>
    <w:rPr>
      <w:rFonts w:ascii="Cambria" w:eastAsia="Times New Roman" w:hAnsi="Cambria"/>
      <w:color w:val="17365D"/>
      <w:spacing w:val="5"/>
      <w:kern w:val="28"/>
      <w:sz w:val="36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1F6D80"/>
    <w:rPr>
      <w:rFonts w:ascii="Cambria" w:eastAsia="Times New Roman" w:hAnsi="Cambria"/>
      <w:b/>
      <w:bCs/>
      <w:i/>
      <w:iCs/>
      <w:color w:val="17365D"/>
      <w:kern w:val="32"/>
      <w:sz w:val="22"/>
      <w:szCs w:val="24"/>
      <w:lang w:bidi="he-IL"/>
    </w:rPr>
  </w:style>
  <w:style w:type="character" w:customStyle="1" w:styleId="StyleNewYork9pt">
    <w:name w:val="Style New York 9 pt"/>
    <w:basedOn w:val="DefaultParagraphFont"/>
    <w:rsid w:val="001F6D80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uiPriority w:val="34"/>
    <w:qFormat/>
    <w:rsid w:val="00BC5B79"/>
    <w:pPr>
      <w:numPr>
        <w:numId w:val="4"/>
      </w:numPr>
    </w:pPr>
  </w:style>
  <w:style w:type="character" w:styleId="FollowedHyperlink">
    <w:name w:val="FollowedHyperlink"/>
    <w:basedOn w:val="DefaultParagraphFont"/>
    <w:unhideWhenUsed/>
    <w:rsid w:val="009F7DA5"/>
    <w:rPr>
      <w:color w:val="800080"/>
      <w:u w:val="single"/>
    </w:rPr>
  </w:style>
  <w:style w:type="paragraph" w:customStyle="1" w:styleId="Questionnaire">
    <w:name w:val="Questionnaire"/>
    <w:basedOn w:val="ListBullet"/>
    <w:autoRedefine/>
    <w:rsid w:val="00341AD0"/>
    <w:pPr>
      <w:framePr w:wrap="around" w:vAnchor="margin" w:hAnchor="text"/>
      <w:numPr>
        <w:numId w:val="0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ind w:left="567"/>
    </w:pPr>
    <w:rPr>
      <w:rFonts w:eastAsia="Times New Roman"/>
    </w:rPr>
  </w:style>
  <w:style w:type="character" w:customStyle="1" w:styleId="StyleLatinBoldSmallcaps">
    <w:name w:val="Style (Latin) Bold Small caps"/>
    <w:basedOn w:val="DefaultParagraphFont"/>
    <w:rsid w:val="002F76CF"/>
    <w:rPr>
      <w:b/>
      <w:i/>
      <w:smallCaps/>
    </w:rPr>
  </w:style>
  <w:style w:type="character" w:styleId="SubtleEmphasis">
    <w:name w:val="Subtle Emphasis"/>
    <w:basedOn w:val="DefaultParagraphFont"/>
    <w:uiPriority w:val="19"/>
    <w:qFormat/>
    <w:rsid w:val="001D547B"/>
    <w:rPr>
      <w:i/>
      <w:iCs/>
      <w:color w:val="808080"/>
    </w:rPr>
  </w:style>
  <w:style w:type="character" w:styleId="Strong">
    <w:name w:val="Strong"/>
    <w:basedOn w:val="DefaultParagraphFont"/>
    <w:uiPriority w:val="22"/>
    <w:qFormat/>
    <w:rsid w:val="00F11E4F"/>
    <w:rPr>
      <w:b/>
      <w:bCs/>
    </w:rPr>
  </w:style>
  <w:style w:type="character" w:styleId="BookTitle">
    <w:name w:val="Book Title"/>
    <w:basedOn w:val="DefaultParagraphFont"/>
    <w:uiPriority w:val="33"/>
    <w:qFormat/>
    <w:rsid w:val="00DD0F4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E57400"/>
    <w:rPr>
      <w:i/>
      <w:iCs/>
    </w:rPr>
  </w:style>
  <w:style w:type="paragraph" w:customStyle="1" w:styleId="normaltablenumb">
    <w:name w:val="normal table numb"/>
    <w:basedOn w:val="Normal"/>
    <w:autoRedefine/>
    <w:qFormat/>
    <w:rsid w:val="00552463"/>
    <w:pPr>
      <w:framePr w:hSpace="181" w:wrap="around" w:vAnchor="text" w:hAnchor="margin" w:y="365"/>
      <w:numPr>
        <w:numId w:val="8"/>
      </w:numPr>
      <w:spacing w:before="120" w:after="120"/>
      <w:ind w:left="624" w:hanging="284"/>
    </w:pPr>
  </w:style>
  <w:style w:type="character" w:customStyle="1" w:styleId="Heading5Char">
    <w:name w:val="Heading 5 Char"/>
    <w:basedOn w:val="DefaultParagraphFont"/>
    <w:link w:val="Heading5"/>
    <w:uiPriority w:val="9"/>
    <w:rsid w:val="00D867A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bidi="he-IL"/>
    </w:rPr>
  </w:style>
  <w:style w:type="table" w:styleId="LightShading">
    <w:name w:val="Light Shading"/>
    <w:basedOn w:val="TableNormal"/>
    <w:uiPriority w:val="60"/>
    <w:rsid w:val="00DB5FA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32694"/>
    <w:pPr>
      <w:keepNext/>
      <w:keepLines/>
      <w:pBdr>
        <w:bottom w:val="none" w:sz="0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480" w:after="0" w:line="276" w:lineRule="auto"/>
      <w:ind w:left="0"/>
      <w:contextualSpacing w:val="0"/>
      <w:outlineLvl w:val="9"/>
    </w:pPr>
    <w:rPr>
      <w:rFonts w:eastAsiaTheme="majorEastAsia" w:cstheme="majorBidi"/>
      <w:b/>
      <w:bCs/>
      <w:color w:val="365F91" w:themeColor="accent1" w:themeShade="BF"/>
      <w:spacing w:val="0"/>
      <w:kern w:val="0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72EAE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bidi="ar-SA"/>
    </w:rPr>
  </w:style>
  <w:style w:type="paragraph" w:customStyle="1" w:styleId="Tablelist">
    <w:name w:val="Table list"/>
    <w:basedOn w:val="ListParagraph"/>
    <w:autoRedefine/>
    <w:qFormat/>
    <w:rsid w:val="00AC7172"/>
    <w:pPr>
      <w:numPr>
        <w:numId w:val="23"/>
      </w:numPr>
      <w:ind w:left="340" w:hanging="170"/>
    </w:pPr>
  </w:style>
  <w:style w:type="table" w:customStyle="1" w:styleId="TableGrid2">
    <w:name w:val="Table Grid2"/>
    <w:basedOn w:val="TableNormal"/>
    <w:next w:val="TableGrid"/>
    <w:uiPriority w:val="59"/>
    <w:rsid w:val="00014C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ritesite.elearn.usyd.edu.au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libguides.library.usyd.edu.au/citati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brary.sydney.edu.au/help/online-training/referencing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libguides.library.usyd.edu.au/citation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library.sydney.edu.au/help/online-training/referencing/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!andrea\Application%20Data\Microsoft\Templates\info599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BBF0C-4708-4B26-A708-289CEF39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info5991 template.dotx</Template>
  <TotalTime>61</TotalTime>
  <Pages>4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8040</CharactersWithSpaces>
  <SharedDoc>false</SharedDoc>
  <HLinks>
    <vt:vector size="144" baseType="variant">
      <vt:variant>
        <vt:i4>4653151</vt:i4>
      </vt:variant>
      <vt:variant>
        <vt:i4>72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69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66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60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57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48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45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42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4653151</vt:i4>
      </vt:variant>
      <vt:variant>
        <vt:i4>39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36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33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5439561</vt:i4>
      </vt:variant>
      <vt:variant>
        <vt:i4>30</vt:i4>
      </vt:variant>
      <vt:variant>
        <vt:i4>0</vt:i4>
      </vt:variant>
      <vt:variant>
        <vt:i4>5</vt:i4>
      </vt:variant>
      <vt:variant>
        <vt:lpwstr>http://www.library.usyd.edu.au/elearning/learn/journalarticles/index.php</vt:lpwstr>
      </vt:variant>
      <vt:variant>
        <vt:lpwstr/>
      </vt:variant>
      <vt:variant>
        <vt:i4>5636176</vt:i4>
      </vt:variant>
      <vt:variant>
        <vt:i4>27</vt:i4>
      </vt:variant>
      <vt:variant>
        <vt:i4>0</vt:i4>
      </vt:variant>
      <vt:variant>
        <vt:i4>5</vt:i4>
      </vt:variant>
      <vt:variant>
        <vt:lpwstr>http://www.library.usyd.edu.au/elearning/learn/schvsnonsch/index.php</vt:lpwstr>
      </vt:variant>
      <vt:variant>
        <vt:lpwstr/>
      </vt:variant>
      <vt:variant>
        <vt:i4>4784216</vt:i4>
      </vt:variant>
      <vt:variant>
        <vt:i4>24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21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18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15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12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5439498</vt:i4>
      </vt:variant>
      <vt:variant>
        <vt:i4>9</vt:i4>
      </vt:variant>
      <vt:variant>
        <vt:i4>0</vt:i4>
      </vt:variant>
      <vt:variant>
        <vt:i4>5</vt:i4>
      </vt:variant>
      <vt:variant>
        <vt:lpwstr>http://www.imf.org/external/np/tr/2005/tr050408bf.htm</vt:lpwstr>
      </vt:variant>
      <vt:variant>
        <vt:lpwstr/>
      </vt:variant>
      <vt:variant>
        <vt:i4>393287</vt:i4>
      </vt:variant>
      <vt:variant>
        <vt:i4>6</vt:i4>
      </vt:variant>
      <vt:variant>
        <vt:i4>0</vt:i4>
      </vt:variant>
      <vt:variant>
        <vt:i4>5</vt:i4>
      </vt:variant>
      <vt:variant>
        <vt:lpwstr>http://mitworld.mit.edu/video/266</vt:lpwstr>
      </vt:variant>
      <vt:variant>
        <vt:lpwstr/>
      </vt:variant>
      <vt:variant>
        <vt:i4>2097265</vt:i4>
      </vt:variant>
      <vt:variant>
        <vt:i4>0</vt:i4>
      </vt:variant>
      <vt:variant>
        <vt:i4>0</vt:i4>
      </vt:variant>
      <vt:variant>
        <vt:i4>5</vt:i4>
      </vt:variant>
      <vt:variant>
        <vt:lpwstr>http://www.library.usyd.edu.au/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Stern</dc:creator>
  <cp:lastModifiedBy>Andrea Stern</cp:lastModifiedBy>
  <cp:revision>8</cp:revision>
  <cp:lastPrinted>2018-05-03T07:11:00Z</cp:lastPrinted>
  <dcterms:created xsi:type="dcterms:W3CDTF">2018-05-03T02:18:00Z</dcterms:created>
  <dcterms:modified xsi:type="dcterms:W3CDTF">2018-05-03T07:15:00Z</dcterms:modified>
</cp:coreProperties>
</file>