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40F55" w14:textId="701D1B81" w:rsidR="0062303E" w:rsidRDefault="0062303E" w:rsidP="00296A97"/>
    <w:p w14:paraId="13F618D6" w14:textId="44163987" w:rsidR="0035656F" w:rsidRDefault="002F7A40" w:rsidP="00296A97">
      <w:pPr>
        <w:pStyle w:val="Heading3"/>
      </w:pPr>
      <w:bookmarkStart w:id="0" w:name="_Toc511917550"/>
      <w:r>
        <w:t xml:space="preserve">1. Specifications </w:t>
      </w:r>
      <w:r w:rsidR="00E23A0A">
        <w:t>for Writing a Paragraph in your Assignments</w:t>
      </w:r>
      <w:r w:rsidR="00A04A66">
        <w:t xml:space="preserve"> (Ass 1, 3, 5 &amp; Article Review Summaries)</w:t>
      </w:r>
      <w:bookmarkEnd w:id="0"/>
    </w:p>
    <w:p w14:paraId="5A94874E" w14:textId="072B0DF4" w:rsidR="004D2364" w:rsidRDefault="004D2364" w:rsidP="00296A97">
      <w:pPr>
        <w:rPr>
          <w:rStyle w:val="Emphasis"/>
        </w:rPr>
      </w:pPr>
      <w:r w:rsidRPr="004D2364">
        <w:rPr>
          <w:rStyle w:val="Emphasis"/>
        </w:rPr>
        <w:t xml:space="preserve">This document specifies the </w:t>
      </w:r>
      <w:r w:rsidR="0068497C">
        <w:rPr>
          <w:rStyle w:val="Emphasis"/>
        </w:rPr>
        <w:t>marking</w:t>
      </w:r>
      <w:r>
        <w:rPr>
          <w:rStyle w:val="Emphasis"/>
        </w:rPr>
        <w:t xml:space="preserve"> criteria for the </w:t>
      </w:r>
      <w:r w:rsidRPr="004D2364">
        <w:rPr>
          <w:rStyle w:val="Emphasis"/>
        </w:rPr>
        <w:t>structure and content of paragraph</w:t>
      </w:r>
      <w:r>
        <w:rPr>
          <w:rStyle w:val="Emphasis"/>
        </w:rPr>
        <w:t>s</w:t>
      </w:r>
    </w:p>
    <w:p w14:paraId="5F4D5513" w14:textId="77777777" w:rsidR="004D2364" w:rsidRPr="004D2364" w:rsidRDefault="004D2364" w:rsidP="00296A97">
      <w:pPr>
        <w:rPr>
          <w:rStyle w:val="Emphasis"/>
        </w:rPr>
      </w:pPr>
    </w:p>
    <w:p w14:paraId="65FD22B1" w14:textId="5B24EE18" w:rsidR="0035656F" w:rsidRPr="0035656F" w:rsidRDefault="0035656F" w:rsidP="00296A97">
      <w:r w:rsidRPr="0035656F">
        <w:t xml:space="preserve">A paragraph typically contains the following three components which work together to provide both internal consistency and the linkage of ideas across a text. </w:t>
      </w:r>
    </w:p>
    <w:p w14:paraId="3B28CBE6" w14:textId="77777777" w:rsidR="0035656F" w:rsidRPr="0035656F" w:rsidRDefault="0035656F" w:rsidP="00296A97"/>
    <w:tbl>
      <w:tblPr>
        <w:tblW w:w="4884" w:type="pct"/>
        <w:tblCellSpacing w:w="0" w:type="dxa"/>
        <w:tblInd w:w="20" w:type="dxa"/>
        <w:tblCellMar>
          <w:left w:w="113" w:type="dxa"/>
          <w:right w:w="0" w:type="dxa"/>
        </w:tblCellMar>
        <w:tblLook w:val="0000" w:firstRow="0" w:lastRow="0" w:firstColumn="0" w:lastColumn="0" w:noHBand="0" w:noVBand="0"/>
      </w:tblPr>
      <w:tblGrid>
        <w:gridCol w:w="2368"/>
        <w:gridCol w:w="7281"/>
      </w:tblGrid>
      <w:tr w:rsidR="0035656F" w:rsidRPr="0035656F" w14:paraId="78B73E5B" w14:textId="77777777" w:rsidTr="00F00C83">
        <w:trPr>
          <w:trHeight w:val="288"/>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vAlign w:val="center"/>
          </w:tcPr>
          <w:p w14:paraId="27230A1A" w14:textId="77777777" w:rsidR="0035656F" w:rsidRPr="0035656F" w:rsidRDefault="0035656F" w:rsidP="00296A97">
            <w:r w:rsidRPr="0035656F">
              <w:t xml:space="preserve">COMPONENT </w:t>
            </w:r>
          </w:p>
        </w:tc>
        <w:tc>
          <w:tcPr>
            <w:tcW w:w="3773"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vAlign w:val="center"/>
          </w:tcPr>
          <w:p w14:paraId="06474F3B" w14:textId="77777777" w:rsidR="0035656F" w:rsidRPr="0035656F" w:rsidRDefault="0035656F" w:rsidP="00296A97">
            <w:r w:rsidRPr="0035656F">
              <w:t xml:space="preserve">FUNCTION </w:t>
            </w:r>
          </w:p>
        </w:tc>
      </w:tr>
      <w:tr w:rsidR="0035656F" w:rsidRPr="0035656F" w14:paraId="193BA523" w14:textId="77777777" w:rsidTr="00F00C83">
        <w:trPr>
          <w:trHeight w:val="1019"/>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28E0248B" w14:textId="77777777" w:rsidR="0035656F" w:rsidRPr="0035656F" w:rsidRDefault="0035656F" w:rsidP="00296A97">
            <w:r w:rsidRPr="0035656F">
              <w:t>Topic sentence(s)</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39E6A929" w14:textId="77777777" w:rsidR="0035656F" w:rsidRPr="002F7A40" w:rsidRDefault="0035656F" w:rsidP="00296A97">
            <w:pPr>
              <w:pStyle w:val="ListBullet"/>
              <w:framePr w:wrap="around"/>
            </w:pPr>
            <w:r w:rsidRPr="002F7A40">
              <w:t>To introduce and clearly state the main idea that you intend to develop in the paragraph</w:t>
            </w:r>
          </w:p>
          <w:p w14:paraId="60F45A5E" w14:textId="3F512024" w:rsidR="0035656F" w:rsidRPr="002F7A40" w:rsidRDefault="0035656F" w:rsidP="00296A97">
            <w:pPr>
              <w:pStyle w:val="ListBullet"/>
              <w:framePr w:wrap="around"/>
            </w:pPr>
            <w:r w:rsidRPr="002F7A40">
              <w:t xml:space="preserve">To </w:t>
            </w:r>
            <w:r w:rsidR="00145CB4" w:rsidRPr="002F7A40">
              <w:t>alert</w:t>
            </w:r>
            <w:r w:rsidRPr="002F7A40">
              <w:t xml:space="preserve"> the reader </w:t>
            </w:r>
            <w:r w:rsidR="0019153C" w:rsidRPr="002F7A40">
              <w:t xml:space="preserve">to </w:t>
            </w:r>
            <w:r w:rsidRPr="002F7A40">
              <w:t xml:space="preserve">the kind of information that the rest of the paragraph will contain </w:t>
            </w:r>
          </w:p>
        </w:tc>
      </w:tr>
      <w:tr w:rsidR="0035656F" w:rsidRPr="0035656F" w14:paraId="54F1360F" w14:textId="77777777" w:rsidTr="00F00C83">
        <w:trPr>
          <w:trHeight w:val="316"/>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203AF327" w14:textId="4BC22240" w:rsidR="0035656F" w:rsidRPr="0035656F" w:rsidRDefault="00BE4864" w:rsidP="00296A97">
            <w:r>
              <w:t>Development section (or body)</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108EE4EE" w14:textId="38A09177" w:rsidR="0035656F" w:rsidRPr="002F7A40" w:rsidRDefault="007C6ADE" w:rsidP="00296A97">
            <w:pPr>
              <w:pStyle w:val="ListBullet"/>
              <w:framePr w:wrap="around"/>
            </w:pPr>
            <w:r w:rsidRPr="002F7A40">
              <w:t>T</w:t>
            </w:r>
            <w:r w:rsidR="0035656F" w:rsidRPr="002F7A40">
              <w:t>o elaborate the</w:t>
            </w:r>
            <w:r w:rsidR="00EA4C09" w:rsidRPr="002F7A40">
              <w:t xml:space="preserve"> idea that you have introduced</w:t>
            </w:r>
          </w:p>
        </w:tc>
      </w:tr>
      <w:tr w:rsidR="0035656F" w:rsidRPr="0035656F" w14:paraId="106BD00D" w14:textId="77777777" w:rsidTr="00F00C83">
        <w:trPr>
          <w:trHeight w:val="485"/>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44B3AEBF" w14:textId="77777777" w:rsidR="0035656F" w:rsidRPr="0035656F" w:rsidRDefault="0035656F" w:rsidP="00296A97">
            <w:r w:rsidRPr="0035656F">
              <w:t>Concluding sentence(s)</w:t>
            </w:r>
          </w:p>
          <w:p w14:paraId="3C43B24C" w14:textId="77777777" w:rsidR="0035656F" w:rsidRPr="0035656F" w:rsidRDefault="0035656F" w:rsidP="00296A97">
            <w:r w:rsidRPr="0035656F">
              <w:t>(not always needed)</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0C1BF071" w14:textId="77777777" w:rsidR="0035656F" w:rsidRPr="002F7A40" w:rsidRDefault="0035656F" w:rsidP="00296A97">
            <w:pPr>
              <w:pStyle w:val="ListBullet"/>
              <w:framePr w:wrap="around"/>
            </w:pPr>
            <w:r w:rsidRPr="002F7A40">
              <w:t xml:space="preserve">To round off what you have said in your paragraph </w:t>
            </w:r>
          </w:p>
          <w:p w14:paraId="49269BEF" w14:textId="77777777" w:rsidR="0035656F" w:rsidRPr="002F7A40" w:rsidRDefault="0035656F" w:rsidP="00296A97">
            <w:pPr>
              <w:pStyle w:val="ListBullet"/>
              <w:framePr w:wrap="around"/>
            </w:pPr>
            <w:r w:rsidRPr="002F7A40">
              <w:t xml:space="preserve">To qualify the views expressed </w:t>
            </w:r>
          </w:p>
          <w:p w14:paraId="26E3E8EF" w14:textId="1A841AEE" w:rsidR="006762BD" w:rsidRPr="002F7A40" w:rsidRDefault="006762BD" w:rsidP="00296A97">
            <w:pPr>
              <w:pStyle w:val="ListBullet"/>
              <w:framePr w:wrap="around"/>
            </w:pPr>
            <w:r w:rsidRPr="002F7A40">
              <w:t>To link the current paragraph to the next paragraph</w:t>
            </w:r>
          </w:p>
        </w:tc>
      </w:tr>
    </w:tbl>
    <w:p w14:paraId="76799ACD" w14:textId="77777777" w:rsidR="00F8114A" w:rsidRDefault="00F8114A" w:rsidP="00296A97"/>
    <w:p w14:paraId="1319312E" w14:textId="77777777" w:rsidR="0035656F" w:rsidRPr="00F00C83" w:rsidRDefault="0035656F" w:rsidP="00296A97">
      <w:pPr>
        <w:rPr>
          <w:rStyle w:val="IntenseEmphasis"/>
        </w:rPr>
      </w:pPr>
      <w:r w:rsidRPr="00F00C83">
        <w:rPr>
          <w:rStyle w:val="IntenseEmphasis"/>
        </w:rPr>
        <w:t>What do topic sentences do?</w:t>
      </w:r>
    </w:p>
    <w:p w14:paraId="758E3F60" w14:textId="77777777" w:rsidR="006762BD" w:rsidRPr="006762BD" w:rsidRDefault="006762BD" w:rsidP="00296A97">
      <w:r w:rsidRPr="006762BD">
        <w:t xml:space="preserve">Topic sentences have </w:t>
      </w:r>
      <w:r w:rsidRPr="006762BD">
        <w:rPr>
          <w:i/>
          <w:iCs/>
        </w:rPr>
        <w:t>three crucial roles</w:t>
      </w:r>
      <w:r w:rsidRPr="006762BD">
        <w:t xml:space="preserve"> in paragraph writing. </w:t>
      </w:r>
    </w:p>
    <w:p w14:paraId="6D22324B" w14:textId="77777777" w:rsidR="006762BD" w:rsidRPr="006762BD" w:rsidRDefault="006762BD" w:rsidP="00296A97"/>
    <w:p w14:paraId="53F06127" w14:textId="45CF520B" w:rsidR="006762BD" w:rsidRPr="006762BD" w:rsidRDefault="006762BD" w:rsidP="00296A97">
      <w:pPr>
        <w:pStyle w:val="ListNumber"/>
      </w:pPr>
      <w:r w:rsidRPr="006762BD">
        <w:t xml:space="preserve">The topic sentence introduces a controlling idea. This will determine the content of the paragraph – what goes in and what is left out. You should always be able to demonstrate how every item of information in your paragraph relates to the controlling idea expressed in the topic sentence. </w:t>
      </w:r>
    </w:p>
    <w:p w14:paraId="47CC0363" w14:textId="77777777" w:rsidR="006762BD" w:rsidRPr="006762BD" w:rsidRDefault="006762BD" w:rsidP="00296A97"/>
    <w:p w14:paraId="4BB631B4" w14:textId="6B1F0268" w:rsidR="006762BD" w:rsidRPr="006762BD" w:rsidRDefault="006762BD" w:rsidP="00296A97">
      <w:pPr>
        <w:pStyle w:val="ListNumber"/>
      </w:pPr>
      <w:r w:rsidRPr="006762BD">
        <w:t>A controlling idea may take one of the following forms:</w:t>
      </w:r>
    </w:p>
    <w:p w14:paraId="279DADDE" w14:textId="77777777" w:rsidR="006762BD" w:rsidRPr="006762BD" w:rsidRDefault="006762BD" w:rsidP="00200614">
      <w:pPr>
        <w:pStyle w:val="ListParagraph"/>
        <w:numPr>
          <w:ilvl w:val="0"/>
          <w:numId w:val="9"/>
        </w:numPr>
      </w:pPr>
      <w:r w:rsidRPr="006762BD">
        <w:t xml:space="preserve">a new idea </w:t>
      </w:r>
    </w:p>
    <w:p w14:paraId="6723F191" w14:textId="77777777" w:rsidR="006762BD" w:rsidRPr="006762BD" w:rsidRDefault="006762BD" w:rsidP="00200614">
      <w:pPr>
        <w:pStyle w:val="ListParagraph"/>
        <w:numPr>
          <w:ilvl w:val="0"/>
          <w:numId w:val="10"/>
        </w:numPr>
      </w:pPr>
      <w:r w:rsidRPr="006762BD">
        <w:t>a new aspect of an existing idea</w:t>
      </w:r>
    </w:p>
    <w:p w14:paraId="68F7324C" w14:textId="77777777" w:rsidR="006762BD" w:rsidRPr="006762BD" w:rsidRDefault="006762BD" w:rsidP="00296A97"/>
    <w:p w14:paraId="6E5179A7" w14:textId="067D553D" w:rsidR="006762BD" w:rsidRPr="006762BD" w:rsidRDefault="006762BD" w:rsidP="00296A97">
      <w:pPr>
        <w:pStyle w:val="ListNumber"/>
      </w:pPr>
      <w:r w:rsidRPr="006762BD">
        <w:t>The topic sentence links the controlling idea clearly to a preceding idea in the text.</w:t>
      </w:r>
      <w:r w:rsidRPr="006762BD">
        <w:tab/>
      </w:r>
      <w:r w:rsidRPr="006762BD">
        <w:tab/>
      </w:r>
      <w:r w:rsidRPr="006762BD">
        <w:tab/>
      </w:r>
      <w:r w:rsidRPr="006762BD">
        <w:tab/>
      </w:r>
      <w:r w:rsidRPr="006762BD">
        <w:tab/>
      </w:r>
    </w:p>
    <w:p w14:paraId="27C230AD" w14:textId="2DE53D88" w:rsidR="006762BD" w:rsidRPr="006762BD" w:rsidRDefault="006762BD" w:rsidP="00296A97">
      <w:pPr>
        <w:pStyle w:val="ListNumber"/>
      </w:pPr>
      <w:r w:rsidRPr="006762BD">
        <w:t>Topic sentences may make these links by:</w:t>
      </w:r>
    </w:p>
    <w:p w14:paraId="5FD219FD" w14:textId="10423CC5" w:rsidR="006762BD" w:rsidRPr="006762BD" w:rsidRDefault="006762BD" w:rsidP="00296A97">
      <w:pPr>
        <w:pStyle w:val="ListParagraph"/>
      </w:pPr>
      <w:proofErr w:type="gramStart"/>
      <w:r w:rsidRPr="006762BD">
        <w:t>repeating</w:t>
      </w:r>
      <w:proofErr w:type="gramEnd"/>
      <w:r w:rsidRPr="006762BD">
        <w:t xml:space="preserve"> key words (or synonyms for them) from your introduction or main  points in preceding paragraphs. </w:t>
      </w:r>
    </w:p>
    <w:p w14:paraId="1A3BE125" w14:textId="50E4DF35" w:rsidR="006762BD" w:rsidRPr="006762BD" w:rsidRDefault="006762BD" w:rsidP="00296A97">
      <w:pPr>
        <w:pStyle w:val="ListParagraph"/>
      </w:pPr>
      <w:r w:rsidRPr="006762BD">
        <w:t xml:space="preserve">using linking words or phrases such as “ another aspect of”, “a second feature of”, </w:t>
      </w:r>
      <w:r w:rsidR="002F7A40">
        <w:t>“</w:t>
      </w:r>
      <w:r w:rsidR="00F00C83">
        <w:t>in addition”</w:t>
      </w:r>
    </w:p>
    <w:p w14:paraId="063900F1" w14:textId="77777777" w:rsidR="006762BD" w:rsidRPr="006762BD" w:rsidRDefault="006762BD" w:rsidP="00296A97"/>
    <w:p w14:paraId="32518E10" w14:textId="5AC6FEC4" w:rsidR="006762BD" w:rsidRPr="006762BD" w:rsidRDefault="006762BD" w:rsidP="00296A97">
      <w:pPr>
        <w:pStyle w:val="ListNumber"/>
      </w:pPr>
      <w:r w:rsidRPr="006762BD">
        <w:t xml:space="preserve"> The topic sentence orients the reader to the content in the paragraph. It sets up the expectation that:</w:t>
      </w:r>
    </w:p>
    <w:p w14:paraId="7DC3BCC6" w14:textId="77777777" w:rsidR="006762BD" w:rsidRPr="006762BD" w:rsidRDefault="006762BD" w:rsidP="00296A97">
      <w:pPr>
        <w:pStyle w:val="ListParagraph"/>
      </w:pPr>
      <w:proofErr w:type="gramStart"/>
      <w:r w:rsidRPr="006762BD">
        <w:t>all</w:t>
      </w:r>
      <w:proofErr w:type="gramEnd"/>
      <w:r w:rsidRPr="006762BD">
        <w:t xml:space="preserve"> the information in the paragraph will be  related to the controlling idea. </w:t>
      </w:r>
    </w:p>
    <w:p w14:paraId="592DE446" w14:textId="77777777" w:rsidR="006762BD" w:rsidRPr="006762BD" w:rsidRDefault="006762BD" w:rsidP="00296A97">
      <w:pPr>
        <w:pStyle w:val="ListParagraph"/>
      </w:pPr>
      <w:proofErr w:type="gramStart"/>
      <w:r w:rsidRPr="006762BD">
        <w:t>only</w:t>
      </w:r>
      <w:proofErr w:type="gramEnd"/>
      <w:r w:rsidRPr="006762BD">
        <w:t xml:space="preserve"> information related to the controlling  idea will be included in the paragraph. </w:t>
      </w:r>
    </w:p>
    <w:p w14:paraId="1FAF4702" w14:textId="77777777" w:rsidR="00494AF9" w:rsidRPr="0035656F" w:rsidRDefault="00494AF9" w:rsidP="00296A97"/>
    <w:p w14:paraId="04430B3F" w14:textId="77777777" w:rsidR="0035656F" w:rsidRPr="00F00C83" w:rsidRDefault="0035656F" w:rsidP="00296A97">
      <w:pPr>
        <w:rPr>
          <w:rStyle w:val="IntenseEmphasis"/>
        </w:rPr>
      </w:pPr>
      <w:r w:rsidRPr="00F00C83">
        <w:rPr>
          <w:rStyle w:val="IntenseEmphasis"/>
        </w:rPr>
        <w:t xml:space="preserve">How to develop a paragraph </w:t>
      </w:r>
    </w:p>
    <w:p w14:paraId="36FE1247" w14:textId="77777777" w:rsidR="000D06DC" w:rsidRDefault="000D06DC" w:rsidP="00296A97"/>
    <w:p w14:paraId="1B132503" w14:textId="71A8D92C" w:rsidR="0035656F" w:rsidRPr="0035656F" w:rsidRDefault="0035656F" w:rsidP="00296A97">
      <w:r w:rsidRPr="0035656F">
        <w:t>The development section</w:t>
      </w:r>
      <w:r w:rsidR="00BE4864">
        <w:t xml:space="preserve"> (or body) </w:t>
      </w:r>
      <w:r w:rsidRPr="0035656F">
        <w:t xml:space="preserve">of a paragraph elaborates the controlling idea expressed in the topic sentence. </w:t>
      </w:r>
      <w:r w:rsidR="00BE4864">
        <w:t xml:space="preserve">It </w:t>
      </w:r>
      <w:r w:rsidRPr="0035656F">
        <w:t>can have a number of roles. Often, it fulfils all of these roles simultaneously. It may do this by:</w:t>
      </w:r>
    </w:p>
    <w:p w14:paraId="487FB59D" w14:textId="02B56808" w:rsidR="0035656F" w:rsidRPr="0035656F" w:rsidRDefault="0035656F" w:rsidP="00200614">
      <w:pPr>
        <w:pStyle w:val="ListParagraph"/>
        <w:numPr>
          <w:ilvl w:val="0"/>
          <w:numId w:val="5"/>
        </w:numPr>
      </w:pPr>
      <w:r w:rsidRPr="0035656F">
        <w:t>describing - presenting more informat</w:t>
      </w:r>
      <w:r w:rsidR="0064298C">
        <w:t>ion about the controlling idea</w:t>
      </w:r>
    </w:p>
    <w:p w14:paraId="6786BD55" w14:textId="3AC7BCA7" w:rsidR="006762BD" w:rsidRDefault="0035656F" w:rsidP="00200614">
      <w:pPr>
        <w:pStyle w:val="ListParagraph"/>
        <w:numPr>
          <w:ilvl w:val="0"/>
          <w:numId w:val="5"/>
        </w:numPr>
      </w:pPr>
      <w:r w:rsidRPr="0035656F">
        <w:t xml:space="preserve">exemplifying - using examples to illustrate the </w:t>
      </w:r>
      <w:r w:rsidR="007C6ADE" w:rsidRPr="0035656F">
        <w:t>controlling idea</w:t>
      </w:r>
    </w:p>
    <w:p w14:paraId="1B6378E1" w14:textId="17CA9983" w:rsidR="0035656F" w:rsidRPr="0035656F" w:rsidRDefault="006762BD" w:rsidP="00200614">
      <w:pPr>
        <w:pStyle w:val="ListParagraph"/>
        <w:numPr>
          <w:ilvl w:val="0"/>
          <w:numId w:val="5"/>
        </w:numPr>
      </w:pPr>
      <w:r>
        <w:t>a</w:t>
      </w:r>
      <w:r w:rsidR="0035656F" w:rsidRPr="0035656F">
        <w:t xml:space="preserve">nalysing - comparing and contrasting concepts associated with the controlling </w:t>
      </w:r>
      <w:r w:rsidR="0064298C">
        <w:t>idea</w:t>
      </w:r>
    </w:p>
    <w:p w14:paraId="323498B1" w14:textId="77777777" w:rsidR="00F8114A" w:rsidRDefault="00F8114A" w:rsidP="00296A97"/>
    <w:p w14:paraId="52211ABE" w14:textId="77777777" w:rsidR="0035656F" w:rsidRPr="00F00C83" w:rsidRDefault="0035656F" w:rsidP="00296A97">
      <w:pPr>
        <w:rPr>
          <w:rStyle w:val="IntenseEmphasis"/>
        </w:rPr>
      </w:pPr>
      <w:r w:rsidRPr="00F00C83">
        <w:rPr>
          <w:rStyle w:val="IntenseEmphasis"/>
        </w:rPr>
        <w:lastRenderedPageBreak/>
        <w:t>What do concluding sentences do?</w:t>
      </w:r>
    </w:p>
    <w:p w14:paraId="4C100C80" w14:textId="77777777" w:rsidR="000D06DC" w:rsidRDefault="000D06DC" w:rsidP="00296A97"/>
    <w:p w14:paraId="5B0BBE0B" w14:textId="77777777" w:rsidR="0035656F" w:rsidRDefault="0035656F" w:rsidP="00296A97">
      <w:r w:rsidRPr="0035656F">
        <w:t xml:space="preserve">Concluding sentences have </w:t>
      </w:r>
      <w:r w:rsidRPr="0035656F">
        <w:rPr>
          <w:i/>
          <w:iCs/>
        </w:rPr>
        <w:t>three crucial roles</w:t>
      </w:r>
      <w:r w:rsidRPr="0035656F">
        <w:t xml:space="preserve"> in paragraph writing. </w:t>
      </w:r>
    </w:p>
    <w:p w14:paraId="1EBC7B1F" w14:textId="77777777" w:rsidR="000D06DC" w:rsidRPr="0035656F" w:rsidRDefault="000D06DC" w:rsidP="00296A97">
      <w:bookmarkStart w:id="1" w:name="_GoBack"/>
      <w:bookmarkEnd w:id="1"/>
    </w:p>
    <w:p w14:paraId="0144A359" w14:textId="77777777" w:rsidR="0035656F" w:rsidRPr="0035656F" w:rsidRDefault="0035656F" w:rsidP="00296A97">
      <w:r w:rsidRPr="0035656F">
        <w:t>1. They draw together the information you have presented to elaborate your controlling idea:</w:t>
      </w:r>
    </w:p>
    <w:p w14:paraId="181E234A" w14:textId="77777777" w:rsidR="0035656F" w:rsidRPr="0035656F" w:rsidRDefault="0035656F" w:rsidP="00200614">
      <w:pPr>
        <w:pStyle w:val="ListParagraph"/>
        <w:numPr>
          <w:ilvl w:val="0"/>
          <w:numId w:val="6"/>
        </w:numPr>
      </w:pPr>
      <w:proofErr w:type="gramStart"/>
      <w:r w:rsidRPr="0035656F">
        <w:t>summarising</w:t>
      </w:r>
      <w:proofErr w:type="gramEnd"/>
      <w:r w:rsidRPr="0035656F">
        <w:t xml:space="preserve"> the points you have made. </w:t>
      </w:r>
    </w:p>
    <w:p w14:paraId="573C985C" w14:textId="526FF800" w:rsidR="0035656F" w:rsidRPr="0035656F" w:rsidRDefault="0035656F" w:rsidP="00200614">
      <w:pPr>
        <w:pStyle w:val="ListParagraph"/>
        <w:numPr>
          <w:ilvl w:val="0"/>
          <w:numId w:val="6"/>
        </w:numPr>
      </w:pPr>
      <w:r w:rsidRPr="0035656F">
        <w:t xml:space="preserve">repeating words or phrases (or synonyms for them) from the topic sentence </w:t>
      </w:r>
    </w:p>
    <w:p w14:paraId="4AADF064" w14:textId="3ADA3082" w:rsidR="0035656F" w:rsidRPr="0035656F" w:rsidRDefault="0035656F" w:rsidP="00200614">
      <w:pPr>
        <w:pStyle w:val="ListParagraph"/>
        <w:numPr>
          <w:ilvl w:val="0"/>
          <w:numId w:val="6"/>
        </w:numPr>
      </w:pPr>
      <w:r w:rsidRPr="0035656F">
        <w:t xml:space="preserve">using linking words that indicate that conclusions are being drawn, for example, </w:t>
      </w:r>
      <w:r w:rsidR="0064298C">
        <w:rPr>
          <w:i/>
          <w:iCs/>
        </w:rPr>
        <w:t>therefore, thus, resulting</w:t>
      </w:r>
    </w:p>
    <w:p w14:paraId="0DEC068C" w14:textId="77777777" w:rsidR="0035656F" w:rsidRPr="0035656F" w:rsidRDefault="0035656F" w:rsidP="00296A97"/>
    <w:p w14:paraId="32C3D0A6" w14:textId="77777777" w:rsidR="0035656F" w:rsidRPr="0035656F" w:rsidRDefault="0035656F" w:rsidP="00296A97">
      <w:r w:rsidRPr="0035656F">
        <w:t xml:space="preserve">2. They often link the current paragraph to the following paragraph. They may anticipate the topic sentence of the next paragraph by: </w:t>
      </w:r>
    </w:p>
    <w:p w14:paraId="2A898375" w14:textId="1006E61A" w:rsidR="0035656F" w:rsidRPr="0035656F" w:rsidRDefault="0035656F" w:rsidP="00200614">
      <w:pPr>
        <w:pStyle w:val="ListParagraph"/>
        <w:numPr>
          <w:ilvl w:val="0"/>
          <w:numId w:val="7"/>
        </w:numPr>
      </w:pPr>
      <w:r w:rsidRPr="0035656F">
        <w:t xml:space="preserve">introducing a word/phrase or new idea which will then be picked up in the topic </w:t>
      </w:r>
      <w:r w:rsidR="0064298C">
        <w:t>sentence of the next paragraph</w:t>
      </w:r>
    </w:p>
    <w:p w14:paraId="7884D9A5" w14:textId="5A8C1EC5" w:rsidR="0035656F" w:rsidRPr="0035656F" w:rsidRDefault="0035656F" w:rsidP="00200614">
      <w:pPr>
        <w:pStyle w:val="ListParagraph"/>
        <w:numPr>
          <w:ilvl w:val="0"/>
          <w:numId w:val="7"/>
        </w:numPr>
      </w:pPr>
      <w:r w:rsidRPr="0035656F">
        <w:t xml:space="preserve">using words or phrases that point ahead, for example, </w:t>
      </w:r>
      <w:r w:rsidR="0064298C">
        <w:rPr>
          <w:i/>
          <w:iCs/>
        </w:rPr>
        <w:t>the following, another, other</w:t>
      </w:r>
    </w:p>
    <w:p w14:paraId="1B9E8D59" w14:textId="77777777" w:rsidR="0035656F" w:rsidRPr="0035656F" w:rsidRDefault="0035656F" w:rsidP="00296A97"/>
    <w:p w14:paraId="2CA1534B" w14:textId="77777777" w:rsidR="0035656F" w:rsidRPr="0035656F" w:rsidRDefault="0035656F" w:rsidP="00296A97">
      <w:r w:rsidRPr="0035656F">
        <w:t>3. They often qualify the information or perspectives developed in the elaboration. They may qualify this information by:</w:t>
      </w:r>
    </w:p>
    <w:p w14:paraId="16B8D45A" w14:textId="66C0B412" w:rsidR="0035656F" w:rsidRPr="0035656F" w:rsidRDefault="0035656F" w:rsidP="00200614">
      <w:pPr>
        <w:pStyle w:val="ListParagraph"/>
        <w:numPr>
          <w:ilvl w:val="0"/>
          <w:numId w:val="8"/>
        </w:numPr>
      </w:pPr>
      <w:r w:rsidRPr="0035656F">
        <w:t xml:space="preserve">using conjunctions such </w:t>
      </w:r>
      <w:r w:rsidR="007C6ADE" w:rsidRPr="0035656F">
        <w:t>as although</w:t>
      </w:r>
      <w:r w:rsidRPr="00E47F21">
        <w:rPr>
          <w:i/>
          <w:iCs/>
        </w:rPr>
        <w:t>, even though, in spite of, despite, whereas</w:t>
      </w:r>
      <w:r w:rsidRPr="0035656F">
        <w:t> and </w:t>
      </w:r>
      <w:r w:rsidRPr="00E47F21">
        <w:rPr>
          <w:i/>
          <w:iCs/>
        </w:rPr>
        <w:t>while</w:t>
      </w:r>
      <w:r w:rsidRPr="0035656F">
        <w:t xml:space="preserve"> to foreground the importance of some pe</w:t>
      </w:r>
      <w:r w:rsidR="0064298C">
        <w:t>rspectives and background others</w:t>
      </w:r>
      <w:r w:rsidRPr="0035656F">
        <w:t xml:space="preserve"> </w:t>
      </w:r>
    </w:p>
    <w:p w14:paraId="4BB72E40" w14:textId="26D46CB0" w:rsidR="0035656F" w:rsidRDefault="0035656F" w:rsidP="00200614">
      <w:pPr>
        <w:pStyle w:val="ListParagraph"/>
        <w:numPr>
          <w:ilvl w:val="0"/>
          <w:numId w:val="8"/>
        </w:numPr>
      </w:pPr>
      <w:r w:rsidRPr="0035656F">
        <w:t xml:space="preserve">making comparisons and </w:t>
      </w:r>
      <w:r w:rsidR="0064298C">
        <w:t>contrasts between perspectives</w:t>
      </w:r>
    </w:p>
    <w:p w14:paraId="53AC842A" w14:textId="2AE89C7C" w:rsidR="002D739C" w:rsidRDefault="002D739C" w:rsidP="00296A97">
      <w:pPr>
        <w:rPr>
          <w:color w:val="0000FF"/>
          <w:u w:val="single"/>
          <w:lang w:bidi="he-IL"/>
        </w:rPr>
      </w:pPr>
      <w:r>
        <w:rPr>
          <w:rStyle w:val="SubtleEmphasis"/>
        </w:rPr>
        <w:t xml:space="preserve">This material </w:t>
      </w:r>
      <w:r w:rsidR="00317E6D">
        <w:rPr>
          <w:rStyle w:val="SubtleEmphasis"/>
        </w:rPr>
        <w:t>was</w:t>
      </w:r>
      <w:r>
        <w:rPr>
          <w:rStyle w:val="SubtleEmphasis"/>
        </w:rPr>
        <w:t xml:space="preserve"> adapted from</w:t>
      </w:r>
      <w:r w:rsidRPr="002D739C">
        <w:rPr>
          <w:lang w:bidi="he-IL"/>
        </w:rPr>
        <w:t xml:space="preserve"> </w:t>
      </w:r>
      <w:r w:rsidRPr="002D739C">
        <w:rPr>
          <w:rStyle w:val="SubtleEmphasis"/>
        </w:rPr>
        <w:t>Mod 3 Unit 2   of the Write Site</w:t>
      </w:r>
      <w:r w:rsidRPr="002D739C">
        <w:rPr>
          <w:lang w:bidi="he-IL"/>
        </w:rPr>
        <w:t xml:space="preserve"> </w:t>
      </w:r>
      <w:hyperlink r:id="rId9" w:history="1">
        <w:r w:rsidRPr="002D739C">
          <w:rPr>
            <w:color w:val="0000FF"/>
            <w:u w:val="single"/>
            <w:lang w:bidi="he-IL"/>
          </w:rPr>
          <w:t>http://writesite.elearn.usyd.edu.au/</w:t>
        </w:r>
      </w:hyperlink>
    </w:p>
    <w:p w14:paraId="38C0A69C" w14:textId="77777777" w:rsidR="00F925A4" w:rsidRDefault="00F925A4" w:rsidP="00296A97">
      <w:pPr>
        <w:rPr>
          <w:color w:val="0000FF"/>
          <w:u w:val="single"/>
          <w:lang w:bidi="he-IL"/>
        </w:rPr>
      </w:pPr>
    </w:p>
    <w:p w14:paraId="7D11AB9C" w14:textId="619AE1F8" w:rsidR="000D06DC" w:rsidRDefault="000D06DC">
      <w:pPr>
        <w:rPr>
          <w:lang w:bidi="he-IL"/>
        </w:rPr>
      </w:pPr>
      <w:r>
        <w:rPr>
          <w:lang w:bidi="he-IL"/>
        </w:rPr>
        <w:br w:type="page"/>
      </w:r>
    </w:p>
    <w:p w14:paraId="0DDBDC49" w14:textId="77777777" w:rsidR="00F925A4" w:rsidRPr="002D739C" w:rsidRDefault="00F925A4" w:rsidP="00296A97">
      <w:pPr>
        <w:rPr>
          <w:lang w:bidi="he-IL"/>
        </w:rPr>
      </w:pPr>
    </w:p>
    <w:p w14:paraId="7C4743B0" w14:textId="413F10C6" w:rsidR="00F00C83" w:rsidRPr="002D739C" w:rsidRDefault="00F00C83" w:rsidP="00296A97">
      <w:pPr>
        <w:rPr>
          <w:rStyle w:val="SubtleEmphasis"/>
        </w:rPr>
      </w:pPr>
    </w:p>
    <w:p w14:paraId="4AA0EC21" w14:textId="5B197FC3" w:rsidR="0035656F" w:rsidRDefault="00F00C83" w:rsidP="00296A97">
      <w:pPr>
        <w:rPr>
          <w:rStyle w:val="IntenseEmphasis"/>
        </w:rPr>
      </w:pPr>
      <w:r w:rsidRPr="00F00C83">
        <w:rPr>
          <w:rStyle w:val="IntenseEmphasis"/>
        </w:rPr>
        <w:t>An example of a good paragraph</w:t>
      </w:r>
    </w:p>
    <w:p w14:paraId="1A8F9458" w14:textId="77777777" w:rsidR="0035656F" w:rsidRDefault="0035656F" w:rsidP="00296A97">
      <w:pPr>
        <w:rPr>
          <w:lang w:val="en-US" w:eastAsia="en-US"/>
        </w:rPr>
      </w:pPr>
      <w:r w:rsidRPr="0035656F">
        <w:rPr>
          <w:noProof/>
        </w:rPr>
        <w:drawing>
          <wp:inline distT="0" distB="0" distL="0" distR="0" wp14:anchorId="3CCA09A5" wp14:editId="2DE0E5BF">
            <wp:extent cx="5579110" cy="3813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110" cy="3813810"/>
                    </a:xfrm>
                    <a:prstGeom prst="rect">
                      <a:avLst/>
                    </a:prstGeom>
                    <a:noFill/>
                    <a:ln>
                      <a:noFill/>
                    </a:ln>
                  </pic:spPr>
                </pic:pic>
              </a:graphicData>
            </a:graphic>
          </wp:inline>
        </w:drawing>
      </w:r>
    </w:p>
    <w:p w14:paraId="469E934B" w14:textId="77777777" w:rsidR="000D06DC" w:rsidRDefault="000D06DC" w:rsidP="00296A97">
      <w:pPr>
        <w:rPr>
          <w:lang w:val="en-US" w:eastAsia="en-US"/>
        </w:rPr>
      </w:pPr>
    </w:p>
    <w:p w14:paraId="4C85759E" w14:textId="77777777" w:rsidR="000D06DC" w:rsidRPr="0035656F" w:rsidRDefault="000D06DC" w:rsidP="00296A97">
      <w:pPr>
        <w:rPr>
          <w:lang w:val="en-US" w:eastAsia="en-US"/>
        </w:rPr>
      </w:pPr>
    </w:p>
    <w:p w14:paraId="5B03EA48" w14:textId="169B5F12" w:rsidR="00F925A4" w:rsidRDefault="00F925A4">
      <w:r w:rsidRPr="00F925A4">
        <w:rPr>
          <w:noProof/>
        </w:rPr>
        <w:drawing>
          <wp:inline distT="0" distB="0" distL="0" distR="0" wp14:anchorId="59D4CC91" wp14:editId="14AC803F">
            <wp:extent cx="6010275" cy="4507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11115" cy="4508337"/>
                    </a:xfrm>
                    <a:prstGeom prst="rect">
                      <a:avLst/>
                    </a:prstGeom>
                  </pic:spPr>
                </pic:pic>
              </a:graphicData>
            </a:graphic>
          </wp:inline>
        </w:drawing>
      </w:r>
      <w:r w:rsidRPr="00F925A4">
        <w:t xml:space="preserve"> </w:t>
      </w:r>
    </w:p>
    <w:sectPr w:rsidR="00F925A4" w:rsidSect="00A062C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851" w:left="1134" w:header="454"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86014" w14:textId="77777777" w:rsidR="00055B95" w:rsidRDefault="00055B95" w:rsidP="00296A97">
      <w:r>
        <w:separator/>
      </w:r>
    </w:p>
    <w:p w14:paraId="58EA810F" w14:textId="77777777" w:rsidR="00055B95" w:rsidRDefault="00055B95" w:rsidP="00296A97"/>
    <w:p w14:paraId="3765F338" w14:textId="77777777" w:rsidR="00055B95" w:rsidRDefault="00055B95" w:rsidP="00296A97"/>
    <w:p w14:paraId="5D306BDB" w14:textId="77777777" w:rsidR="00055B95" w:rsidRDefault="00055B95" w:rsidP="00296A97"/>
    <w:p w14:paraId="25A69976" w14:textId="77777777" w:rsidR="00055B95" w:rsidRDefault="00055B95" w:rsidP="00296A97"/>
    <w:p w14:paraId="035A02BC" w14:textId="77777777" w:rsidR="00055B95" w:rsidRDefault="00055B95" w:rsidP="00296A97"/>
    <w:p w14:paraId="2F27A8FC" w14:textId="77777777" w:rsidR="00055B95" w:rsidRDefault="00055B95" w:rsidP="00296A97"/>
    <w:p w14:paraId="1F8A985A" w14:textId="77777777" w:rsidR="00055B95" w:rsidRDefault="00055B95" w:rsidP="00296A97"/>
    <w:p w14:paraId="23036F24" w14:textId="77777777" w:rsidR="00055B95" w:rsidRDefault="00055B95" w:rsidP="00296A97"/>
    <w:p w14:paraId="55CB85A1" w14:textId="77777777" w:rsidR="00055B95" w:rsidRDefault="00055B95" w:rsidP="00296A97"/>
    <w:p w14:paraId="7BD24B40" w14:textId="77777777" w:rsidR="00055B95" w:rsidRDefault="00055B95" w:rsidP="00296A97"/>
    <w:p w14:paraId="4D9DC751" w14:textId="77777777" w:rsidR="00055B95" w:rsidRDefault="00055B95" w:rsidP="00296A97"/>
    <w:p w14:paraId="38F44C03" w14:textId="77777777" w:rsidR="00055B95" w:rsidRDefault="00055B95" w:rsidP="00296A97"/>
    <w:p w14:paraId="0F14E3E9" w14:textId="77777777" w:rsidR="00055B95" w:rsidRDefault="00055B95" w:rsidP="00296A97"/>
    <w:p w14:paraId="2F782CCD" w14:textId="77777777" w:rsidR="00055B95" w:rsidRDefault="00055B95" w:rsidP="00296A97"/>
    <w:p w14:paraId="305B6F11" w14:textId="77777777" w:rsidR="00055B95" w:rsidRDefault="00055B95" w:rsidP="00296A97"/>
    <w:p w14:paraId="3EC0BAAA" w14:textId="77777777" w:rsidR="00055B95" w:rsidRDefault="00055B95" w:rsidP="00296A97"/>
    <w:p w14:paraId="02C5DD49" w14:textId="77777777" w:rsidR="00055B95" w:rsidRDefault="00055B95" w:rsidP="00296A97"/>
    <w:p w14:paraId="7BC6DE9B" w14:textId="77777777" w:rsidR="00055B95" w:rsidRDefault="00055B95" w:rsidP="00296A97"/>
    <w:p w14:paraId="1756DD25" w14:textId="77777777" w:rsidR="00055B95" w:rsidRDefault="00055B95" w:rsidP="00296A97"/>
    <w:p w14:paraId="7A6E9002" w14:textId="77777777" w:rsidR="00055B95" w:rsidRDefault="00055B95" w:rsidP="00296A97"/>
    <w:p w14:paraId="7E978612" w14:textId="77777777" w:rsidR="00055B95" w:rsidRDefault="00055B95" w:rsidP="00296A97"/>
    <w:p w14:paraId="15FF6F94" w14:textId="77777777" w:rsidR="00055B95" w:rsidRDefault="00055B95" w:rsidP="00296A97"/>
    <w:p w14:paraId="0368512B" w14:textId="77777777" w:rsidR="00055B95" w:rsidRDefault="00055B95" w:rsidP="00296A97"/>
    <w:p w14:paraId="53FE8E46" w14:textId="77777777" w:rsidR="00055B95" w:rsidRDefault="00055B95" w:rsidP="00296A97"/>
    <w:p w14:paraId="67A50159" w14:textId="77777777" w:rsidR="00055B95" w:rsidRDefault="00055B95" w:rsidP="00296A97"/>
    <w:p w14:paraId="40319F14" w14:textId="77777777" w:rsidR="00055B95" w:rsidRDefault="00055B95" w:rsidP="00296A97"/>
    <w:p w14:paraId="4AB0A3BF" w14:textId="77777777" w:rsidR="00055B95" w:rsidRDefault="00055B95" w:rsidP="00296A97"/>
    <w:p w14:paraId="7586BC49" w14:textId="77777777" w:rsidR="00055B95" w:rsidRDefault="00055B95" w:rsidP="00296A97"/>
    <w:p w14:paraId="4CF23DEC" w14:textId="77777777" w:rsidR="00055B95" w:rsidRDefault="00055B95" w:rsidP="00296A97"/>
    <w:p w14:paraId="043E54E3" w14:textId="77777777" w:rsidR="00055B95" w:rsidRDefault="00055B95" w:rsidP="00296A97"/>
    <w:p w14:paraId="664B4D3F" w14:textId="77777777" w:rsidR="00055B95" w:rsidRDefault="00055B95" w:rsidP="00296A97"/>
    <w:p w14:paraId="71DF6058" w14:textId="77777777" w:rsidR="00055B95" w:rsidRDefault="00055B95" w:rsidP="00296A97"/>
    <w:p w14:paraId="218016D8" w14:textId="77777777" w:rsidR="00055B95" w:rsidRDefault="00055B95" w:rsidP="00296A97"/>
    <w:p w14:paraId="49F90E25" w14:textId="77777777" w:rsidR="00055B95" w:rsidRDefault="00055B95" w:rsidP="00296A97"/>
    <w:p w14:paraId="72A08BB0" w14:textId="77777777" w:rsidR="00055B95" w:rsidRDefault="00055B95" w:rsidP="00296A97"/>
    <w:p w14:paraId="141BCE82" w14:textId="77777777" w:rsidR="00055B95" w:rsidRDefault="00055B95" w:rsidP="00296A97"/>
    <w:p w14:paraId="09CE168A" w14:textId="77777777" w:rsidR="00055B95" w:rsidRDefault="00055B95" w:rsidP="00296A97"/>
    <w:p w14:paraId="42436048" w14:textId="77777777" w:rsidR="00055B95" w:rsidRDefault="00055B95" w:rsidP="00296A97"/>
    <w:p w14:paraId="2DD1942E" w14:textId="77777777" w:rsidR="00055B95" w:rsidRDefault="00055B95" w:rsidP="00296A97"/>
    <w:p w14:paraId="5C2E835F" w14:textId="77777777" w:rsidR="00055B95" w:rsidRDefault="00055B95" w:rsidP="00296A97"/>
    <w:p w14:paraId="7F72CB78" w14:textId="77777777" w:rsidR="00055B95" w:rsidRDefault="00055B95" w:rsidP="00296A97"/>
    <w:p w14:paraId="71F4B360" w14:textId="77777777" w:rsidR="00055B95" w:rsidRDefault="00055B95" w:rsidP="0064298C"/>
    <w:p w14:paraId="53926295" w14:textId="77777777" w:rsidR="00055B95" w:rsidRDefault="00055B95" w:rsidP="0064298C"/>
    <w:p w14:paraId="31DCDFF2" w14:textId="77777777" w:rsidR="00055B95" w:rsidRDefault="00055B95" w:rsidP="0064298C"/>
    <w:p w14:paraId="01881D63" w14:textId="77777777" w:rsidR="00055B95" w:rsidRDefault="00055B95" w:rsidP="0064298C"/>
  </w:endnote>
  <w:endnote w:type="continuationSeparator" w:id="0">
    <w:p w14:paraId="5C832454" w14:textId="77777777" w:rsidR="00055B95" w:rsidRDefault="00055B95" w:rsidP="00296A97">
      <w:r>
        <w:continuationSeparator/>
      </w:r>
    </w:p>
    <w:p w14:paraId="2E1599B6" w14:textId="77777777" w:rsidR="00055B95" w:rsidRDefault="00055B95" w:rsidP="00296A97"/>
    <w:p w14:paraId="0DB6A3E0" w14:textId="77777777" w:rsidR="00055B95" w:rsidRDefault="00055B95" w:rsidP="00296A97"/>
    <w:p w14:paraId="32B98A2A" w14:textId="77777777" w:rsidR="00055B95" w:rsidRDefault="00055B95" w:rsidP="00296A97"/>
    <w:p w14:paraId="12F6332B" w14:textId="77777777" w:rsidR="00055B95" w:rsidRDefault="00055B95" w:rsidP="00296A97"/>
    <w:p w14:paraId="0A15BE28" w14:textId="77777777" w:rsidR="00055B95" w:rsidRDefault="00055B95" w:rsidP="00296A97"/>
    <w:p w14:paraId="7F2CCD95" w14:textId="77777777" w:rsidR="00055B95" w:rsidRDefault="00055B95" w:rsidP="00296A97"/>
    <w:p w14:paraId="74D7D126" w14:textId="77777777" w:rsidR="00055B95" w:rsidRDefault="00055B95" w:rsidP="00296A97"/>
    <w:p w14:paraId="167FA0F5" w14:textId="77777777" w:rsidR="00055B95" w:rsidRDefault="00055B95" w:rsidP="00296A97"/>
    <w:p w14:paraId="394E9E1D" w14:textId="77777777" w:rsidR="00055B95" w:rsidRDefault="00055B95" w:rsidP="00296A97"/>
    <w:p w14:paraId="1814807A" w14:textId="77777777" w:rsidR="00055B95" w:rsidRDefault="00055B95" w:rsidP="00296A97"/>
    <w:p w14:paraId="659175CD" w14:textId="77777777" w:rsidR="00055B95" w:rsidRDefault="00055B95" w:rsidP="00296A97"/>
    <w:p w14:paraId="18611D21" w14:textId="77777777" w:rsidR="00055B95" w:rsidRDefault="00055B95" w:rsidP="00296A97"/>
    <w:p w14:paraId="60A744CA" w14:textId="77777777" w:rsidR="00055B95" w:rsidRDefault="00055B95" w:rsidP="00296A97"/>
    <w:p w14:paraId="0C06F65E" w14:textId="77777777" w:rsidR="00055B95" w:rsidRDefault="00055B95" w:rsidP="00296A97"/>
    <w:p w14:paraId="022626BB" w14:textId="77777777" w:rsidR="00055B95" w:rsidRDefault="00055B95" w:rsidP="00296A97"/>
    <w:p w14:paraId="0CA8785A" w14:textId="77777777" w:rsidR="00055B95" w:rsidRDefault="00055B95" w:rsidP="00296A97"/>
    <w:p w14:paraId="361DD2D0" w14:textId="77777777" w:rsidR="00055B95" w:rsidRDefault="00055B95" w:rsidP="00296A97"/>
    <w:p w14:paraId="312D5649" w14:textId="77777777" w:rsidR="00055B95" w:rsidRDefault="00055B95" w:rsidP="00296A97"/>
    <w:p w14:paraId="33540C2E" w14:textId="77777777" w:rsidR="00055B95" w:rsidRDefault="00055B95" w:rsidP="00296A97"/>
    <w:p w14:paraId="3A641C80" w14:textId="77777777" w:rsidR="00055B95" w:rsidRDefault="00055B95" w:rsidP="00296A97"/>
    <w:p w14:paraId="2DA62189" w14:textId="77777777" w:rsidR="00055B95" w:rsidRDefault="00055B95" w:rsidP="00296A97"/>
    <w:p w14:paraId="59613FBD" w14:textId="77777777" w:rsidR="00055B95" w:rsidRDefault="00055B95" w:rsidP="00296A97"/>
    <w:p w14:paraId="02D70DA1" w14:textId="77777777" w:rsidR="00055B95" w:rsidRDefault="00055B95" w:rsidP="00296A97"/>
    <w:p w14:paraId="0F329669" w14:textId="77777777" w:rsidR="00055B95" w:rsidRDefault="00055B95" w:rsidP="00296A97"/>
    <w:p w14:paraId="22C0E11D" w14:textId="77777777" w:rsidR="00055B95" w:rsidRDefault="00055B95" w:rsidP="00296A97"/>
    <w:p w14:paraId="5C88CB08" w14:textId="77777777" w:rsidR="00055B95" w:rsidRDefault="00055B95" w:rsidP="00296A97"/>
    <w:p w14:paraId="06E1E646" w14:textId="77777777" w:rsidR="00055B95" w:rsidRDefault="00055B95" w:rsidP="00296A97"/>
    <w:p w14:paraId="234BC247" w14:textId="77777777" w:rsidR="00055B95" w:rsidRDefault="00055B95" w:rsidP="00296A97"/>
    <w:p w14:paraId="2C68F623" w14:textId="77777777" w:rsidR="00055B95" w:rsidRDefault="00055B95" w:rsidP="00296A97"/>
    <w:p w14:paraId="51B7561C" w14:textId="77777777" w:rsidR="00055B95" w:rsidRDefault="00055B95" w:rsidP="00296A97"/>
    <w:p w14:paraId="016F4F43" w14:textId="77777777" w:rsidR="00055B95" w:rsidRDefault="00055B95" w:rsidP="00296A97"/>
    <w:p w14:paraId="26405DB6" w14:textId="77777777" w:rsidR="00055B95" w:rsidRDefault="00055B95" w:rsidP="00296A97"/>
    <w:p w14:paraId="0E57D495" w14:textId="77777777" w:rsidR="00055B95" w:rsidRDefault="00055B95" w:rsidP="00296A97"/>
    <w:p w14:paraId="5A82FF5A" w14:textId="77777777" w:rsidR="00055B95" w:rsidRDefault="00055B95" w:rsidP="00296A97"/>
    <w:p w14:paraId="6E8B101F" w14:textId="77777777" w:rsidR="00055B95" w:rsidRDefault="00055B95" w:rsidP="00296A97"/>
    <w:p w14:paraId="67F6777C" w14:textId="77777777" w:rsidR="00055B95" w:rsidRDefault="00055B95" w:rsidP="00296A97"/>
    <w:p w14:paraId="7552C468" w14:textId="77777777" w:rsidR="00055B95" w:rsidRDefault="00055B95" w:rsidP="00296A97"/>
    <w:p w14:paraId="0345CD5C" w14:textId="77777777" w:rsidR="00055B95" w:rsidRDefault="00055B95" w:rsidP="00296A97"/>
    <w:p w14:paraId="27E3F467" w14:textId="77777777" w:rsidR="00055B95" w:rsidRDefault="00055B95" w:rsidP="00296A97"/>
    <w:p w14:paraId="6F23CCD0" w14:textId="77777777" w:rsidR="00055B95" w:rsidRDefault="00055B95" w:rsidP="00296A97"/>
    <w:p w14:paraId="4B753DA6" w14:textId="77777777" w:rsidR="00055B95" w:rsidRDefault="00055B95" w:rsidP="00296A97"/>
    <w:p w14:paraId="6BCAED55" w14:textId="77777777" w:rsidR="00055B95" w:rsidRDefault="00055B95" w:rsidP="0064298C"/>
    <w:p w14:paraId="62FFC286" w14:textId="77777777" w:rsidR="00055B95" w:rsidRDefault="00055B95" w:rsidP="0064298C"/>
    <w:p w14:paraId="08D6770F" w14:textId="77777777" w:rsidR="00055B95" w:rsidRDefault="00055B95" w:rsidP="0064298C"/>
    <w:p w14:paraId="26A22EE7" w14:textId="77777777" w:rsidR="00055B95" w:rsidRDefault="00055B95" w:rsidP="00642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8C606" w14:textId="77777777" w:rsidR="002D739C" w:rsidRDefault="002D739C" w:rsidP="00296A97">
    <w:pPr>
      <w:pStyle w:val="Footer"/>
    </w:pPr>
  </w:p>
  <w:p w14:paraId="6431942B" w14:textId="77777777" w:rsidR="002D739C" w:rsidRDefault="002D739C" w:rsidP="00296A97"/>
  <w:p w14:paraId="5D0E141B" w14:textId="77777777" w:rsidR="002D739C" w:rsidRDefault="002D739C" w:rsidP="00296A97"/>
  <w:p w14:paraId="00262B86" w14:textId="77777777" w:rsidR="002D739C" w:rsidRDefault="002D739C" w:rsidP="00296A97"/>
  <w:p w14:paraId="536073BE" w14:textId="77777777" w:rsidR="002D739C" w:rsidRDefault="002D739C" w:rsidP="00296A97"/>
  <w:p w14:paraId="3F9B8BFB" w14:textId="77777777" w:rsidR="002D739C" w:rsidRDefault="002D739C" w:rsidP="00296A97"/>
  <w:p w14:paraId="774B65C4" w14:textId="77777777" w:rsidR="002D739C" w:rsidRDefault="002D739C" w:rsidP="00296A97"/>
  <w:p w14:paraId="0DE3ED7B" w14:textId="77777777" w:rsidR="002D739C" w:rsidRDefault="002D739C" w:rsidP="00296A97"/>
  <w:p w14:paraId="62816516" w14:textId="77777777" w:rsidR="002D739C" w:rsidRDefault="002D739C" w:rsidP="00296A97"/>
  <w:p w14:paraId="1FEDC149" w14:textId="77777777" w:rsidR="002D739C" w:rsidRDefault="002D739C" w:rsidP="00296A97"/>
  <w:p w14:paraId="19B81BAE" w14:textId="77777777" w:rsidR="002D739C" w:rsidRDefault="002D739C" w:rsidP="00296A97"/>
  <w:p w14:paraId="6B3D4501" w14:textId="77777777" w:rsidR="002D739C" w:rsidRDefault="002D739C" w:rsidP="00296A97"/>
  <w:p w14:paraId="7E5B24F9" w14:textId="77777777" w:rsidR="002D739C" w:rsidRDefault="002D739C" w:rsidP="00296A97"/>
  <w:p w14:paraId="12BADA31" w14:textId="77777777" w:rsidR="002D739C" w:rsidRDefault="002D739C" w:rsidP="00296A97"/>
  <w:p w14:paraId="404F2941" w14:textId="77777777" w:rsidR="002D739C" w:rsidRDefault="002D739C" w:rsidP="00296A97"/>
  <w:p w14:paraId="731B058D" w14:textId="77777777" w:rsidR="002D739C" w:rsidRDefault="002D739C" w:rsidP="00296A97"/>
  <w:p w14:paraId="7A593CAA" w14:textId="77777777" w:rsidR="002D739C" w:rsidRDefault="002D739C" w:rsidP="0064298C"/>
  <w:p w14:paraId="00335DE2" w14:textId="77777777" w:rsidR="002D739C" w:rsidRDefault="002D739C" w:rsidP="0064298C"/>
  <w:p w14:paraId="5C8D6B81" w14:textId="77777777" w:rsidR="002D739C" w:rsidRDefault="002D739C" w:rsidP="0064298C"/>
  <w:p w14:paraId="24213DBC" w14:textId="77777777" w:rsidR="002D739C" w:rsidRDefault="002D739C" w:rsidP="006429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843C2" w14:textId="0E751AE3" w:rsidR="002D739C" w:rsidRDefault="002D739C" w:rsidP="00296A97">
    <w:pPr>
      <w:pStyle w:val="Footer"/>
    </w:pPr>
    <w:r w:rsidRPr="00117E28">
      <w:t xml:space="preserve">Andrea Stern    </w:t>
    </w:r>
    <w:r w:rsidRPr="00117E28">
      <w:tab/>
      <w:t xml:space="preserve">Page </w:t>
    </w:r>
    <w:r w:rsidRPr="00117E28">
      <w:fldChar w:fldCharType="begin"/>
    </w:r>
    <w:r w:rsidRPr="00117E28">
      <w:instrText xml:space="preserve"> PAGE </w:instrText>
    </w:r>
    <w:r w:rsidRPr="00117E28">
      <w:fldChar w:fldCharType="separate"/>
    </w:r>
    <w:r w:rsidR="000D06DC">
      <w:rPr>
        <w:noProof/>
      </w:rPr>
      <w:t>1</w:t>
    </w:r>
    <w:r w:rsidRPr="00117E28">
      <w:rPr>
        <w:noProof/>
      </w:rPr>
      <w:fldChar w:fldCharType="end"/>
    </w:r>
    <w:r w:rsidRPr="00117E28">
      <w:t xml:space="preserve"> of </w:t>
    </w:r>
    <w:fldSimple w:instr=" NUMPAGES  ">
      <w:r w:rsidR="000D06DC">
        <w:rPr>
          <w:noProof/>
        </w:rPr>
        <w:t>3</w:t>
      </w:r>
    </w:fldSimple>
    <w:r w:rsidRPr="00117E28">
      <w:t xml:space="preserve">                                </w:t>
    </w:r>
    <w:r w:rsidRPr="00117E28">
      <w:tab/>
    </w:r>
    <w:r w:rsidRPr="00117E28">
      <w:fldChar w:fldCharType="begin"/>
    </w:r>
    <w:r w:rsidRPr="00117E28">
      <w:instrText xml:space="preserve"> DATE \@ "d-MMM-yy" </w:instrText>
    </w:r>
    <w:r w:rsidRPr="00117E28">
      <w:fldChar w:fldCharType="separate"/>
    </w:r>
    <w:r w:rsidR="00050E0F">
      <w:rPr>
        <w:noProof/>
      </w:rPr>
      <w:t>25-Apr-18</w:t>
    </w:r>
    <w:r w:rsidRPr="00117E28">
      <w:rPr>
        <w:noProof/>
      </w:rPr>
      <w:fldChar w:fldCharType="end"/>
    </w:r>
    <w:r>
      <w:rPr>
        <w:noProof/>
      </w:rPr>
      <w:t xml:space="preserve"> </w:t>
    </w:r>
    <w:r>
      <w:rPr>
        <w:noProof/>
      </w:rPr>
      <w:fldChar w:fldCharType="begin"/>
    </w:r>
    <w:r>
      <w:rPr>
        <w:noProof/>
      </w:rPr>
      <w:instrText xml:space="preserve"> DATE \@ "HH:mm" </w:instrText>
    </w:r>
    <w:r>
      <w:rPr>
        <w:noProof/>
      </w:rPr>
      <w:fldChar w:fldCharType="separate"/>
    </w:r>
    <w:r w:rsidR="00050E0F">
      <w:rPr>
        <w:noProof/>
      </w:rPr>
      <w:t>16:39</w:t>
    </w:r>
    <w:r>
      <w:rPr>
        <w:noProof/>
      </w:rPr>
      <w:fldChar w:fldCharType="end"/>
    </w:r>
  </w:p>
  <w:p w14:paraId="520ACD12" w14:textId="77777777" w:rsidR="002D739C" w:rsidRDefault="002D739C" w:rsidP="0064298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85463" w14:textId="77777777" w:rsidR="002D739C" w:rsidRPr="00164295" w:rsidRDefault="002D739C" w:rsidP="00296A97">
    <w:pPr>
      <w:pStyle w:val="Footer"/>
    </w:pPr>
  </w:p>
  <w:p w14:paraId="683A3454" w14:textId="6094F981" w:rsidR="002D739C" w:rsidRPr="00D43164" w:rsidRDefault="002D739C" w:rsidP="00296A97">
    <w:pPr>
      <w:pStyle w:val="Footer"/>
    </w:pPr>
    <w:r w:rsidRPr="00D43164">
      <w:t>Andrea Stern</w:t>
    </w:r>
    <w:r w:rsidRPr="00D43164">
      <w:tab/>
    </w:r>
    <w:r w:rsidRPr="00D43164">
      <w:tab/>
    </w:r>
    <w:r w:rsidRPr="00D43164">
      <w:tab/>
    </w:r>
    <w:r w:rsidRPr="00D43164">
      <w:tab/>
    </w:r>
    <w:r w:rsidRPr="00D43164">
      <w:tab/>
    </w:r>
    <w:r w:rsidRPr="00D43164">
      <w:tab/>
    </w:r>
    <w:r w:rsidRPr="00D43164">
      <w:fldChar w:fldCharType="begin"/>
    </w:r>
    <w:r w:rsidRPr="00D43164">
      <w:instrText xml:space="preserve"> PAGE </w:instrText>
    </w:r>
    <w:r w:rsidRPr="00D43164">
      <w:fldChar w:fldCharType="separate"/>
    </w:r>
    <w:r>
      <w:rPr>
        <w:noProof/>
      </w:rPr>
      <w:t>1</w:t>
    </w:r>
    <w:r w:rsidRPr="00D43164">
      <w:rPr>
        <w:noProof/>
      </w:rPr>
      <w:fldChar w:fldCharType="end"/>
    </w:r>
    <w:r w:rsidRPr="00D43164">
      <w:t xml:space="preserve"> of </w:t>
    </w:r>
    <w:fldSimple w:instr=" NUMPAGES  ">
      <w:r w:rsidR="00D63896">
        <w:rPr>
          <w:noProof/>
        </w:rPr>
        <w:t>9</w:t>
      </w:r>
    </w:fldSimple>
    <w:r w:rsidRPr="00D43164">
      <w:t xml:space="preserve"> </w:t>
    </w:r>
    <w:r w:rsidRPr="00D43164">
      <w:tab/>
    </w:r>
    <w:r w:rsidRPr="00D43164">
      <w:tab/>
    </w:r>
    <w:r w:rsidRPr="00D43164">
      <w:tab/>
    </w:r>
    <w:r w:rsidRPr="00D43164">
      <w:tab/>
    </w:r>
    <w:r w:rsidRPr="00D43164">
      <w:fldChar w:fldCharType="begin"/>
    </w:r>
    <w:r w:rsidRPr="00D43164">
      <w:instrText xml:space="preserve"> DATE \@ "d-MMM-yy" </w:instrText>
    </w:r>
    <w:r w:rsidRPr="00D43164">
      <w:fldChar w:fldCharType="separate"/>
    </w:r>
    <w:r w:rsidR="00050E0F">
      <w:rPr>
        <w:noProof/>
      </w:rPr>
      <w:t>25-Apr-18</w:t>
    </w:r>
    <w:r w:rsidRPr="00D43164">
      <w:fldChar w:fldCharType="end"/>
    </w:r>
    <w:r w:rsidRPr="00D43164">
      <w:t xml:space="preserve"> </w:t>
    </w:r>
    <w:r w:rsidRPr="00D43164">
      <w:fldChar w:fldCharType="begin"/>
    </w:r>
    <w:r w:rsidRPr="00D43164">
      <w:instrText xml:space="preserve"> DATE \@ "HH:mm" </w:instrText>
    </w:r>
    <w:r w:rsidRPr="00D43164">
      <w:fldChar w:fldCharType="separate"/>
    </w:r>
    <w:r w:rsidR="00050E0F">
      <w:rPr>
        <w:noProof/>
      </w:rPr>
      <w:t>16:39</w:t>
    </w:r>
    <w:r w:rsidRPr="00D43164">
      <w:fldChar w:fldCharType="end"/>
    </w:r>
  </w:p>
  <w:p w14:paraId="1BF6569B" w14:textId="77777777" w:rsidR="002D739C" w:rsidRDefault="002D739C" w:rsidP="00296A97"/>
  <w:p w14:paraId="546534DA" w14:textId="77777777" w:rsidR="002D739C" w:rsidRDefault="002D739C" w:rsidP="00296A97"/>
  <w:p w14:paraId="612EA809" w14:textId="77777777" w:rsidR="002D739C" w:rsidRDefault="002D739C" w:rsidP="00296A97"/>
  <w:p w14:paraId="68443FC6" w14:textId="77777777" w:rsidR="002D739C" w:rsidRDefault="002D739C" w:rsidP="00296A97"/>
  <w:p w14:paraId="33FEAAAE" w14:textId="77777777" w:rsidR="002D739C" w:rsidRDefault="002D739C" w:rsidP="00296A97"/>
  <w:p w14:paraId="0CA6BD49" w14:textId="77777777" w:rsidR="002D739C" w:rsidRDefault="002D739C" w:rsidP="00296A97"/>
  <w:p w14:paraId="611654F0" w14:textId="77777777" w:rsidR="002D739C" w:rsidRDefault="002D739C" w:rsidP="00296A97"/>
  <w:p w14:paraId="2CF00594" w14:textId="77777777" w:rsidR="002D739C" w:rsidRDefault="002D739C" w:rsidP="00296A97"/>
  <w:p w14:paraId="7A53D803" w14:textId="77777777" w:rsidR="002D739C" w:rsidRDefault="002D739C" w:rsidP="00296A97"/>
  <w:p w14:paraId="5DD58F6D" w14:textId="77777777" w:rsidR="002D739C" w:rsidRDefault="002D739C" w:rsidP="00296A97"/>
  <w:p w14:paraId="7A6AE416" w14:textId="77777777" w:rsidR="002D739C" w:rsidRDefault="002D739C" w:rsidP="00296A97"/>
  <w:p w14:paraId="37DEB732" w14:textId="77777777" w:rsidR="002D739C" w:rsidRDefault="002D739C" w:rsidP="00296A97"/>
  <w:p w14:paraId="25FDF160" w14:textId="77777777" w:rsidR="002D739C" w:rsidRDefault="002D739C" w:rsidP="00296A97"/>
  <w:p w14:paraId="50899117" w14:textId="77777777" w:rsidR="002D739C" w:rsidRDefault="002D739C" w:rsidP="0064298C"/>
  <w:p w14:paraId="3DBD87B2" w14:textId="77777777" w:rsidR="002D739C" w:rsidRDefault="002D739C" w:rsidP="0064298C"/>
  <w:p w14:paraId="79FD59BC" w14:textId="77777777" w:rsidR="002D739C" w:rsidRDefault="002D739C" w:rsidP="0064298C"/>
  <w:p w14:paraId="76036F21" w14:textId="77777777" w:rsidR="002D739C" w:rsidRDefault="002D739C" w:rsidP="006429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89A3E" w14:textId="77777777" w:rsidR="00055B95" w:rsidRDefault="00055B95" w:rsidP="00296A97">
      <w:r>
        <w:separator/>
      </w:r>
    </w:p>
    <w:p w14:paraId="10C2098E" w14:textId="77777777" w:rsidR="00055B95" w:rsidRDefault="00055B95" w:rsidP="00296A97"/>
    <w:p w14:paraId="7EF53591" w14:textId="77777777" w:rsidR="00055B95" w:rsidRDefault="00055B95" w:rsidP="00296A97"/>
    <w:p w14:paraId="20150998" w14:textId="77777777" w:rsidR="00055B95" w:rsidRDefault="00055B95" w:rsidP="00296A97"/>
    <w:p w14:paraId="621DC0BE" w14:textId="77777777" w:rsidR="00055B95" w:rsidRDefault="00055B95" w:rsidP="00296A97"/>
    <w:p w14:paraId="2A781F87" w14:textId="77777777" w:rsidR="00055B95" w:rsidRDefault="00055B95" w:rsidP="00296A97"/>
    <w:p w14:paraId="5D5E4419" w14:textId="77777777" w:rsidR="00055B95" w:rsidRDefault="00055B95" w:rsidP="00296A97"/>
    <w:p w14:paraId="04676CEB" w14:textId="77777777" w:rsidR="00055B95" w:rsidRDefault="00055B95" w:rsidP="00296A97"/>
    <w:p w14:paraId="0ECA3430" w14:textId="77777777" w:rsidR="00055B95" w:rsidRDefault="00055B95" w:rsidP="00296A97"/>
    <w:p w14:paraId="7E40CD7B" w14:textId="77777777" w:rsidR="00055B95" w:rsidRDefault="00055B95" w:rsidP="00296A97"/>
    <w:p w14:paraId="1717E2CB" w14:textId="77777777" w:rsidR="00055B95" w:rsidRDefault="00055B95" w:rsidP="00296A97"/>
    <w:p w14:paraId="0A644A02" w14:textId="77777777" w:rsidR="00055B95" w:rsidRDefault="00055B95" w:rsidP="00296A97"/>
    <w:p w14:paraId="4477F469" w14:textId="77777777" w:rsidR="00055B95" w:rsidRDefault="00055B95" w:rsidP="00296A97"/>
    <w:p w14:paraId="48E83723" w14:textId="77777777" w:rsidR="00055B95" w:rsidRDefault="00055B95" w:rsidP="00296A97"/>
    <w:p w14:paraId="0F980F23" w14:textId="77777777" w:rsidR="00055B95" w:rsidRDefault="00055B95" w:rsidP="00296A97"/>
    <w:p w14:paraId="578967E3" w14:textId="77777777" w:rsidR="00055B95" w:rsidRDefault="00055B95" w:rsidP="00296A97"/>
    <w:p w14:paraId="4D6355D1" w14:textId="77777777" w:rsidR="00055B95" w:rsidRDefault="00055B95" w:rsidP="00296A97"/>
    <w:p w14:paraId="76E01168" w14:textId="77777777" w:rsidR="00055B95" w:rsidRDefault="00055B95" w:rsidP="00296A97"/>
    <w:p w14:paraId="0D08C4DC" w14:textId="77777777" w:rsidR="00055B95" w:rsidRDefault="00055B95" w:rsidP="00296A97"/>
    <w:p w14:paraId="2474EBFD" w14:textId="77777777" w:rsidR="00055B95" w:rsidRDefault="00055B95" w:rsidP="00296A97"/>
    <w:p w14:paraId="348E0800" w14:textId="77777777" w:rsidR="00055B95" w:rsidRDefault="00055B95" w:rsidP="00296A97"/>
    <w:p w14:paraId="47D5BF97" w14:textId="77777777" w:rsidR="00055B95" w:rsidRDefault="00055B95" w:rsidP="00296A97"/>
    <w:p w14:paraId="6E23EAA8" w14:textId="77777777" w:rsidR="00055B95" w:rsidRDefault="00055B95" w:rsidP="00296A97"/>
    <w:p w14:paraId="72EE10F6" w14:textId="77777777" w:rsidR="00055B95" w:rsidRDefault="00055B95" w:rsidP="00296A97"/>
    <w:p w14:paraId="320D96CB" w14:textId="77777777" w:rsidR="00055B95" w:rsidRDefault="00055B95" w:rsidP="00296A97"/>
    <w:p w14:paraId="4E5EB31A" w14:textId="77777777" w:rsidR="00055B95" w:rsidRDefault="00055B95" w:rsidP="00296A97"/>
    <w:p w14:paraId="2209BF9E" w14:textId="77777777" w:rsidR="00055B95" w:rsidRDefault="00055B95" w:rsidP="00296A97"/>
    <w:p w14:paraId="6B08DBB3" w14:textId="77777777" w:rsidR="00055B95" w:rsidRDefault="00055B95" w:rsidP="00296A97"/>
    <w:p w14:paraId="4DE150EC" w14:textId="77777777" w:rsidR="00055B95" w:rsidRDefault="00055B95" w:rsidP="00296A97"/>
    <w:p w14:paraId="57EA40FB" w14:textId="77777777" w:rsidR="00055B95" w:rsidRDefault="00055B95" w:rsidP="00296A97"/>
    <w:p w14:paraId="50CBAF74" w14:textId="77777777" w:rsidR="00055B95" w:rsidRDefault="00055B95" w:rsidP="00296A97"/>
    <w:p w14:paraId="3116DFEA" w14:textId="77777777" w:rsidR="00055B95" w:rsidRDefault="00055B95" w:rsidP="00296A97"/>
    <w:p w14:paraId="5598E7A0" w14:textId="77777777" w:rsidR="00055B95" w:rsidRDefault="00055B95" w:rsidP="00296A97"/>
    <w:p w14:paraId="65FADA3C" w14:textId="77777777" w:rsidR="00055B95" w:rsidRDefault="00055B95" w:rsidP="00296A97"/>
    <w:p w14:paraId="63932C53" w14:textId="77777777" w:rsidR="00055B95" w:rsidRDefault="00055B95" w:rsidP="00296A97"/>
    <w:p w14:paraId="20186803" w14:textId="77777777" w:rsidR="00055B95" w:rsidRDefault="00055B95" w:rsidP="00296A97"/>
    <w:p w14:paraId="635AF83B" w14:textId="77777777" w:rsidR="00055B95" w:rsidRDefault="00055B95" w:rsidP="00296A97"/>
    <w:p w14:paraId="33F1D1AA" w14:textId="77777777" w:rsidR="00055B95" w:rsidRDefault="00055B95" w:rsidP="00296A97"/>
    <w:p w14:paraId="5F05459E" w14:textId="77777777" w:rsidR="00055B95" w:rsidRDefault="00055B95" w:rsidP="00296A97"/>
    <w:p w14:paraId="684C9696" w14:textId="77777777" w:rsidR="00055B95" w:rsidRDefault="00055B95" w:rsidP="00296A97"/>
    <w:p w14:paraId="5D39F0AD" w14:textId="77777777" w:rsidR="00055B95" w:rsidRDefault="00055B95" w:rsidP="00296A97"/>
    <w:p w14:paraId="12D3042D" w14:textId="77777777" w:rsidR="00055B95" w:rsidRDefault="00055B95" w:rsidP="00296A97"/>
    <w:p w14:paraId="4453F855" w14:textId="77777777" w:rsidR="00055B95" w:rsidRDefault="00055B95" w:rsidP="0064298C"/>
    <w:p w14:paraId="646AA161" w14:textId="77777777" w:rsidR="00055B95" w:rsidRDefault="00055B95" w:rsidP="0064298C"/>
    <w:p w14:paraId="69BDF189" w14:textId="77777777" w:rsidR="00055B95" w:rsidRDefault="00055B95" w:rsidP="0064298C"/>
    <w:p w14:paraId="36E7F2CE" w14:textId="77777777" w:rsidR="00055B95" w:rsidRDefault="00055B95" w:rsidP="0064298C"/>
  </w:footnote>
  <w:footnote w:type="continuationSeparator" w:id="0">
    <w:p w14:paraId="5EE33B3C" w14:textId="77777777" w:rsidR="00055B95" w:rsidRDefault="00055B95" w:rsidP="00296A97">
      <w:r>
        <w:continuationSeparator/>
      </w:r>
    </w:p>
    <w:p w14:paraId="4E645014" w14:textId="77777777" w:rsidR="00055B95" w:rsidRDefault="00055B95" w:rsidP="00296A97"/>
    <w:p w14:paraId="7960DC97" w14:textId="77777777" w:rsidR="00055B95" w:rsidRDefault="00055B95" w:rsidP="00296A97"/>
    <w:p w14:paraId="13FB7815" w14:textId="77777777" w:rsidR="00055B95" w:rsidRDefault="00055B95" w:rsidP="00296A97"/>
    <w:p w14:paraId="313A6E69" w14:textId="77777777" w:rsidR="00055B95" w:rsidRDefault="00055B95" w:rsidP="00296A97"/>
    <w:p w14:paraId="29AA6F23" w14:textId="77777777" w:rsidR="00055B95" w:rsidRDefault="00055B95" w:rsidP="00296A97"/>
    <w:p w14:paraId="0A766603" w14:textId="77777777" w:rsidR="00055B95" w:rsidRDefault="00055B95" w:rsidP="00296A97"/>
    <w:p w14:paraId="7B3441D3" w14:textId="77777777" w:rsidR="00055B95" w:rsidRDefault="00055B95" w:rsidP="00296A97"/>
    <w:p w14:paraId="1ECE3976" w14:textId="77777777" w:rsidR="00055B95" w:rsidRDefault="00055B95" w:rsidP="00296A97"/>
    <w:p w14:paraId="687F1671" w14:textId="77777777" w:rsidR="00055B95" w:rsidRDefault="00055B95" w:rsidP="00296A97"/>
    <w:p w14:paraId="6E8CDE31" w14:textId="77777777" w:rsidR="00055B95" w:rsidRDefault="00055B95" w:rsidP="00296A97"/>
    <w:p w14:paraId="2D34E248" w14:textId="77777777" w:rsidR="00055B95" w:rsidRDefault="00055B95" w:rsidP="00296A97"/>
    <w:p w14:paraId="60D9ADF5" w14:textId="77777777" w:rsidR="00055B95" w:rsidRDefault="00055B95" w:rsidP="00296A97"/>
    <w:p w14:paraId="19F38CFD" w14:textId="77777777" w:rsidR="00055B95" w:rsidRDefault="00055B95" w:rsidP="00296A97"/>
    <w:p w14:paraId="2F74787D" w14:textId="77777777" w:rsidR="00055B95" w:rsidRDefault="00055B95" w:rsidP="00296A97"/>
    <w:p w14:paraId="223F1E31" w14:textId="77777777" w:rsidR="00055B95" w:rsidRDefault="00055B95" w:rsidP="00296A97"/>
    <w:p w14:paraId="6A75FBEA" w14:textId="77777777" w:rsidR="00055B95" w:rsidRDefault="00055B95" w:rsidP="00296A97"/>
    <w:p w14:paraId="4B4E301A" w14:textId="77777777" w:rsidR="00055B95" w:rsidRDefault="00055B95" w:rsidP="00296A97"/>
    <w:p w14:paraId="11982519" w14:textId="77777777" w:rsidR="00055B95" w:rsidRDefault="00055B95" w:rsidP="00296A97"/>
    <w:p w14:paraId="14D3E6C8" w14:textId="77777777" w:rsidR="00055B95" w:rsidRDefault="00055B95" w:rsidP="00296A97"/>
    <w:p w14:paraId="20495110" w14:textId="77777777" w:rsidR="00055B95" w:rsidRDefault="00055B95" w:rsidP="00296A97"/>
    <w:p w14:paraId="37B79473" w14:textId="77777777" w:rsidR="00055B95" w:rsidRDefault="00055B95" w:rsidP="00296A97"/>
    <w:p w14:paraId="18C6DE1D" w14:textId="77777777" w:rsidR="00055B95" w:rsidRDefault="00055B95" w:rsidP="00296A97"/>
    <w:p w14:paraId="2043CC50" w14:textId="77777777" w:rsidR="00055B95" w:rsidRDefault="00055B95" w:rsidP="00296A97"/>
    <w:p w14:paraId="6401E15E" w14:textId="77777777" w:rsidR="00055B95" w:rsidRDefault="00055B95" w:rsidP="00296A97"/>
    <w:p w14:paraId="372FB7DA" w14:textId="77777777" w:rsidR="00055B95" w:rsidRDefault="00055B95" w:rsidP="00296A97"/>
    <w:p w14:paraId="3CAD04D5" w14:textId="77777777" w:rsidR="00055B95" w:rsidRDefault="00055B95" w:rsidP="00296A97"/>
    <w:p w14:paraId="549F22AA" w14:textId="77777777" w:rsidR="00055B95" w:rsidRDefault="00055B95" w:rsidP="00296A97"/>
    <w:p w14:paraId="7801B1F1" w14:textId="77777777" w:rsidR="00055B95" w:rsidRDefault="00055B95" w:rsidP="00296A97"/>
    <w:p w14:paraId="741450C0" w14:textId="77777777" w:rsidR="00055B95" w:rsidRDefault="00055B95" w:rsidP="00296A97"/>
    <w:p w14:paraId="4A6ACCA9" w14:textId="77777777" w:rsidR="00055B95" w:rsidRDefault="00055B95" w:rsidP="00296A97"/>
    <w:p w14:paraId="7E3A536C" w14:textId="77777777" w:rsidR="00055B95" w:rsidRDefault="00055B95" w:rsidP="00296A97"/>
    <w:p w14:paraId="1E9F42E2" w14:textId="77777777" w:rsidR="00055B95" w:rsidRDefault="00055B95" w:rsidP="00296A97"/>
    <w:p w14:paraId="5ED59A1D" w14:textId="77777777" w:rsidR="00055B95" w:rsidRDefault="00055B95" w:rsidP="00296A97"/>
    <w:p w14:paraId="43862559" w14:textId="77777777" w:rsidR="00055B95" w:rsidRDefault="00055B95" w:rsidP="00296A97"/>
    <w:p w14:paraId="0C53A6DE" w14:textId="77777777" w:rsidR="00055B95" w:rsidRDefault="00055B95" w:rsidP="00296A97"/>
    <w:p w14:paraId="00355CD5" w14:textId="77777777" w:rsidR="00055B95" w:rsidRDefault="00055B95" w:rsidP="00296A97"/>
    <w:p w14:paraId="1A37041D" w14:textId="77777777" w:rsidR="00055B95" w:rsidRDefault="00055B95" w:rsidP="00296A97"/>
    <w:p w14:paraId="4BA590DF" w14:textId="77777777" w:rsidR="00055B95" w:rsidRDefault="00055B95" w:rsidP="00296A97"/>
    <w:p w14:paraId="29B39608" w14:textId="77777777" w:rsidR="00055B95" w:rsidRDefault="00055B95" w:rsidP="00296A97"/>
    <w:p w14:paraId="698F86D9" w14:textId="77777777" w:rsidR="00055B95" w:rsidRDefault="00055B95" w:rsidP="00296A97"/>
    <w:p w14:paraId="423519C9" w14:textId="77777777" w:rsidR="00055B95" w:rsidRDefault="00055B95" w:rsidP="00296A97"/>
    <w:p w14:paraId="0A2AFD87" w14:textId="77777777" w:rsidR="00055B95" w:rsidRDefault="00055B95" w:rsidP="0064298C"/>
    <w:p w14:paraId="2E4CDECA" w14:textId="77777777" w:rsidR="00055B95" w:rsidRDefault="00055B95" w:rsidP="0064298C"/>
    <w:p w14:paraId="560BAE71" w14:textId="77777777" w:rsidR="00055B95" w:rsidRDefault="00055B95" w:rsidP="0064298C"/>
    <w:p w14:paraId="193014B2" w14:textId="77777777" w:rsidR="00055B95" w:rsidRDefault="00055B95" w:rsidP="006429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70CE1" w14:textId="77777777" w:rsidR="002D739C" w:rsidRDefault="002D739C" w:rsidP="00296A97">
    <w:pPr>
      <w:pStyle w:val="Header"/>
    </w:pPr>
  </w:p>
  <w:p w14:paraId="3D15C424" w14:textId="77777777" w:rsidR="002D739C" w:rsidRDefault="002D739C" w:rsidP="00296A97"/>
  <w:p w14:paraId="07127FF5" w14:textId="77777777" w:rsidR="002D739C" w:rsidRDefault="002D739C" w:rsidP="00296A97"/>
  <w:p w14:paraId="6BC39C8A" w14:textId="77777777" w:rsidR="002D739C" w:rsidRDefault="002D739C" w:rsidP="00296A97"/>
  <w:p w14:paraId="4A593F5C" w14:textId="77777777" w:rsidR="002D739C" w:rsidRDefault="002D739C" w:rsidP="00296A97"/>
  <w:p w14:paraId="43DFCAFA" w14:textId="77777777" w:rsidR="002D739C" w:rsidRDefault="002D739C" w:rsidP="00296A97"/>
  <w:p w14:paraId="56F6BC2D" w14:textId="77777777" w:rsidR="002D739C" w:rsidRDefault="002D739C" w:rsidP="00296A97"/>
  <w:p w14:paraId="09F405AC" w14:textId="77777777" w:rsidR="002D739C" w:rsidRDefault="002D739C" w:rsidP="00296A97"/>
  <w:p w14:paraId="6AE10999" w14:textId="77777777" w:rsidR="002D739C" w:rsidRDefault="002D739C" w:rsidP="00296A97"/>
  <w:p w14:paraId="324E8DCA" w14:textId="77777777" w:rsidR="002D739C" w:rsidRDefault="002D739C" w:rsidP="00296A97"/>
  <w:p w14:paraId="58CFC152" w14:textId="77777777" w:rsidR="002D739C" w:rsidRDefault="002D739C" w:rsidP="00296A97"/>
  <w:p w14:paraId="6B7B4B0C" w14:textId="77777777" w:rsidR="002D739C" w:rsidRDefault="002D739C" w:rsidP="00296A97"/>
  <w:p w14:paraId="33F0C6FC" w14:textId="77777777" w:rsidR="002D739C" w:rsidRDefault="002D739C" w:rsidP="00296A97"/>
  <w:p w14:paraId="330B76CE" w14:textId="77777777" w:rsidR="002D739C" w:rsidRDefault="002D739C" w:rsidP="00296A97"/>
  <w:p w14:paraId="4699FF64" w14:textId="77777777" w:rsidR="002D739C" w:rsidRDefault="002D739C" w:rsidP="00296A97"/>
  <w:p w14:paraId="408F4BA5" w14:textId="77777777" w:rsidR="002D739C" w:rsidRDefault="002D739C" w:rsidP="00296A97"/>
  <w:p w14:paraId="3BBA07F9" w14:textId="77777777" w:rsidR="002D739C" w:rsidRDefault="002D739C" w:rsidP="0064298C"/>
  <w:p w14:paraId="20B0848B" w14:textId="77777777" w:rsidR="002D739C" w:rsidRDefault="002D739C" w:rsidP="0064298C"/>
  <w:p w14:paraId="780DB14C" w14:textId="77777777" w:rsidR="002D739C" w:rsidRDefault="002D739C" w:rsidP="0064298C"/>
  <w:p w14:paraId="273E701E" w14:textId="77777777" w:rsidR="002D739C" w:rsidRDefault="002D739C" w:rsidP="006429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70945" w14:textId="22E7A25C" w:rsidR="002D739C" w:rsidRDefault="002D739C" w:rsidP="0064298C">
    <w:pPr>
      <w:rPr>
        <w:lang w:eastAsia="en-US"/>
      </w:rPr>
    </w:pPr>
    <w:r w:rsidRPr="00390AEB">
      <w:rPr>
        <w:lang w:eastAsia="en-US"/>
      </w:rPr>
      <w:t>University of Sydney | School of IT | INFO5991 Services Science Management and Engineering (SSME</w:t>
    </w:r>
    <w:r w:rsidRPr="00CE1010">
      <w:rPr>
        <w:lang w:eastAsia="en-US"/>
      </w:rPr>
      <w:t>)</w:t>
    </w:r>
  </w:p>
  <w:p w14:paraId="767236BB" w14:textId="77777777" w:rsidR="002D739C" w:rsidRDefault="002D739C" w:rsidP="006429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53BF2" w14:textId="77777777" w:rsidR="002D739C" w:rsidRPr="00CE1010" w:rsidRDefault="002D739C" w:rsidP="00296A97">
    <w:pPr>
      <w:rPr>
        <w:lang w:eastAsia="en-US"/>
      </w:rPr>
    </w:pPr>
    <w:r w:rsidRPr="00CE1010">
      <w:rPr>
        <w:lang w:eastAsia="en-US"/>
      </w:rPr>
      <w:t>University of Sydney | School of IT | INFO5991 Services Science Management and Engineering (SSME)</w:t>
    </w:r>
  </w:p>
  <w:p w14:paraId="7BA9A4CD" w14:textId="77777777" w:rsidR="002D739C" w:rsidRPr="00CE1010" w:rsidRDefault="002D739C" w:rsidP="00296A97">
    <w:pPr>
      <w:pStyle w:val="Header"/>
    </w:pPr>
  </w:p>
  <w:p w14:paraId="3549E790" w14:textId="77777777" w:rsidR="002D739C" w:rsidRDefault="002D739C" w:rsidP="00296A97"/>
  <w:p w14:paraId="57CAD8F2" w14:textId="77777777" w:rsidR="002D739C" w:rsidRDefault="002D739C" w:rsidP="00296A97"/>
  <w:p w14:paraId="75AEA513" w14:textId="77777777" w:rsidR="002D739C" w:rsidRDefault="002D739C" w:rsidP="00296A97"/>
  <w:p w14:paraId="101BFD2F" w14:textId="77777777" w:rsidR="002D739C" w:rsidRDefault="002D739C" w:rsidP="00296A97"/>
  <w:p w14:paraId="0475F6C8" w14:textId="77777777" w:rsidR="002D739C" w:rsidRDefault="002D739C" w:rsidP="00296A97"/>
  <w:p w14:paraId="4C8B3663" w14:textId="77777777" w:rsidR="002D739C" w:rsidRDefault="002D739C" w:rsidP="00296A97"/>
  <w:p w14:paraId="271F70D9" w14:textId="77777777" w:rsidR="002D739C" w:rsidRDefault="002D739C" w:rsidP="00296A97"/>
  <w:p w14:paraId="0538D271" w14:textId="77777777" w:rsidR="002D739C" w:rsidRDefault="002D739C" w:rsidP="00296A97"/>
  <w:p w14:paraId="6A879572" w14:textId="77777777" w:rsidR="002D739C" w:rsidRDefault="002D739C" w:rsidP="00296A97"/>
  <w:p w14:paraId="1BBA0857" w14:textId="77777777" w:rsidR="002D739C" w:rsidRDefault="002D739C" w:rsidP="00296A97"/>
  <w:p w14:paraId="5B417AA4" w14:textId="77777777" w:rsidR="002D739C" w:rsidRDefault="002D739C" w:rsidP="00296A97"/>
  <w:p w14:paraId="681D4B4B" w14:textId="77777777" w:rsidR="002D739C" w:rsidRDefault="002D739C" w:rsidP="0064298C"/>
  <w:p w14:paraId="10FDD4EB" w14:textId="77777777" w:rsidR="002D739C" w:rsidRDefault="002D739C" w:rsidP="0064298C"/>
  <w:p w14:paraId="0C84015C" w14:textId="77777777" w:rsidR="002D739C" w:rsidRDefault="002D739C" w:rsidP="0064298C"/>
  <w:p w14:paraId="336FF05F" w14:textId="77777777" w:rsidR="002D739C" w:rsidRDefault="002D739C" w:rsidP="006429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912"/>
    <w:multiLevelType w:val="multilevel"/>
    <w:tmpl w:val="45F06C22"/>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D6C3E"/>
    <w:multiLevelType w:val="multilevel"/>
    <w:tmpl w:val="4606A168"/>
    <w:lvl w:ilvl="0">
      <w:start w:val="1"/>
      <w:numFmt w:val="decimal"/>
      <w:lvlText w:val="%1."/>
      <w:lvlJc w:val="left"/>
      <w:pPr>
        <w:ind w:left="1080" w:hanging="360"/>
      </w:pPr>
    </w:lvl>
    <w:lvl w:ilvl="1">
      <w:start w:val="1"/>
      <w:numFmt w:val="decimal"/>
      <w:pStyle w:val="Heading2"/>
      <w:isLgl/>
      <w:lvlText w:val="%1.%2"/>
      <w:lvlJc w:val="left"/>
      <w:pPr>
        <w:ind w:left="72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C7162C"/>
    <w:multiLevelType w:val="multilevel"/>
    <w:tmpl w:val="A43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D6A9E"/>
    <w:multiLevelType w:val="multilevel"/>
    <w:tmpl w:val="1BE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56364"/>
    <w:multiLevelType w:val="hybridMultilevel"/>
    <w:tmpl w:val="1464938E"/>
    <w:lvl w:ilvl="0" w:tplc="98AA24AA">
      <w:start w:val="1"/>
      <w:numFmt w:val="lowerLetter"/>
      <w:pStyle w:val="normaltablenumb"/>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BD22420"/>
    <w:multiLevelType w:val="multilevel"/>
    <w:tmpl w:val="5D26F092"/>
    <w:lvl w:ilvl="0">
      <w:start w:val="1"/>
      <w:numFmt w:val="decimal"/>
      <w:lvlText w:val="%1."/>
      <w:lvlJc w:val="left"/>
      <w:pPr>
        <w:ind w:left="1080" w:hanging="720"/>
      </w:pPr>
      <w:rPr>
        <w:rFonts w:hint="default"/>
      </w:rPr>
    </w:lvl>
    <w:lvl w:ilvl="1">
      <w:start w:val="3"/>
      <w:numFmt w:val="decimal"/>
      <w:pStyle w:val="IntenseQuote"/>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9306882"/>
    <w:multiLevelType w:val="hybridMultilevel"/>
    <w:tmpl w:val="423682B0"/>
    <w:lvl w:ilvl="0" w:tplc="25EAF122">
      <w:start w:val="1"/>
      <w:numFmt w:val="decimal"/>
      <w:pStyle w:val="Lis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E027A3"/>
    <w:multiLevelType w:val="hybridMultilevel"/>
    <w:tmpl w:val="DA186F2E"/>
    <w:lvl w:ilvl="0" w:tplc="CFA0E9B2">
      <w:start w:val="1"/>
      <w:numFmt w:val="bullet"/>
      <w:pStyle w:val="ListBullet"/>
      <w:lvlText w:val=""/>
      <w:lvlJc w:val="left"/>
      <w:pPr>
        <w:ind w:left="1069"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nsid w:val="4BF24624"/>
    <w:multiLevelType w:val="multilevel"/>
    <w:tmpl w:val="48A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9E6E47"/>
    <w:multiLevelType w:val="multilevel"/>
    <w:tmpl w:val="EC5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C5D30"/>
    <w:multiLevelType w:val="multilevel"/>
    <w:tmpl w:val="92F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807F6"/>
    <w:multiLevelType w:val="multilevel"/>
    <w:tmpl w:val="2E2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34351"/>
    <w:multiLevelType w:val="multilevel"/>
    <w:tmpl w:val="80C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2"/>
  </w:num>
  <w:num w:numId="6">
    <w:abstractNumId w:val="12"/>
  </w:num>
  <w:num w:numId="7">
    <w:abstractNumId w:val="11"/>
  </w:num>
  <w:num w:numId="8">
    <w:abstractNumId w:val="3"/>
  </w:num>
  <w:num w:numId="9">
    <w:abstractNumId w:val="8"/>
  </w:num>
  <w:num w:numId="10">
    <w:abstractNumId w:val="9"/>
  </w:num>
  <w:num w:numId="11">
    <w:abstractNumId w:val="0"/>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BE"/>
    <w:rsid w:val="000110BF"/>
    <w:rsid w:val="000137BB"/>
    <w:rsid w:val="00016F89"/>
    <w:rsid w:val="00021B0B"/>
    <w:rsid w:val="0002271C"/>
    <w:rsid w:val="00026490"/>
    <w:rsid w:val="00037409"/>
    <w:rsid w:val="0004342C"/>
    <w:rsid w:val="000438D2"/>
    <w:rsid w:val="00044352"/>
    <w:rsid w:val="00047904"/>
    <w:rsid w:val="00050E0F"/>
    <w:rsid w:val="00052A17"/>
    <w:rsid w:val="00055B95"/>
    <w:rsid w:val="0005757B"/>
    <w:rsid w:val="00063274"/>
    <w:rsid w:val="0006399C"/>
    <w:rsid w:val="000647A6"/>
    <w:rsid w:val="00065194"/>
    <w:rsid w:val="000657FF"/>
    <w:rsid w:val="000659B0"/>
    <w:rsid w:val="00066BE1"/>
    <w:rsid w:val="00067D61"/>
    <w:rsid w:val="00070A41"/>
    <w:rsid w:val="000717C9"/>
    <w:rsid w:val="000769AC"/>
    <w:rsid w:val="00081A65"/>
    <w:rsid w:val="00082236"/>
    <w:rsid w:val="00083D35"/>
    <w:rsid w:val="00084480"/>
    <w:rsid w:val="00086E92"/>
    <w:rsid w:val="000971F5"/>
    <w:rsid w:val="00097BC2"/>
    <w:rsid w:val="000A0EF4"/>
    <w:rsid w:val="000A3FB4"/>
    <w:rsid w:val="000A59CB"/>
    <w:rsid w:val="000B0B0D"/>
    <w:rsid w:val="000B1174"/>
    <w:rsid w:val="000B20D7"/>
    <w:rsid w:val="000B3C88"/>
    <w:rsid w:val="000B4FA2"/>
    <w:rsid w:val="000B5B23"/>
    <w:rsid w:val="000B6AA9"/>
    <w:rsid w:val="000C0E7A"/>
    <w:rsid w:val="000C1576"/>
    <w:rsid w:val="000C4D98"/>
    <w:rsid w:val="000C72F6"/>
    <w:rsid w:val="000D028F"/>
    <w:rsid w:val="000D06DC"/>
    <w:rsid w:val="000D18D7"/>
    <w:rsid w:val="000D1E9B"/>
    <w:rsid w:val="000D419B"/>
    <w:rsid w:val="000E43A7"/>
    <w:rsid w:val="000E6808"/>
    <w:rsid w:val="000F386C"/>
    <w:rsid w:val="000F742E"/>
    <w:rsid w:val="001009A8"/>
    <w:rsid w:val="00102A0B"/>
    <w:rsid w:val="001078F8"/>
    <w:rsid w:val="00110AD0"/>
    <w:rsid w:val="00117E28"/>
    <w:rsid w:val="00123D00"/>
    <w:rsid w:val="00124DB2"/>
    <w:rsid w:val="0012632C"/>
    <w:rsid w:val="001353CE"/>
    <w:rsid w:val="00136E1F"/>
    <w:rsid w:val="0013716B"/>
    <w:rsid w:val="00137F95"/>
    <w:rsid w:val="00140AD8"/>
    <w:rsid w:val="00145CB4"/>
    <w:rsid w:val="00146548"/>
    <w:rsid w:val="00146A64"/>
    <w:rsid w:val="00150095"/>
    <w:rsid w:val="001552C5"/>
    <w:rsid w:val="0015619D"/>
    <w:rsid w:val="001579A6"/>
    <w:rsid w:val="001601BB"/>
    <w:rsid w:val="00164295"/>
    <w:rsid w:val="001648CD"/>
    <w:rsid w:val="00173E19"/>
    <w:rsid w:val="00176092"/>
    <w:rsid w:val="00180394"/>
    <w:rsid w:val="00180A6C"/>
    <w:rsid w:val="00181FC1"/>
    <w:rsid w:val="001841B8"/>
    <w:rsid w:val="001876FB"/>
    <w:rsid w:val="0019153C"/>
    <w:rsid w:val="00191ABF"/>
    <w:rsid w:val="001921FC"/>
    <w:rsid w:val="00197404"/>
    <w:rsid w:val="001A1632"/>
    <w:rsid w:val="001A67E0"/>
    <w:rsid w:val="001A6D10"/>
    <w:rsid w:val="001A74AD"/>
    <w:rsid w:val="001A7CCB"/>
    <w:rsid w:val="001A7DC3"/>
    <w:rsid w:val="001B1A2F"/>
    <w:rsid w:val="001B2AAE"/>
    <w:rsid w:val="001B3905"/>
    <w:rsid w:val="001B70CB"/>
    <w:rsid w:val="001C1C0F"/>
    <w:rsid w:val="001C1F9B"/>
    <w:rsid w:val="001C4D33"/>
    <w:rsid w:val="001C6699"/>
    <w:rsid w:val="001D22D6"/>
    <w:rsid w:val="001D530C"/>
    <w:rsid w:val="001D547B"/>
    <w:rsid w:val="001D57C0"/>
    <w:rsid w:val="001D7F28"/>
    <w:rsid w:val="001E05C6"/>
    <w:rsid w:val="001E1580"/>
    <w:rsid w:val="001E4DB5"/>
    <w:rsid w:val="001E666D"/>
    <w:rsid w:val="001E66E0"/>
    <w:rsid w:val="001E7601"/>
    <w:rsid w:val="001F6D80"/>
    <w:rsid w:val="001F7D0A"/>
    <w:rsid w:val="00200614"/>
    <w:rsid w:val="00200B60"/>
    <w:rsid w:val="00207463"/>
    <w:rsid w:val="0021115A"/>
    <w:rsid w:val="00211FE0"/>
    <w:rsid w:val="00215C5F"/>
    <w:rsid w:val="0022154F"/>
    <w:rsid w:val="0023046B"/>
    <w:rsid w:val="002329ED"/>
    <w:rsid w:val="0023495A"/>
    <w:rsid w:val="00235299"/>
    <w:rsid w:val="00237B5F"/>
    <w:rsid w:val="002423B9"/>
    <w:rsid w:val="00242C2C"/>
    <w:rsid w:val="002519BD"/>
    <w:rsid w:val="0025229A"/>
    <w:rsid w:val="0025520A"/>
    <w:rsid w:val="00255BC8"/>
    <w:rsid w:val="00255D45"/>
    <w:rsid w:val="00257DDF"/>
    <w:rsid w:val="002652EF"/>
    <w:rsid w:val="00265773"/>
    <w:rsid w:val="002659AC"/>
    <w:rsid w:val="00267966"/>
    <w:rsid w:val="00267DB8"/>
    <w:rsid w:val="00271DF9"/>
    <w:rsid w:val="002736AB"/>
    <w:rsid w:val="00280AE4"/>
    <w:rsid w:val="002821A0"/>
    <w:rsid w:val="00282583"/>
    <w:rsid w:val="00285879"/>
    <w:rsid w:val="00286F84"/>
    <w:rsid w:val="002875B2"/>
    <w:rsid w:val="00291CDD"/>
    <w:rsid w:val="002927B1"/>
    <w:rsid w:val="00296A97"/>
    <w:rsid w:val="00296BB5"/>
    <w:rsid w:val="002A01B4"/>
    <w:rsid w:val="002A2E4C"/>
    <w:rsid w:val="002A677F"/>
    <w:rsid w:val="002B0587"/>
    <w:rsid w:val="002B261D"/>
    <w:rsid w:val="002B39C3"/>
    <w:rsid w:val="002B47E7"/>
    <w:rsid w:val="002B63B4"/>
    <w:rsid w:val="002C018B"/>
    <w:rsid w:val="002C4391"/>
    <w:rsid w:val="002C6581"/>
    <w:rsid w:val="002C73FE"/>
    <w:rsid w:val="002C7E64"/>
    <w:rsid w:val="002D739C"/>
    <w:rsid w:val="002D74A4"/>
    <w:rsid w:val="002D7AB9"/>
    <w:rsid w:val="002E0FCB"/>
    <w:rsid w:val="002E11D6"/>
    <w:rsid w:val="002E1DB0"/>
    <w:rsid w:val="002E5B56"/>
    <w:rsid w:val="002F70F3"/>
    <w:rsid w:val="002F76CF"/>
    <w:rsid w:val="002F7A40"/>
    <w:rsid w:val="00302308"/>
    <w:rsid w:val="00303DBD"/>
    <w:rsid w:val="00306FD1"/>
    <w:rsid w:val="0030715E"/>
    <w:rsid w:val="00311C18"/>
    <w:rsid w:val="003140A4"/>
    <w:rsid w:val="00317E6D"/>
    <w:rsid w:val="0032561D"/>
    <w:rsid w:val="0033313A"/>
    <w:rsid w:val="0033412A"/>
    <w:rsid w:val="00340595"/>
    <w:rsid w:val="003417F6"/>
    <w:rsid w:val="00341AD0"/>
    <w:rsid w:val="00342D24"/>
    <w:rsid w:val="003432C2"/>
    <w:rsid w:val="0035116F"/>
    <w:rsid w:val="00351756"/>
    <w:rsid w:val="00351C4A"/>
    <w:rsid w:val="00354A83"/>
    <w:rsid w:val="0035656F"/>
    <w:rsid w:val="003608EF"/>
    <w:rsid w:val="003616A0"/>
    <w:rsid w:val="00363312"/>
    <w:rsid w:val="0036431D"/>
    <w:rsid w:val="00370454"/>
    <w:rsid w:val="00371133"/>
    <w:rsid w:val="003800BF"/>
    <w:rsid w:val="003807EE"/>
    <w:rsid w:val="003830B1"/>
    <w:rsid w:val="00384BF0"/>
    <w:rsid w:val="00384EA1"/>
    <w:rsid w:val="00386257"/>
    <w:rsid w:val="0038710C"/>
    <w:rsid w:val="00390AEB"/>
    <w:rsid w:val="00391055"/>
    <w:rsid w:val="00392592"/>
    <w:rsid w:val="00393188"/>
    <w:rsid w:val="00397071"/>
    <w:rsid w:val="003A09CE"/>
    <w:rsid w:val="003A5643"/>
    <w:rsid w:val="003A6834"/>
    <w:rsid w:val="003A7AB6"/>
    <w:rsid w:val="003B478F"/>
    <w:rsid w:val="003B480A"/>
    <w:rsid w:val="003B4901"/>
    <w:rsid w:val="003B5A69"/>
    <w:rsid w:val="003C079E"/>
    <w:rsid w:val="003C2A81"/>
    <w:rsid w:val="003C7897"/>
    <w:rsid w:val="003D1301"/>
    <w:rsid w:val="003D4C29"/>
    <w:rsid w:val="003D6A4C"/>
    <w:rsid w:val="003E0B88"/>
    <w:rsid w:val="003E2B5A"/>
    <w:rsid w:val="003E7FAE"/>
    <w:rsid w:val="003F09B7"/>
    <w:rsid w:val="003F6F60"/>
    <w:rsid w:val="004022F5"/>
    <w:rsid w:val="00410816"/>
    <w:rsid w:val="004113D1"/>
    <w:rsid w:val="0042387F"/>
    <w:rsid w:val="00424BF4"/>
    <w:rsid w:val="00425495"/>
    <w:rsid w:val="00434EFC"/>
    <w:rsid w:val="00436AB1"/>
    <w:rsid w:val="004400D1"/>
    <w:rsid w:val="00440B13"/>
    <w:rsid w:val="00447C02"/>
    <w:rsid w:val="00451121"/>
    <w:rsid w:val="0045477E"/>
    <w:rsid w:val="00455EFA"/>
    <w:rsid w:val="004606E6"/>
    <w:rsid w:val="0046319E"/>
    <w:rsid w:val="00465945"/>
    <w:rsid w:val="00476657"/>
    <w:rsid w:val="00477768"/>
    <w:rsid w:val="00482203"/>
    <w:rsid w:val="0048370B"/>
    <w:rsid w:val="004838A5"/>
    <w:rsid w:val="0048433D"/>
    <w:rsid w:val="00485D7D"/>
    <w:rsid w:val="0049059F"/>
    <w:rsid w:val="00491A98"/>
    <w:rsid w:val="00494AF9"/>
    <w:rsid w:val="00494CD6"/>
    <w:rsid w:val="0049698E"/>
    <w:rsid w:val="004A0A2D"/>
    <w:rsid w:val="004A5049"/>
    <w:rsid w:val="004B1FD9"/>
    <w:rsid w:val="004B218F"/>
    <w:rsid w:val="004B361C"/>
    <w:rsid w:val="004B656A"/>
    <w:rsid w:val="004B6771"/>
    <w:rsid w:val="004C0D39"/>
    <w:rsid w:val="004C304B"/>
    <w:rsid w:val="004C3425"/>
    <w:rsid w:val="004C6AB1"/>
    <w:rsid w:val="004D0518"/>
    <w:rsid w:val="004D0D15"/>
    <w:rsid w:val="004D2364"/>
    <w:rsid w:val="004D315E"/>
    <w:rsid w:val="004D35E1"/>
    <w:rsid w:val="004D3623"/>
    <w:rsid w:val="004D39DB"/>
    <w:rsid w:val="004D5901"/>
    <w:rsid w:val="004D5BEB"/>
    <w:rsid w:val="004D6692"/>
    <w:rsid w:val="004D6726"/>
    <w:rsid w:val="004D7D77"/>
    <w:rsid w:val="004E2FE7"/>
    <w:rsid w:val="004E3834"/>
    <w:rsid w:val="004E4905"/>
    <w:rsid w:val="004E6FE0"/>
    <w:rsid w:val="004E7500"/>
    <w:rsid w:val="004F5345"/>
    <w:rsid w:val="00502E89"/>
    <w:rsid w:val="0050455C"/>
    <w:rsid w:val="00505B35"/>
    <w:rsid w:val="00507C35"/>
    <w:rsid w:val="00511397"/>
    <w:rsid w:val="00521A33"/>
    <w:rsid w:val="00523598"/>
    <w:rsid w:val="005261D6"/>
    <w:rsid w:val="00530362"/>
    <w:rsid w:val="005340BB"/>
    <w:rsid w:val="00536A9D"/>
    <w:rsid w:val="005447CB"/>
    <w:rsid w:val="005451F3"/>
    <w:rsid w:val="00546C47"/>
    <w:rsid w:val="005522B9"/>
    <w:rsid w:val="00554855"/>
    <w:rsid w:val="00556C60"/>
    <w:rsid w:val="00557E23"/>
    <w:rsid w:val="0056136A"/>
    <w:rsid w:val="00561F2C"/>
    <w:rsid w:val="00563F6E"/>
    <w:rsid w:val="00565B17"/>
    <w:rsid w:val="00567D00"/>
    <w:rsid w:val="00570EC2"/>
    <w:rsid w:val="00575949"/>
    <w:rsid w:val="00575DDE"/>
    <w:rsid w:val="00577EB2"/>
    <w:rsid w:val="00581435"/>
    <w:rsid w:val="005833F5"/>
    <w:rsid w:val="005A0336"/>
    <w:rsid w:val="005A0622"/>
    <w:rsid w:val="005A45B0"/>
    <w:rsid w:val="005B5302"/>
    <w:rsid w:val="005C0918"/>
    <w:rsid w:val="005C1BF8"/>
    <w:rsid w:val="005C4433"/>
    <w:rsid w:val="005C5A52"/>
    <w:rsid w:val="005C6417"/>
    <w:rsid w:val="005C72CE"/>
    <w:rsid w:val="005D0995"/>
    <w:rsid w:val="005D3585"/>
    <w:rsid w:val="005D6809"/>
    <w:rsid w:val="005E2A91"/>
    <w:rsid w:val="005E3405"/>
    <w:rsid w:val="005E3870"/>
    <w:rsid w:val="005F0F1A"/>
    <w:rsid w:val="005F278C"/>
    <w:rsid w:val="005F7F92"/>
    <w:rsid w:val="006113D3"/>
    <w:rsid w:val="00615E04"/>
    <w:rsid w:val="00616B69"/>
    <w:rsid w:val="00620339"/>
    <w:rsid w:val="00622D48"/>
    <w:rsid w:val="0062303E"/>
    <w:rsid w:val="00627438"/>
    <w:rsid w:val="0062745A"/>
    <w:rsid w:val="006303BA"/>
    <w:rsid w:val="0063186E"/>
    <w:rsid w:val="00634668"/>
    <w:rsid w:val="006366E7"/>
    <w:rsid w:val="00636B85"/>
    <w:rsid w:val="00637AE3"/>
    <w:rsid w:val="00641E01"/>
    <w:rsid w:val="0064298C"/>
    <w:rsid w:val="00642AAD"/>
    <w:rsid w:val="00645CAC"/>
    <w:rsid w:val="006477C1"/>
    <w:rsid w:val="00656D16"/>
    <w:rsid w:val="0065775E"/>
    <w:rsid w:val="00672B23"/>
    <w:rsid w:val="00672B7A"/>
    <w:rsid w:val="006762BD"/>
    <w:rsid w:val="0067697D"/>
    <w:rsid w:val="0068497C"/>
    <w:rsid w:val="00685057"/>
    <w:rsid w:val="0069054E"/>
    <w:rsid w:val="0069554F"/>
    <w:rsid w:val="00697AAB"/>
    <w:rsid w:val="006A3CDD"/>
    <w:rsid w:val="006A52D2"/>
    <w:rsid w:val="006B4523"/>
    <w:rsid w:val="006C556A"/>
    <w:rsid w:val="006D3601"/>
    <w:rsid w:val="006D3BA4"/>
    <w:rsid w:val="006D42A7"/>
    <w:rsid w:val="006D4E15"/>
    <w:rsid w:val="006E06AB"/>
    <w:rsid w:val="006F087E"/>
    <w:rsid w:val="006F1DB2"/>
    <w:rsid w:val="006F6107"/>
    <w:rsid w:val="006F6109"/>
    <w:rsid w:val="006F7057"/>
    <w:rsid w:val="007039CA"/>
    <w:rsid w:val="00704045"/>
    <w:rsid w:val="00704767"/>
    <w:rsid w:val="007049A0"/>
    <w:rsid w:val="00704FD3"/>
    <w:rsid w:val="00705EAE"/>
    <w:rsid w:val="007066F8"/>
    <w:rsid w:val="00707989"/>
    <w:rsid w:val="0071401C"/>
    <w:rsid w:val="007140DF"/>
    <w:rsid w:val="0071720D"/>
    <w:rsid w:val="00717D73"/>
    <w:rsid w:val="00720159"/>
    <w:rsid w:val="007225C6"/>
    <w:rsid w:val="00726D2F"/>
    <w:rsid w:val="007342AD"/>
    <w:rsid w:val="00737F20"/>
    <w:rsid w:val="00743099"/>
    <w:rsid w:val="007432A6"/>
    <w:rsid w:val="007474EF"/>
    <w:rsid w:val="00747D5B"/>
    <w:rsid w:val="007509C1"/>
    <w:rsid w:val="00763D4D"/>
    <w:rsid w:val="0076644C"/>
    <w:rsid w:val="00771332"/>
    <w:rsid w:val="0077445E"/>
    <w:rsid w:val="0077469E"/>
    <w:rsid w:val="00783967"/>
    <w:rsid w:val="007878A7"/>
    <w:rsid w:val="00792933"/>
    <w:rsid w:val="0079489A"/>
    <w:rsid w:val="00794CBD"/>
    <w:rsid w:val="007A180C"/>
    <w:rsid w:val="007A7BA0"/>
    <w:rsid w:val="007B0AC4"/>
    <w:rsid w:val="007C0D6F"/>
    <w:rsid w:val="007C29F5"/>
    <w:rsid w:val="007C501C"/>
    <w:rsid w:val="007C6ADE"/>
    <w:rsid w:val="007D31DE"/>
    <w:rsid w:val="007D38D6"/>
    <w:rsid w:val="007D4007"/>
    <w:rsid w:val="007E7D1E"/>
    <w:rsid w:val="007F1760"/>
    <w:rsid w:val="007F29F6"/>
    <w:rsid w:val="007F586B"/>
    <w:rsid w:val="008107B3"/>
    <w:rsid w:val="0081118A"/>
    <w:rsid w:val="0081209C"/>
    <w:rsid w:val="00812A96"/>
    <w:rsid w:val="00814526"/>
    <w:rsid w:val="0081684A"/>
    <w:rsid w:val="008233F9"/>
    <w:rsid w:val="008242AD"/>
    <w:rsid w:val="0082432F"/>
    <w:rsid w:val="00824375"/>
    <w:rsid w:val="00825235"/>
    <w:rsid w:val="0082709C"/>
    <w:rsid w:val="008320CE"/>
    <w:rsid w:val="00833BE5"/>
    <w:rsid w:val="00835059"/>
    <w:rsid w:val="00836C06"/>
    <w:rsid w:val="00841566"/>
    <w:rsid w:val="008442EB"/>
    <w:rsid w:val="0084534E"/>
    <w:rsid w:val="008512FC"/>
    <w:rsid w:val="008635F0"/>
    <w:rsid w:val="00864C03"/>
    <w:rsid w:val="00874C34"/>
    <w:rsid w:val="00876820"/>
    <w:rsid w:val="0088156F"/>
    <w:rsid w:val="00882099"/>
    <w:rsid w:val="00882108"/>
    <w:rsid w:val="0088419A"/>
    <w:rsid w:val="00892BD1"/>
    <w:rsid w:val="00893520"/>
    <w:rsid w:val="008961F5"/>
    <w:rsid w:val="00897453"/>
    <w:rsid w:val="008A2A61"/>
    <w:rsid w:val="008A3CAA"/>
    <w:rsid w:val="008A6F8D"/>
    <w:rsid w:val="008A73FE"/>
    <w:rsid w:val="008B22E4"/>
    <w:rsid w:val="008B6A97"/>
    <w:rsid w:val="008B7288"/>
    <w:rsid w:val="008C3014"/>
    <w:rsid w:val="008C351D"/>
    <w:rsid w:val="008C5E4C"/>
    <w:rsid w:val="008C6F56"/>
    <w:rsid w:val="008D0B7C"/>
    <w:rsid w:val="008D286F"/>
    <w:rsid w:val="008D3589"/>
    <w:rsid w:val="008D413B"/>
    <w:rsid w:val="008D4C68"/>
    <w:rsid w:val="008D5EC4"/>
    <w:rsid w:val="008E045E"/>
    <w:rsid w:val="008E1570"/>
    <w:rsid w:val="008E204D"/>
    <w:rsid w:val="008E47EC"/>
    <w:rsid w:val="008E6987"/>
    <w:rsid w:val="008F1DD6"/>
    <w:rsid w:val="008F32A7"/>
    <w:rsid w:val="008F656A"/>
    <w:rsid w:val="008F760A"/>
    <w:rsid w:val="0090086C"/>
    <w:rsid w:val="00900FBF"/>
    <w:rsid w:val="009141DF"/>
    <w:rsid w:val="00915AE9"/>
    <w:rsid w:val="0091751B"/>
    <w:rsid w:val="00921017"/>
    <w:rsid w:val="00923760"/>
    <w:rsid w:val="0093010E"/>
    <w:rsid w:val="00932468"/>
    <w:rsid w:val="00933098"/>
    <w:rsid w:val="00933194"/>
    <w:rsid w:val="00934DDF"/>
    <w:rsid w:val="0093563E"/>
    <w:rsid w:val="0093687C"/>
    <w:rsid w:val="009428FD"/>
    <w:rsid w:val="009462EF"/>
    <w:rsid w:val="009475F4"/>
    <w:rsid w:val="009539A5"/>
    <w:rsid w:val="009611E2"/>
    <w:rsid w:val="0096253D"/>
    <w:rsid w:val="009651F7"/>
    <w:rsid w:val="0097188B"/>
    <w:rsid w:val="0097192E"/>
    <w:rsid w:val="009727A9"/>
    <w:rsid w:val="00982717"/>
    <w:rsid w:val="00987DD7"/>
    <w:rsid w:val="00993E9D"/>
    <w:rsid w:val="009942F1"/>
    <w:rsid w:val="00994434"/>
    <w:rsid w:val="0099460E"/>
    <w:rsid w:val="009958D8"/>
    <w:rsid w:val="00997852"/>
    <w:rsid w:val="009A31BE"/>
    <w:rsid w:val="009A6088"/>
    <w:rsid w:val="009A637A"/>
    <w:rsid w:val="009A74BA"/>
    <w:rsid w:val="009B044C"/>
    <w:rsid w:val="009B3D69"/>
    <w:rsid w:val="009B653E"/>
    <w:rsid w:val="009C154F"/>
    <w:rsid w:val="009C697F"/>
    <w:rsid w:val="009D3BFE"/>
    <w:rsid w:val="009E13BD"/>
    <w:rsid w:val="009E23D5"/>
    <w:rsid w:val="009E7346"/>
    <w:rsid w:val="009E7E36"/>
    <w:rsid w:val="009F4CF0"/>
    <w:rsid w:val="009F4F6B"/>
    <w:rsid w:val="009F7DA5"/>
    <w:rsid w:val="00A00ECC"/>
    <w:rsid w:val="00A01047"/>
    <w:rsid w:val="00A04A66"/>
    <w:rsid w:val="00A0611D"/>
    <w:rsid w:val="00A062CA"/>
    <w:rsid w:val="00A137BE"/>
    <w:rsid w:val="00A13992"/>
    <w:rsid w:val="00A1535B"/>
    <w:rsid w:val="00A157EF"/>
    <w:rsid w:val="00A1681F"/>
    <w:rsid w:val="00A17090"/>
    <w:rsid w:val="00A17462"/>
    <w:rsid w:val="00A17E1D"/>
    <w:rsid w:val="00A2552A"/>
    <w:rsid w:val="00A262F4"/>
    <w:rsid w:val="00A30AF7"/>
    <w:rsid w:val="00A32C18"/>
    <w:rsid w:val="00A34C45"/>
    <w:rsid w:val="00A3518E"/>
    <w:rsid w:val="00A446F3"/>
    <w:rsid w:val="00A5684B"/>
    <w:rsid w:val="00A624AD"/>
    <w:rsid w:val="00A6399F"/>
    <w:rsid w:val="00A642D2"/>
    <w:rsid w:val="00A64638"/>
    <w:rsid w:val="00A67800"/>
    <w:rsid w:val="00A67A8F"/>
    <w:rsid w:val="00A75E16"/>
    <w:rsid w:val="00A7694F"/>
    <w:rsid w:val="00A81A78"/>
    <w:rsid w:val="00A81D3E"/>
    <w:rsid w:val="00A830E9"/>
    <w:rsid w:val="00A90B6C"/>
    <w:rsid w:val="00A92CAA"/>
    <w:rsid w:val="00A93B1B"/>
    <w:rsid w:val="00A93E88"/>
    <w:rsid w:val="00A9698C"/>
    <w:rsid w:val="00A970ED"/>
    <w:rsid w:val="00AA68D1"/>
    <w:rsid w:val="00AA744B"/>
    <w:rsid w:val="00AB424C"/>
    <w:rsid w:val="00AC0EB8"/>
    <w:rsid w:val="00AC12DD"/>
    <w:rsid w:val="00AC235A"/>
    <w:rsid w:val="00AC4068"/>
    <w:rsid w:val="00AC45FE"/>
    <w:rsid w:val="00AC6442"/>
    <w:rsid w:val="00AC781F"/>
    <w:rsid w:val="00AD5F02"/>
    <w:rsid w:val="00AD6C5A"/>
    <w:rsid w:val="00AE1830"/>
    <w:rsid w:val="00AE5DED"/>
    <w:rsid w:val="00AF2156"/>
    <w:rsid w:val="00AF24BC"/>
    <w:rsid w:val="00AF2F82"/>
    <w:rsid w:val="00AF4D67"/>
    <w:rsid w:val="00AF4FBA"/>
    <w:rsid w:val="00B00390"/>
    <w:rsid w:val="00B004AB"/>
    <w:rsid w:val="00B0093D"/>
    <w:rsid w:val="00B0095E"/>
    <w:rsid w:val="00B00C98"/>
    <w:rsid w:val="00B02D1E"/>
    <w:rsid w:val="00B03F13"/>
    <w:rsid w:val="00B04EBB"/>
    <w:rsid w:val="00B05615"/>
    <w:rsid w:val="00B12D7C"/>
    <w:rsid w:val="00B15ECC"/>
    <w:rsid w:val="00B1713B"/>
    <w:rsid w:val="00B207AE"/>
    <w:rsid w:val="00B21ABE"/>
    <w:rsid w:val="00B26557"/>
    <w:rsid w:val="00B2700A"/>
    <w:rsid w:val="00B30329"/>
    <w:rsid w:val="00B3105C"/>
    <w:rsid w:val="00B314C2"/>
    <w:rsid w:val="00B322DB"/>
    <w:rsid w:val="00B40AE2"/>
    <w:rsid w:val="00B477D3"/>
    <w:rsid w:val="00B5361C"/>
    <w:rsid w:val="00B5362E"/>
    <w:rsid w:val="00B54392"/>
    <w:rsid w:val="00B61720"/>
    <w:rsid w:val="00B66801"/>
    <w:rsid w:val="00B70650"/>
    <w:rsid w:val="00B77107"/>
    <w:rsid w:val="00B77334"/>
    <w:rsid w:val="00B84FDA"/>
    <w:rsid w:val="00B85BC0"/>
    <w:rsid w:val="00B862F5"/>
    <w:rsid w:val="00B86B4B"/>
    <w:rsid w:val="00B92F75"/>
    <w:rsid w:val="00B94291"/>
    <w:rsid w:val="00B94DFA"/>
    <w:rsid w:val="00B970BA"/>
    <w:rsid w:val="00BA3FDB"/>
    <w:rsid w:val="00BA7227"/>
    <w:rsid w:val="00BB0791"/>
    <w:rsid w:val="00BB3E5F"/>
    <w:rsid w:val="00BB4617"/>
    <w:rsid w:val="00BB5510"/>
    <w:rsid w:val="00BB5CAB"/>
    <w:rsid w:val="00BC5B79"/>
    <w:rsid w:val="00BC6FB0"/>
    <w:rsid w:val="00BC7BEB"/>
    <w:rsid w:val="00BD06AB"/>
    <w:rsid w:val="00BD1519"/>
    <w:rsid w:val="00BD3A80"/>
    <w:rsid w:val="00BD4E76"/>
    <w:rsid w:val="00BE4864"/>
    <w:rsid w:val="00BE5754"/>
    <w:rsid w:val="00BF0866"/>
    <w:rsid w:val="00BF0DEC"/>
    <w:rsid w:val="00BF17B7"/>
    <w:rsid w:val="00BF4AFC"/>
    <w:rsid w:val="00BF7F0F"/>
    <w:rsid w:val="00C003BE"/>
    <w:rsid w:val="00C03DCF"/>
    <w:rsid w:val="00C04776"/>
    <w:rsid w:val="00C10189"/>
    <w:rsid w:val="00C10292"/>
    <w:rsid w:val="00C129AF"/>
    <w:rsid w:val="00C14F90"/>
    <w:rsid w:val="00C25667"/>
    <w:rsid w:val="00C267F5"/>
    <w:rsid w:val="00C43F44"/>
    <w:rsid w:val="00C468D6"/>
    <w:rsid w:val="00C5019F"/>
    <w:rsid w:val="00C50E11"/>
    <w:rsid w:val="00C5170C"/>
    <w:rsid w:val="00C5210B"/>
    <w:rsid w:val="00C53783"/>
    <w:rsid w:val="00C54DEA"/>
    <w:rsid w:val="00C5547D"/>
    <w:rsid w:val="00C607D0"/>
    <w:rsid w:val="00C629BF"/>
    <w:rsid w:val="00C735AF"/>
    <w:rsid w:val="00C77822"/>
    <w:rsid w:val="00C810A8"/>
    <w:rsid w:val="00C82C31"/>
    <w:rsid w:val="00C846A6"/>
    <w:rsid w:val="00C87168"/>
    <w:rsid w:val="00C87C91"/>
    <w:rsid w:val="00C94854"/>
    <w:rsid w:val="00CA2104"/>
    <w:rsid w:val="00CA3EC1"/>
    <w:rsid w:val="00CA7012"/>
    <w:rsid w:val="00CA7E55"/>
    <w:rsid w:val="00CA7ED7"/>
    <w:rsid w:val="00CB6C17"/>
    <w:rsid w:val="00CC2895"/>
    <w:rsid w:val="00CC31A7"/>
    <w:rsid w:val="00CC3240"/>
    <w:rsid w:val="00CC4C2E"/>
    <w:rsid w:val="00CC5639"/>
    <w:rsid w:val="00CC7005"/>
    <w:rsid w:val="00CD0B7D"/>
    <w:rsid w:val="00CD79C6"/>
    <w:rsid w:val="00CE1010"/>
    <w:rsid w:val="00CE1F0D"/>
    <w:rsid w:val="00CE4BEB"/>
    <w:rsid w:val="00CE51E3"/>
    <w:rsid w:val="00CF169D"/>
    <w:rsid w:val="00CF4DBE"/>
    <w:rsid w:val="00CF5C57"/>
    <w:rsid w:val="00D002AA"/>
    <w:rsid w:val="00D00FF5"/>
    <w:rsid w:val="00D01B35"/>
    <w:rsid w:val="00D07A0B"/>
    <w:rsid w:val="00D10EBE"/>
    <w:rsid w:val="00D13204"/>
    <w:rsid w:val="00D15477"/>
    <w:rsid w:val="00D161AF"/>
    <w:rsid w:val="00D1623D"/>
    <w:rsid w:val="00D20CEE"/>
    <w:rsid w:val="00D225A1"/>
    <w:rsid w:val="00D25AD9"/>
    <w:rsid w:val="00D30488"/>
    <w:rsid w:val="00D33411"/>
    <w:rsid w:val="00D339E0"/>
    <w:rsid w:val="00D36DE0"/>
    <w:rsid w:val="00D36E86"/>
    <w:rsid w:val="00D4156D"/>
    <w:rsid w:val="00D419C5"/>
    <w:rsid w:val="00D43164"/>
    <w:rsid w:val="00D44DF9"/>
    <w:rsid w:val="00D50C57"/>
    <w:rsid w:val="00D569F7"/>
    <w:rsid w:val="00D57619"/>
    <w:rsid w:val="00D57B39"/>
    <w:rsid w:val="00D62FE3"/>
    <w:rsid w:val="00D635C9"/>
    <w:rsid w:val="00D63896"/>
    <w:rsid w:val="00D63B1A"/>
    <w:rsid w:val="00D64B62"/>
    <w:rsid w:val="00D670D3"/>
    <w:rsid w:val="00D71D83"/>
    <w:rsid w:val="00D72154"/>
    <w:rsid w:val="00D7265C"/>
    <w:rsid w:val="00D737DE"/>
    <w:rsid w:val="00D76525"/>
    <w:rsid w:val="00D772FD"/>
    <w:rsid w:val="00D80446"/>
    <w:rsid w:val="00D822D3"/>
    <w:rsid w:val="00D85771"/>
    <w:rsid w:val="00D85B79"/>
    <w:rsid w:val="00D867A2"/>
    <w:rsid w:val="00D90CEF"/>
    <w:rsid w:val="00D92012"/>
    <w:rsid w:val="00D939DD"/>
    <w:rsid w:val="00D941CE"/>
    <w:rsid w:val="00D9705D"/>
    <w:rsid w:val="00DA217C"/>
    <w:rsid w:val="00DA2995"/>
    <w:rsid w:val="00DA77C3"/>
    <w:rsid w:val="00DB72A5"/>
    <w:rsid w:val="00DB7630"/>
    <w:rsid w:val="00DC2450"/>
    <w:rsid w:val="00DC3A39"/>
    <w:rsid w:val="00DC765B"/>
    <w:rsid w:val="00DD0F41"/>
    <w:rsid w:val="00DD1FC6"/>
    <w:rsid w:val="00DD4911"/>
    <w:rsid w:val="00DD7647"/>
    <w:rsid w:val="00DD7951"/>
    <w:rsid w:val="00DE0100"/>
    <w:rsid w:val="00DE44B2"/>
    <w:rsid w:val="00DE5503"/>
    <w:rsid w:val="00DE62E7"/>
    <w:rsid w:val="00DF2423"/>
    <w:rsid w:val="00DF2AF3"/>
    <w:rsid w:val="00DF6FE2"/>
    <w:rsid w:val="00E00BFC"/>
    <w:rsid w:val="00E04A1A"/>
    <w:rsid w:val="00E0756B"/>
    <w:rsid w:val="00E1120D"/>
    <w:rsid w:val="00E12029"/>
    <w:rsid w:val="00E1558E"/>
    <w:rsid w:val="00E2088A"/>
    <w:rsid w:val="00E20968"/>
    <w:rsid w:val="00E217F4"/>
    <w:rsid w:val="00E22B99"/>
    <w:rsid w:val="00E23A0A"/>
    <w:rsid w:val="00E26815"/>
    <w:rsid w:val="00E30F63"/>
    <w:rsid w:val="00E31B51"/>
    <w:rsid w:val="00E33EBB"/>
    <w:rsid w:val="00E34170"/>
    <w:rsid w:val="00E342A1"/>
    <w:rsid w:val="00E40BBF"/>
    <w:rsid w:val="00E42CFE"/>
    <w:rsid w:val="00E46748"/>
    <w:rsid w:val="00E47F21"/>
    <w:rsid w:val="00E522BF"/>
    <w:rsid w:val="00E547DE"/>
    <w:rsid w:val="00E55C2B"/>
    <w:rsid w:val="00E57400"/>
    <w:rsid w:val="00E7080C"/>
    <w:rsid w:val="00E730DF"/>
    <w:rsid w:val="00E7387A"/>
    <w:rsid w:val="00E74DE1"/>
    <w:rsid w:val="00E7612B"/>
    <w:rsid w:val="00E840D1"/>
    <w:rsid w:val="00E85119"/>
    <w:rsid w:val="00E87EC6"/>
    <w:rsid w:val="00E912A7"/>
    <w:rsid w:val="00E91FD5"/>
    <w:rsid w:val="00E922E4"/>
    <w:rsid w:val="00E9713A"/>
    <w:rsid w:val="00EA0B80"/>
    <w:rsid w:val="00EA4C09"/>
    <w:rsid w:val="00EB35AF"/>
    <w:rsid w:val="00EB551A"/>
    <w:rsid w:val="00EC1464"/>
    <w:rsid w:val="00EC201E"/>
    <w:rsid w:val="00EC2C31"/>
    <w:rsid w:val="00EC677D"/>
    <w:rsid w:val="00EC6C24"/>
    <w:rsid w:val="00ED09D1"/>
    <w:rsid w:val="00ED0A61"/>
    <w:rsid w:val="00ED5971"/>
    <w:rsid w:val="00ED5E0D"/>
    <w:rsid w:val="00ED62E3"/>
    <w:rsid w:val="00EE4CED"/>
    <w:rsid w:val="00EE5F42"/>
    <w:rsid w:val="00EF261B"/>
    <w:rsid w:val="00EF59FE"/>
    <w:rsid w:val="00EF6E4F"/>
    <w:rsid w:val="00F00C83"/>
    <w:rsid w:val="00F01AE3"/>
    <w:rsid w:val="00F07DC3"/>
    <w:rsid w:val="00F10DF3"/>
    <w:rsid w:val="00F11E4F"/>
    <w:rsid w:val="00F12B07"/>
    <w:rsid w:val="00F150F9"/>
    <w:rsid w:val="00F15903"/>
    <w:rsid w:val="00F17109"/>
    <w:rsid w:val="00F2022C"/>
    <w:rsid w:val="00F20534"/>
    <w:rsid w:val="00F23D6C"/>
    <w:rsid w:val="00F244A1"/>
    <w:rsid w:val="00F24AB8"/>
    <w:rsid w:val="00F26F03"/>
    <w:rsid w:val="00F37250"/>
    <w:rsid w:val="00F4085D"/>
    <w:rsid w:val="00F44234"/>
    <w:rsid w:val="00F472E0"/>
    <w:rsid w:val="00F53A20"/>
    <w:rsid w:val="00F55865"/>
    <w:rsid w:val="00F563C3"/>
    <w:rsid w:val="00F6574B"/>
    <w:rsid w:val="00F659D5"/>
    <w:rsid w:val="00F76D40"/>
    <w:rsid w:val="00F8114A"/>
    <w:rsid w:val="00F815AB"/>
    <w:rsid w:val="00F8342E"/>
    <w:rsid w:val="00F83ED1"/>
    <w:rsid w:val="00F85607"/>
    <w:rsid w:val="00F91083"/>
    <w:rsid w:val="00F925A4"/>
    <w:rsid w:val="00F94EDE"/>
    <w:rsid w:val="00F95BA1"/>
    <w:rsid w:val="00F9622D"/>
    <w:rsid w:val="00F97C6B"/>
    <w:rsid w:val="00FA01B9"/>
    <w:rsid w:val="00FB0207"/>
    <w:rsid w:val="00FB0F8C"/>
    <w:rsid w:val="00FB1766"/>
    <w:rsid w:val="00FB6035"/>
    <w:rsid w:val="00FC195D"/>
    <w:rsid w:val="00FC4C99"/>
    <w:rsid w:val="00FC5BBE"/>
    <w:rsid w:val="00FD2392"/>
    <w:rsid w:val="00FD662C"/>
    <w:rsid w:val="00FD6DBD"/>
    <w:rsid w:val="00FE18EC"/>
    <w:rsid w:val="00FE3098"/>
    <w:rsid w:val="00FE4F07"/>
    <w:rsid w:val="00FF6BE2"/>
    <w:rsid w:val="00FF6DA9"/>
    <w:rsid w:val="00FF7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6A97"/>
    <w:rPr>
      <w:rFonts w:asciiTheme="minorHAnsi" w:hAnsiTheme="minorHAnsi"/>
      <w:sz w:val="22"/>
      <w:szCs w:val="24"/>
    </w:rPr>
  </w:style>
  <w:style w:type="paragraph" w:styleId="Heading1">
    <w:name w:val="heading 1"/>
    <w:basedOn w:val="Normal"/>
    <w:next w:val="Normal"/>
    <w:link w:val="Heading1Char"/>
    <w:autoRedefine/>
    <w:qFormat/>
    <w:rsid w:val="0048370B"/>
    <w:pPr>
      <w:ind w:left="300"/>
      <w:outlineLvl w:val="0"/>
    </w:pPr>
    <w:rPr>
      <w:rFonts w:ascii="Cambria" w:hAnsi="Cambria"/>
      <w:color w:val="7F7F7F" w:themeColor="text1" w:themeTint="80"/>
      <w:lang w:eastAsia="en-US"/>
    </w:rPr>
  </w:style>
  <w:style w:type="paragraph" w:styleId="Heading2">
    <w:name w:val="heading 2"/>
    <w:basedOn w:val="IntenseQuote"/>
    <w:next w:val="Normal"/>
    <w:link w:val="Heading2Char"/>
    <w:autoRedefine/>
    <w:uiPriority w:val="9"/>
    <w:unhideWhenUsed/>
    <w:qFormat/>
    <w:rsid w:val="007066F8"/>
    <w:pPr>
      <w:numPr>
        <w:numId w:val="2"/>
      </w:numPr>
      <w:outlineLvl w:val="1"/>
    </w:pPr>
    <w:rPr>
      <w:color w:val="auto"/>
      <w:sz w:val="26"/>
    </w:rPr>
  </w:style>
  <w:style w:type="paragraph" w:styleId="Heading3">
    <w:name w:val="heading 3"/>
    <w:basedOn w:val="Normal"/>
    <w:next w:val="Normal"/>
    <w:link w:val="Heading3Char"/>
    <w:uiPriority w:val="9"/>
    <w:unhideWhenUsed/>
    <w:qFormat/>
    <w:rsid w:val="00F00C83"/>
    <w:pPr>
      <w:spacing w:before="12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F6D80"/>
    <w:p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AEB"/>
    <w:pPr>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8370B"/>
    <w:rPr>
      <w:rFonts w:ascii="Cambria" w:hAnsi="Cambria"/>
      <w:color w:val="7F7F7F" w:themeColor="text1" w:themeTint="80"/>
      <w:sz w:val="22"/>
      <w:szCs w:val="24"/>
      <w:lang w:eastAsia="en-US"/>
    </w:rPr>
  </w:style>
  <w:style w:type="paragraph" w:customStyle="1" w:styleId="ContentsHead">
    <w:name w:val="ContentsHead"/>
    <w:basedOn w:val="Normal"/>
    <w:link w:val="ContentsHeadChar"/>
    <w:autoRedefine/>
    <w:rsid w:val="000C1576"/>
    <w:pPr>
      <w:tabs>
        <w:tab w:val="center" w:pos="4533"/>
        <w:tab w:val="left" w:pos="9072"/>
      </w:tabs>
      <w:overflowPunct w:val="0"/>
      <w:autoSpaceDE w:val="0"/>
      <w:autoSpaceDN w:val="0"/>
      <w:adjustRightInd w:val="0"/>
      <w:spacing w:after="100" w:afterAutospacing="1" w:line="340" w:lineRule="atLeast"/>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F00C83"/>
    <w:rPr>
      <w:rFonts w:asciiTheme="minorHAnsi" w:hAnsiTheme="minorHAnsi"/>
      <w:sz w:val="22"/>
      <w:szCs w:val="22"/>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F00C83"/>
    <w:pPr>
      <w:numPr>
        <w:numId w:val="12"/>
      </w:numPr>
      <w:ind w:left="284" w:hanging="227"/>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rPr>
  </w:style>
  <w:style w:type="character" w:customStyle="1" w:styleId="Heading2Char">
    <w:name w:val="Heading 2 Char"/>
    <w:basedOn w:val="DefaultParagraphFont"/>
    <w:link w:val="Heading2"/>
    <w:uiPriority w:val="9"/>
    <w:rsid w:val="007066F8"/>
    <w:rPr>
      <w:rFonts w:ascii="Cambria" w:hAnsi="Cambria"/>
      <w:iCs/>
      <w:kern w:val="32"/>
      <w:sz w:val="26"/>
      <w:szCs w:val="32"/>
    </w:rPr>
  </w:style>
  <w:style w:type="paragraph" w:styleId="ListBullet">
    <w:name w:val="List Bullet"/>
    <w:basedOn w:val="Normal"/>
    <w:link w:val="ListBulletChar"/>
    <w:autoRedefine/>
    <w:qFormat/>
    <w:rsid w:val="0002271C"/>
    <w:pPr>
      <w:framePr w:hSpace="181" w:wrap="around" w:vAnchor="text" w:hAnchor="margin" w:y="365"/>
      <w:numPr>
        <w:numId w:val="3"/>
      </w:numPr>
      <w:spacing w:before="60"/>
      <w:ind w:left="283" w:hanging="170"/>
    </w:pPr>
    <w:rPr>
      <w:bCs/>
    </w:rPr>
  </w:style>
  <w:style w:type="character" w:customStyle="1" w:styleId="ListBulletChar">
    <w:name w:val="List Bullet Char"/>
    <w:basedOn w:val="DefaultParagraphFont"/>
    <w:link w:val="ListBullet"/>
    <w:rsid w:val="0002271C"/>
    <w:rPr>
      <w:rFonts w:asciiTheme="minorHAnsi" w:hAnsiTheme="minorHAnsi"/>
      <w:bCs/>
      <w:sz w:val="22"/>
      <w:szCs w:val="24"/>
    </w:rPr>
  </w:style>
  <w:style w:type="paragraph" w:styleId="Title">
    <w:name w:val="Title"/>
    <w:basedOn w:val="Normal"/>
    <w:next w:val="Normal"/>
    <w:link w:val="TitleChar"/>
    <w:autoRedefine/>
    <w:uiPriority w:val="10"/>
    <w:qFormat/>
    <w:rsid w:val="00FC5BBE"/>
    <w:pPr>
      <w:pBdr>
        <w:bottom w:val="single" w:sz="8" w:space="4" w:color="4F81BD"/>
      </w:pBdr>
      <w:spacing w:after="120"/>
      <w:ind w:left="357"/>
      <w:contextualSpacing/>
    </w:pPr>
    <w:rPr>
      <w:rFonts w:ascii="Cambria" w:hAnsi="Cambria"/>
      <w:spacing w:val="5"/>
      <w:kern w:val="28"/>
      <w:sz w:val="32"/>
      <w:szCs w:val="52"/>
      <w:lang w:eastAsia="en-US"/>
    </w:rPr>
  </w:style>
  <w:style w:type="character" w:customStyle="1" w:styleId="TitleChar">
    <w:name w:val="Title Char"/>
    <w:basedOn w:val="DefaultParagraphFont"/>
    <w:link w:val="Title"/>
    <w:uiPriority w:val="10"/>
    <w:rsid w:val="00FC5BBE"/>
    <w:rPr>
      <w:rFonts w:ascii="Cambria" w:hAnsi="Cambria"/>
      <w:spacing w:val="5"/>
      <w:kern w:val="28"/>
      <w:sz w:val="32"/>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F00C83"/>
    <w:rPr>
      <w:rFonts w:ascii="Cambria" w:eastAsia="Times New Roman" w:hAnsi="Cambria"/>
      <w:b/>
      <w:bCs/>
      <w:sz w:val="26"/>
      <w:szCs w:val="26"/>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hAnchor="text"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hAnchor="text"/>
    </w:pPr>
    <w:rPr>
      <w:b/>
      <w:bCs/>
    </w:rPr>
  </w:style>
  <w:style w:type="character" w:customStyle="1" w:styleId="StyleListNumberBoldChar">
    <w:name w:val="Style List Number + Bold Char"/>
    <w:basedOn w:val="ListNumberChar"/>
    <w:link w:val="StyleListNumberBold"/>
    <w:rsid w:val="001F6D80"/>
    <w:rPr>
      <w:rFonts w:asciiTheme="minorHAnsi" w:hAnsiTheme="minorHAnsi"/>
      <w:b/>
      <w:bCs/>
      <w:sz w:val="22"/>
      <w:szCs w:val="22"/>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autoRedefine/>
    <w:uiPriority w:val="34"/>
    <w:qFormat/>
    <w:rsid w:val="00F00C83"/>
    <w:pPr>
      <w:numPr>
        <w:numId w:val="11"/>
      </w:numPr>
      <w:contextualSpacing/>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3807EE"/>
    <w:pPr>
      <w:framePr w:hSpace="181" w:wrap="around" w:vAnchor="text" w:hAnchor="margin" w:y="365"/>
      <w:numPr>
        <w:numId w:val="4"/>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character" w:styleId="CommentReference">
    <w:name w:val="annotation reference"/>
    <w:basedOn w:val="DefaultParagraphFont"/>
    <w:uiPriority w:val="99"/>
    <w:semiHidden/>
    <w:unhideWhenUsed/>
    <w:rsid w:val="00C53783"/>
    <w:rPr>
      <w:sz w:val="16"/>
      <w:szCs w:val="16"/>
    </w:rPr>
  </w:style>
  <w:style w:type="paragraph" w:styleId="CommentText">
    <w:name w:val="annotation text"/>
    <w:basedOn w:val="Normal"/>
    <w:link w:val="CommentTextChar"/>
    <w:uiPriority w:val="99"/>
    <w:unhideWhenUsed/>
    <w:rsid w:val="00C53783"/>
    <w:rPr>
      <w:sz w:val="20"/>
      <w:szCs w:val="20"/>
    </w:rPr>
  </w:style>
  <w:style w:type="character" w:customStyle="1" w:styleId="CommentTextChar">
    <w:name w:val="Comment Text Char"/>
    <w:basedOn w:val="DefaultParagraphFont"/>
    <w:link w:val="CommentText"/>
    <w:uiPriority w:val="99"/>
    <w:rsid w:val="00C53783"/>
    <w:rPr>
      <w:rFonts w:ascii="Times New Roman" w:hAnsi="Times New Roman"/>
      <w:lang w:bidi="he-IL"/>
    </w:rPr>
  </w:style>
  <w:style w:type="paragraph" w:styleId="CommentSubject">
    <w:name w:val="annotation subject"/>
    <w:basedOn w:val="CommentText"/>
    <w:next w:val="CommentText"/>
    <w:link w:val="CommentSubjectChar"/>
    <w:uiPriority w:val="99"/>
    <w:semiHidden/>
    <w:unhideWhenUsed/>
    <w:rsid w:val="00C53783"/>
    <w:rPr>
      <w:b/>
      <w:bCs/>
    </w:rPr>
  </w:style>
  <w:style w:type="character" w:customStyle="1" w:styleId="CommentSubjectChar">
    <w:name w:val="Comment Subject Char"/>
    <w:basedOn w:val="CommentTextChar"/>
    <w:link w:val="CommentSubject"/>
    <w:uiPriority w:val="99"/>
    <w:semiHidden/>
    <w:rsid w:val="00C53783"/>
    <w:rPr>
      <w:rFonts w:ascii="Times New Roman" w:hAnsi="Times New Roman"/>
      <w:b/>
      <w:bCs/>
      <w:lang w:bidi="he-IL"/>
    </w:rPr>
  </w:style>
  <w:style w:type="paragraph" w:styleId="Caption">
    <w:name w:val="caption"/>
    <w:basedOn w:val="Normal"/>
    <w:next w:val="Normal"/>
    <w:uiPriority w:val="35"/>
    <w:unhideWhenUsed/>
    <w:qFormat/>
    <w:rsid w:val="00E47F21"/>
    <w:pPr>
      <w:spacing w:after="200"/>
    </w:pPr>
    <w:rPr>
      <w:i/>
      <w:iCs/>
      <w:color w:val="1F497D" w:themeColor="text2"/>
      <w:sz w:val="18"/>
      <w:szCs w:val="18"/>
    </w:rPr>
  </w:style>
  <w:style w:type="character" w:customStyle="1" w:styleId="Heading6Char">
    <w:name w:val="Heading 6 Char"/>
    <w:basedOn w:val="DefaultParagraphFont"/>
    <w:link w:val="Heading6"/>
    <w:uiPriority w:val="9"/>
    <w:rsid w:val="00390AEB"/>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59"/>
    <w:rsid w:val="009A60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2303E"/>
    <w:pPr>
      <w:keepLines/>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62303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6A97"/>
    <w:rPr>
      <w:rFonts w:asciiTheme="minorHAnsi" w:hAnsiTheme="minorHAnsi"/>
      <w:sz w:val="22"/>
      <w:szCs w:val="24"/>
    </w:rPr>
  </w:style>
  <w:style w:type="paragraph" w:styleId="Heading1">
    <w:name w:val="heading 1"/>
    <w:basedOn w:val="Normal"/>
    <w:next w:val="Normal"/>
    <w:link w:val="Heading1Char"/>
    <w:autoRedefine/>
    <w:qFormat/>
    <w:rsid w:val="0048370B"/>
    <w:pPr>
      <w:ind w:left="300"/>
      <w:outlineLvl w:val="0"/>
    </w:pPr>
    <w:rPr>
      <w:rFonts w:ascii="Cambria" w:hAnsi="Cambria"/>
      <w:color w:val="7F7F7F" w:themeColor="text1" w:themeTint="80"/>
      <w:lang w:eastAsia="en-US"/>
    </w:rPr>
  </w:style>
  <w:style w:type="paragraph" w:styleId="Heading2">
    <w:name w:val="heading 2"/>
    <w:basedOn w:val="IntenseQuote"/>
    <w:next w:val="Normal"/>
    <w:link w:val="Heading2Char"/>
    <w:autoRedefine/>
    <w:uiPriority w:val="9"/>
    <w:unhideWhenUsed/>
    <w:qFormat/>
    <w:rsid w:val="007066F8"/>
    <w:pPr>
      <w:numPr>
        <w:numId w:val="2"/>
      </w:numPr>
      <w:outlineLvl w:val="1"/>
    </w:pPr>
    <w:rPr>
      <w:color w:val="auto"/>
      <w:sz w:val="26"/>
    </w:rPr>
  </w:style>
  <w:style w:type="paragraph" w:styleId="Heading3">
    <w:name w:val="heading 3"/>
    <w:basedOn w:val="Normal"/>
    <w:next w:val="Normal"/>
    <w:link w:val="Heading3Char"/>
    <w:uiPriority w:val="9"/>
    <w:unhideWhenUsed/>
    <w:qFormat/>
    <w:rsid w:val="00F00C83"/>
    <w:pPr>
      <w:spacing w:before="12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F6D80"/>
    <w:p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AEB"/>
    <w:pPr>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8370B"/>
    <w:rPr>
      <w:rFonts w:ascii="Cambria" w:hAnsi="Cambria"/>
      <w:color w:val="7F7F7F" w:themeColor="text1" w:themeTint="80"/>
      <w:sz w:val="22"/>
      <w:szCs w:val="24"/>
      <w:lang w:eastAsia="en-US"/>
    </w:rPr>
  </w:style>
  <w:style w:type="paragraph" w:customStyle="1" w:styleId="ContentsHead">
    <w:name w:val="ContentsHead"/>
    <w:basedOn w:val="Normal"/>
    <w:link w:val="ContentsHeadChar"/>
    <w:autoRedefine/>
    <w:rsid w:val="000C1576"/>
    <w:pPr>
      <w:tabs>
        <w:tab w:val="center" w:pos="4533"/>
        <w:tab w:val="left" w:pos="9072"/>
      </w:tabs>
      <w:overflowPunct w:val="0"/>
      <w:autoSpaceDE w:val="0"/>
      <w:autoSpaceDN w:val="0"/>
      <w:adjustRightInd w:val="0"/>
      <w:spacing w:after="100" w:afterAutospacing="1" w:line="340" w:lineRule="atLeast"/>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F00C83"/>
    <w:rPr>
      <w:rFonts w:asciiTheme="minorHAnsi" w:hAnsiTheme="minorHAnsi"/>
      <w:sz w:val="22"/>
      <w:szCs w:val="22"/>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F00C83"/>
    <w:pPr>
      <w:numPr>
        <w:numId w:val="12"/>
      </w:numPr>
      <w:ind w:left="284" w:hanging="227"/>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rPr>
  </w:style>
  <w:style w:type="character" w:customStyle="1" w:styleId="Heading2Char">
    <w:name w:val="Heading 2 Char"/>
    <w:basedOn w:val="DefaultParagraphFont"/>
    <w:link w:val="Heading2"/>
    <w:uiPriority w:val="9"/>
    <w:rsid w:val="007066F8"/>
    <w:rPr>
      <w:rFonts w:ascii="Cambria" w:hAnsi="Cambria"/>
      <w:iCs/>
      <w:kern w:val="32"/>
      <w:sz w:val="26"/>
      <w:szCs w:val="32"/>
    </w:rPr>
  </w:style>
  <w:style w:type="paragraph" w:styleId="ListBullet">
    <w:name w:val="List Bullet"/>
    <w:basedOn w:val="Normal"/>
    <w:link w:val="ListBulletChar"/>
    <w:autoRedefine/>
    <w:qFormat/>
    <w:rsid w:val="0002271C"/>
    <w:pPr>
      <w:framePr w:hSpace="181" w:wrap="around" w:vAnchor="text" w:hAnchor="margin" w:y="365"/>
      <w:numPr>
        <w:numId w:val="3"/>
      </w:numPr>
      <w:spacing w:before="60"/>
      <w:ind w:left="283" w:hanging="170"/>
    </w:pPr>
    <w:rPr>
      <w:bCs/>
    </w:rPr>
  </w:style>
  <w:style w:type="character" w:customStyle="1" w:styleId="ListBulletChar">
    <w:name w:val="List Bullet Char"/>
    <w:basedOn w:val="DefaultParagraphFont"/>
    <w:link w:val="ListBullet"/>
    <w:rsid w:val="0002271C"/>
    <w:rPr>
      <w:rFonts w:asciiTheme="minorHAnsi" w:hAnsiTheme="minorHAnsi"/>
      <w:bCs/>
      <w:sz w:val="22"/>
      <w:szCs w:val="24"/>
    </w:rPr>
  </w:style>
  <w:style w:type="paragraph" w:styleId="Title">
    <w:name w:val="Title"/>
    <w:basedOn w:val="Normal"/>
    <w:next w:val="Normal"/>
    <w:link w:val="TitleChar"/>
    <w:autoRedefine/>
    <w:uiPriority w:val="10"/>
    <w:qFormat/>
    <w:rsid w:val="00FC5BBE"/>
    <w:pPr>
      <w:pBdr>
        <w:bottom w:val="single" w:sz="8" w:space="4" w:color="4F81BD"/>
      </w:pBdr>
      <w:spacing w:after="120"/>
      <w:ind w:left="357"/>
      <w:contextualSpacing/>
    </w:pPr>
    <w:rPr>
      <w:rFonts w:ascii="Cambria" w:hAnsi="Cambria"/>
      <w:spacing w:val="5"/>
      <w:kern w:val="28"/>
      <w:sz w:val="32"/>
      <w:szCs w:val="52"/>
      <w:lang w:eastAsia="en-US"/>
    </w:rPr>
  </w:style>
  <w:style w:type="character" w:customStyle="1" w:styleId="TitleChar">
    <w:name w:val="Title Char"/>
    <w:basedOn w:val="DefaultParagraphFont"/>
    <w:link w:val="Title"/>
    <w:uiPriority w:val="10"/>
    <w:rsid w:val="00FC5BBE"/>
    <w:rPr>
      <w:rFonts w:ascii="Cambria" w:hAnsi="Cambria"/>
      <w:spacing w:val="5"/>
      <w:kern w:val="28"/>
      <w:sz w:val="32"/>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F00C83"/>
    <w:rPr>
      <w:rFonts w:ascii="Cambria" w:eastAsia="Times New Roman" w:hAnsi="Cambria"/>
      <w:b/>
      <w:bCs/>
      <w:sz w:val="26"/>
      <w:szCs w:val="26"/>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hAnchor="text"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hAnchor="text"/>
    </w:pPr>
    <w:rPr>
      <w:b/>
      <w:bCs/>
    </w:rPr>
  </w:style>
  <w:style w:type="character" w:customStyle="1" w:styleId="StyleListNumberBoldChar">
    <w:name w:val="Style List Number + Bold Char"/>
    <w:basedOn w:val="ListNumberChar"/>
    <w:link w:val="StyleListNumberBold"/>
    <w:rsid w:val="001F6D80"/>
    <w:rPr>
      <w:rFonts w:asciiTheme="minorHAnsi" w:hAnsiTheme="minorHAnsi"/>
      <w:b/>
      <w:bCs/>
      <w:sz w:val="22"/>
      <w:szCs w:val="22"/>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autoRedefine/>
    <w:uiPriority w:val="34"/>
    <w:qFormat/>
    <w:rsid w:val="00F00C83"/>
    <w:pPr>
      <w:numPr>
        <w:numId w:val="11"/>
      </w:numPr>
      <w:contextualSpacing/>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3807EE"/>
    <w:pPr>
      <w:framePr w:hSpace="181" w:wrap="around" w:vAnchor="text" w:hAnchor="margin" w:y="365"/>
      <w:numPr>
        <w:numId w:val="4"/>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character" w:styleId="CommentReference">
    <w:name w:val="annotation reference"/>
    <w:basedOn w:val="DefaultParagraphFont"/>
    <w:uiPriority w:val="99"/>
    <w:semiHidden/>
    <w:unhideWhenUsed/>
    <w:rsid w:val="00C53783"/>
    <w:rPr>
      <w:sz w:val="16"/>
      <w:szCs w:val="16"/>
    </w:rPr>
  </w:style>
  <w:style w:type="paragraph" w:styleId="CommentText">
    <w:name w:val="annotation text"/>
    <w:basedOn w:val="Normal"/>
    <w:link w:val="CommentTextChar"/>
    <w:uiPriority w:val="99"/>
    <w:unhideWhenUsed/>
    <w:rsid w:val="00C53783"/>
    <w:rPr>
      <w:sz w:val="20"/>
      <w:szCs w:val="20"/>
    </w:rPr>
  </w:style>
  <w:style w:type="character" w:customStyle="1" w:styleId="CommentTextChar">
    <w:name w:val="Comment Text Char"/>
    <w:basedOn w:val="DefaultParagraphFont"/>
    <w:link w:val="CommentText"/>
    <w:uiPriority w:val="99"/>
    <w:rsid w:val="00C53783"/>
    <w:rPr>
      <w:rFonts w:ascii="Times New Roman" w:hAnsi="Times New Roman"/>
      <w:lang w:bidi="he-IL"/>
    </w:rPr>
  </w:style>
  <w:style w:type="paragraph" w:styleId="CommentSubject">
    <w:name w:val="annotation subject"/>
    <w:basedOn w:val="CommentText"/>
    <w:next w:val="CommentText"/>
    <w:link w:val="CommentSubjectChar"/>
    <w:uiPriority w:val="99"/>
    <w:semiHidden/>
    <w:unhideWhenUsed/>
    <w:rsid w:val="00C53783"/>
    <w:rPr>
      <w:b/>
      <w:bCs/>
    </w:rPr>
  </w:style>
  <w:style w:type="character" w:customStyle="1" w:styleId="CommentSubjectChar">
    <w:name w:val="Comment Subject Char"/>
    <w:basedOn w:val="CommentTextChar"/>
    <w:link w:val="CommentSubject"/>
    <w:uiPriority w:val="99"/>
    <w:semiHidden/>
    <w:rsid w:val="00C53783"/>
    <w:rPr>
      <w:rFonts w:ascii="Times New Roman" w:hAnsi="Times New Roman"/>
      <w:b/>
      <w:bCs/>
      <w:lang w:bidi="he-IL"/>
    </w:rPr>
  </w:style>
  <w:style w:type="paragraph" w:styleId="Caption">
    <w:name w:val="caption"/>
    <w:basedOn w:val="Normal"/>
    <w:next w:val="Normal"/>
    <w:uiPriority w:val="35"/>
    <w:unhideWhenUsed/>
    <w:qFormat/>
    <w:rsid w:val="00E47F21"/>
    <w:pPr>
      <w:spacing w:after="200"/>
    </w:pPr>
    <w:rPr>
      <w:i/>
      <w:iCs/>
      <w:color w:val="1F497D" w:themeColor="text2"/>
      <w:sz w:val="18"/>
      <w:szCs w:val="18"/>
    </w:rPr>
  </w:style>
  <w:style w:type="character" w:customStyle="1" w:styleId="Heading6Char">
    <w:name w:val="Heading 6 Char"/>
    <w:basedOn w:val="DefaultParagraphFont"/>
    <w:link w:val="Heading6"/>
    <w:uiPriority w:val="9"/>
    <w:rsid w:val="00390AEB"/>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59"/>
    <w:rsid w:val="009A60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2303E"/>
    <w:pPr>
      <w:keepLines/>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6230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891">
      <w:bodyDiv w:val="1"/>
      <w:marLeft w:val="0"/>
      <w:marRight w:val="0"/>
      <w:marTop w:val="0"/>
      <w:marBottom w:val="0"/>
      <w:divBdr>
        <w:top w:val="none" w:sz="0" w:space="0" w:color="auto"/>
        <w:left w:val="none" w:sz="0" w:space="0" w:color="auto"/>
        <w:bottom w:val="none" w:sz="0" w:space="0" w:color="auto"/>
        <w:right w:val="none" w:sz="0" w:space="0" w:color="auto"/>
      </w:divBdr>
    </w:div>
    <w:div w:id="110247996">
      <w:bodyDiv w:val="1"/>
      <w:marLeft w:val="0"/>
      <w:marRight w:val="0"/>
      <w:marTop w:val="0"/>
      <w:marBottom w:val="0"/>
      <w:divBdr>
        <w:top w:val="none" w:sz="0" w:space="0" w:color="auto"/>
        <w:left w:val="none" w:sz="0" w:space="0" w:color="auto"/>
        <w:bottom w:val="none" w:sz="0" w:space="0" w:color="auto"/>
        <w:right w:val="none" w:sz="0" w:space="0" w:color="auto"/>
      </w:divBdr>
    </w:div>
    <w:div w:id="373697665">
      <w:bodyDiv w:val="1"/>
      <w:marLeft w:val="0"/>
      <w:marRight w:val="0"/>
      <w:marTop w:val="0"/>
      <w:marBottom w:val="0"/>
      <w:divBdr>
        <w:top w:val="none" w:sz="0" w:space="0" w:color="auto"/>
        <w:left w:val="none" w:sz="0" w:space="0" w:color="auto"/>
        <w:bottom w:val="none" w:sz="0" w:space="0" w:color="auto"/>
        <w:right w:val="none" w:sz="0" w:space="0" w:color="auto"/>
      </w:divBdr>
    </w:div>
    <w:div w:id="395082073">
      <w:bodyDiv w:val="1"/>
      <w:marLeft w:val="0"/>
      <w:marRight w:val="0"/>
      <w:marTop w:val="0"/>
      <w:marBottom w:val="0"/>
      <w:divBdr>
        <w:top w:val="none" w:sz="0" w:space="0" w:color="auto"/>
        <w:left w:val="none" w:sz="0" w:space="0" w:color="auto"/>
        <w:bottom w:val="none" w:sz="0" w:space="0" w:color="auto"/>
        <w:right w:val="none" w:sz="0" w:space="0" w:color="auto"/>
      </w:divBdr>
    </w:div>
    <w:div w:id="398016427">
      <w:bodyDiv w:val="1"/>
      <w:marLeft w:val="0"/>
      <w:marRight w:val="0"/>
      <w:marTop w:val="0"/>
      <w:marBottom w:val="0"/>
      <w:divBdr>
        <w:top w:val="none" w:sz="0" w:space="0" w:color="auto"/>
        <w:left w:val="none" w:sz="0" w:space="0" w:color="auto"/>
        <w:bottom w:val="none" w:sz="0" w:space="0" w:color="auto"/>
        <w:right w:val="none" w:sz="0" w:space="0" w:color="auto"/>
      </w:divBdr>
    </w:div>
    <w:div w:id="521750360">
      <w:bodyDiv w:val="1"/>
      <w:marLeft w:val="0"/>
      <w:marRight w:val="0"/>
      <w:marTop w:val="0"/>
      <w:marBottom w:val="0"/>
      <w:divBdr>
        <w:top w:val="none" w:sz="0" w:space="0" w:color="auto"/>
        <w:left w:val="none" w:sz="0" w:space="0" w:color="auto"/>
        <w:bottom w:val="none" w:sz="0" w:space="0" w:color="auto"/>
        <w:right w:val="none" w:sz="0" w:space="0" w:color="auto"/>
      </w:divBdr>
    </w:div>
    <w:div w:id="616716371">
      <w:bodyDiv w:val="1"/>
      <w:marLeft w:val="0"/>
      <w:marRight w:val="0"/>
      <w:marTop w:val="0"/>
      <w:marBottom w:val="0"/>
      <w:divBdr>
        <w:top w:val="none" w:sz="0" w:space="0" w:color="auto"/>
        <w:left w:val="none" w:sz="0" w:space="0" w:color="auto"/>
        <w:bottom w:val="none" w:sz="0" w:space="0" w:color="auto"/>
        <w:right w:val="none" w:sz="0" w:space="0" w:color="auto"/>
      </w:divBdr>
    </w:div>
    <w:div w:id="661394728">
      <w:bodyDiv w:val="1"/>
      <w:marLeft w:val="0"/>
      <w:marRight w:val="0"/>
      <w:marTop w:val="0"/>
      <w:marBottom w:val="0"/>
      <w:divBdr>
        <w:top w:val="none" w:sz="0" w:space="0" w:color="auto"/>
        <w:left w:val="none" w:sz="0" w:space="0" w:color="auto"/>
        <w:bottom w:val="none" w:sz="0" w:space="0" w:color="auto"/>
        <w:right w:val="none" w:sz="0" w:space="0" w:color="auto"/>
      </w:divBdr>
    </w:div>
    <w:div w:id="990720396">
      <w:bodyDiv w:val="1"/>
      <w:marLeft w:val="0"/>
      <w:marRight w:val="0"/>
      <w:marTop w:val="0"/>
      <w:marBottom w:val="0"/>
      <w:divBdr>
        <w:top w:val="none" w:sz="0" w:space="0" w:color="auto"/>
        <w:left w:val="none" w:sz="0" w:space="0" w:color="auto"/>
        <w:bottom w:val="none" w:sz="0" w:space="0" w:color="auto"/>
        <w:right w:val="none" w:sz="0" w:space="0" w:color="auto"/>
      </w:divBdr>
    </w:div>
    <w:div w:id="1011369704">
      <w:bodyDiv w:val="1"/>
      <w:marLeft w:val="0"/>
      <w:marRight w:val="0"/>
      <w:marTop w:val="0"/>
      <w:marBottom w:val="0"/>
      <w:divBdr>
        <w:top w:val="none" w:sz="0" w:space="0" w:color="auto"/>
        <w:left w:val="none" w:sz="0" w:space="0" w:color="auto"/>
        <w:bottom w:val="none" w:sz="0" w:space="0" w:color="auto"/>
        <w:right w:val="none" w:sz="0" w:space="0" w:color="auto"/>
      </w:divBdr>
    </w:div>
    <w:div w:id="1498040020">
      <w:bodyDiv w:val="1"/>
      <w:marLeft w:val="0"/>
      <w:marRight w:val="0"/>
      <w:marTop w:val="0"/>
      <w:marBottom w:val="0"/>
      <w:divBdr>
        <w:top w:val="none" w:sz="0" w:space="0" w:color="auto"/>
        <w:left w:val="none" w:sz="0" w:space="0" w:color="auto"/>
        <w:bottom w:val="none" w:sz="0" w:space="0" w:color="auto"/>
        <w:right w:val="none" w:sz="0" w:space="0" w:color="auto"/>
      </w:divBdr>
    </w:div>
    <w:div w:id="1693065069">
      <w:bodyDiv w:val="1"/>
      <w:marLeft w:val="0"/>
      <w:marRight w:val="0"/>
      <w:marTop w:val="0"/>
      <w:marBottom w:val="0"/>
      <w:divBdr>
        <w:top w:val="none" w:sz="0" w:space="0" w:color="auto"/>
        <w:left w:val="none" w:sz="0" w:space="0" w:color="auto"/>
        <w:bottom w:val="none" w:sz="0" w:space="0" w:color="auto"/>
        <w:right w:val="none" w:sz="0" w:space="0" w:color="auto"/>
      </w:divBdr>
    </w:div>
    <w:div w:id="1745562839">
      <w:bodyDiv w:val="1"/>
      <w:marLeft w:val="0"/>
      <w:marRight w:val="0"/>
      <w:marTop w:val="0"/>
      <w:marBottom w:val="0"/>
      <w:divBdr>
        <w:top w:val="none" w:sz="0" w:space="0" w:color="auto"/>
        <w:left w:val="none" w:sz="0" w:space="0" w:color="auto"/>
        <w:bottom w:val="none" w:sz="0" w:space="0" w:color="auto"/>
        <w:right w:val="none" w:sz="0" w:space="0" w:color="auto"/>
      </w:divBdr>
    </w:div>
    <w:div w:id="1749811717">
      <w:bodyDiv w:val="1"/>
      <w:marLeft w:val="0"/>
      <w:marRight w:val="0"/>
      <w:marTop w:val="0"/>
      <w:marBottom w:val="0"/>
      <w:divBdr>
        <w:top w:val="none" w:sz="0" w:space="0" w:color="auto"/>
        <w:left w:val="none" w:sz="0" w:space="0" w:color="auto"/>
        <w:bottom w:val="none" w:sz="0" w:space="0" w:color="auto"/>
        <w:right w:val="none" w:sz="0" w:space="0" w:color="auto"/>
      </w:divBdr>
    </w:div>
    <w:div w:id="19910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ritesite.elearn.usyd.edu.a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Ahmedabad\Ethnography%20course\Ethno%20AU%20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5957-88DA-44E5-ABB1-C6E7FADE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Ethno AU template2.dotx</Template>
  <TotalTime>3</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3678</CharactersWithSpaces>
  <SharedDoc>false</SharedDoc>
  <HLinks>
    <vt:vector size="144" baseType="variant">
      <vt:variant>
        <vt:i4>4653151</vt:i4>
      </vt:variant>
      <vt:variant>
        <vt:i4>72</vt:i4>
      </vt:variant>
      <vt:variant>
        <vt:i4>0</vt:i4>
      </vt:variant>
      <vt:variant>
        <vt:i4>5</vt:i4>
      </vt:variant>
      <vt:variant>
        <vt:lpwstr>http://libguides.library.usyd.edu.au/endnote</vt:lpwstr>
      </vt:variant>
      <vt:variant>
        <vt:lpwstr/>
      </vt:variant>
      <vt:variant>
        <vt:i4>4980814</vt:i4>
      </vt:variant>
      <vt:variant>
        <vt:i4>69</vt:i4>
      </vt:variant>
      <vt:variant>
        <vt:i4>0</vt:i4>
      </vt:variant>
      <vt:variant>
        <vt:i4>5</vt:i4>
      </vt:variant>
      <vt:variant>
        <vt:lpwstr>http://www.library.usyd.edu.au/elearning/learn/referencing/index.php</vt:lpwstr>
      </vt:variant>
      <vt:variant>
        <vt:lpwstr/>
      </vt:variant>
      <vt:variant>
        <vt:i4>4784216</vt:i4>
      </vt:variant>
      <vt:variant>
        <vt:i4>66</vt:i4>
      </vt:variant>
      <vt:variant>
        <vt:i4>0</vt:i4>
      </vt:variant>
      <vt:variant>
        <vt:i4>5</vt:i4>
      </vt:variant>
      <vt:variant>
        <vt:lpwstr>http://writesite.elearn.usyd.edu.au/</vt:lpwstr>
      </vt:variant>
      <vt:variant>
        <vt:lpwstr/>
      </vt:variant>
      <vt:variant>
        <vt:i4>4784216</vt:i4>
      </vt:variant>
      <vt:variant>
        <vt:i4>63</vt:i4>
      </vt:variant>
      <vt:variant>
        <vt:i4>0</vt:i4>
      </vt:variant>
      <vt:variant>
        <vt:i4>5</vt:i4>
      </vt:variant>
      <vt:variant>
        <vt:lpwstr>http://writesite.elearn.usyd.edu.au/</vt:lpwstr>
      </vt:variant>
      <vt:variant>
        <vt:lpwstr/>
      </vt:variant>
      <vt:variant>
        <vt:i4>4784216</vt:i4>
      </vt:variant>
      <vt:variant>
        <vt:i4>60</vt:i4>
      </vt:variant>
      <vt:variant>
        <vt:i4>0</vt:i4>
      </vt:variant>
      <vt:variant>
        <vt:i4>5</vt:i4>
      </vt:variant>
      <vt:variant>
        <vt:lpwstr>http://writesite.elearn.usyd.edu.au/</vt:lpwstr>
      </vt:variant>
      <vt:variant>
        <vt:lpwstr/>
      </vt:variant>
      <vt:variant>
        <vt:i4>4784216</vt:i4>
      </vt:variant>
      <vt:variant>
        <vt:i4>57</vt:i4>
      </vt:variant>
      <vt:variant>
        <vt:i4>0</vt:i4>
      </vt:variant>
      <vt:variant>
        <vt:i4>5</vt:i4>
      </vt:variant>
      <vt:variant>
        <vt:lpwstr>http://writesite.elearn.usyd.edu.au/</vt:lpwstr>
      </vt:variant>
      <vt:variant>
        <vt:lpwstr/>
      </vt:variant>
      <vt:variant>
        <vt:i4>4784216</vt:i4>
      </vt:variant>
      <vt:variant>
        <vt:i4>54</vt:i4>
      </vt:variant>
      <vt:variant>
        <vt:i4>0</vt:i4>
      </vt:variant>
      <vt:variant>
        <vt:i4>5</vt:i4>
      </vt:variant>
      <vt:variant>
        <vt:lpwstr>http://writesite.elearn.usyd.edu.au/</vt:lpwstr>
      </vt:variant>
      <vt:variant>
        <vt:lpwstr/>
      </vt:variant>
      <vt:variant>
        <vt:i4>4784216</vt:i4>
      </vt:variant>
      <vt:variant>
        <vt:i4>51</vt:i4>
      </vt:variant>
      <vt:variant>
        <vt:i4>0</vt:i4>
      </vt:variant>
      <vt:variant>
        <vt:i4>5</vt:i4>
      </vt:variant>
      <vt:variant>
        <vt:lpwstr>http://writesite.elearn.usyd.edu.au/</vt:lpwstr>
      </vt:variant>
      <vt:variant>
        <vt:lpwstr/>
      </vt:variant>
      <vt:variant>
        <vt:i4>4784216</vt:i4>
      </vt:variant>
      <vt:variant>
        <vt:i4>48</vt:i4>
      </vt:variant>
      <vt:variant>
        <vt:i4>0</vt:i4>
      </vt:variant>
      <vt:variant>
        <vt:i4>5</vt:i4>
      </vt:variant>
      <vt:variant>
        <vt:lpwstr>http://writesite.elearn.usyd.edu.au/</vt:lpwstr>
      </vt:variant>
      <vt:variant>
        <vt:lpwstr/>
      </vt:variant>
      <vt:variant>
        <vt:i4>6488153</vt:i4>
      </vt:variant>
      <vt:variant>
        <vt:i4>45</vt:i4>
      </vt:variant>
      <vt:variant>
        <vt:i4>0</vt:i4>
      </vt:variant>
      <vt:variant>
        <vt:i4>5</vt:i4>
      </vt:variant>
      <vt:variant>
        <vt:lpwstr>http://www.it.usyd.edu.au/current_students/postgrad_coursework/policies/academic_honesty.shtml</vt:lpwstr>
      </vt:variant>
      <vt:variant>
        <vt:lpwstr/>
      </vt:variant>
      <vt:variant>
        <vt:i4>4784216</vt:i4>
      </vt:variant>
      <vt:variant>
        <vt:i4>42</vt:i4>
      </vt:variant>
      <vt:variant>
        <vt:i4>0</vt:i4>
      </vt:variant>
      <vt:variant>
        <vt:i4>5</vt:i4>
      </vt:variant>
      <vt:variant>
        <vt:lpwstr>http://writesite.elearn.usyd.edu.au/</vt:lpwstr>
      </vt:variant>
      <vt:variant>
        <vt:lpwstr/>
      </vt:variant>
      <vt:variant>
        <vt:i4>4653151</vt:i4>
      </vt:variant>
      <vt:variant>
        <vt:i4>39</vt:i4>
      </vt:variant>
      <vt:variant>
        <vt:i4>0</vt:i4>
      </vt:variant>
      <vt:variant>
        <vt:i4>5</vt:i4>
      </vt:variant>
      <vt:variant>
        <vt:lpwstr>http://libguides.library.usyd.edu.au/endnote</vt:lpwstr>
      </vt:variant>
      <vt:variant>
        <vt:lpwstr/>
      </vt:variant>
      <vt:variant>
        <vt:i4>4980814</vt:i4>
      </vt:variant>
      <vt:variant>
        <vt:i4>36</vt:i4>
      </vt:variant>
      <vt:variant>
        <vt:i4>0</vt:i4>
      </vt:variant>
      <vt:variant>
        <vt:i4>5</vt:i4>
      </vt:variant>
      <vt:variant>
        <vt:lpwstr>http://www.library.usyd.edu.au/elearning/learn/referencing/index.php</vt:lpwstr>
      </vt:variant>
      <vt:variant>
        <vt:lpwstr/>
      </vt:variant>
      <vt:variant>
        <vt:i4>4784216</vt:i4>
      </vt:variant>
      <vt:variant>
        <vt:i4>33</vt:i4>
      </vt:variant>
      <vt:variant>
        <vt:i4>0</vt:i4>
      </vt:variant>
      <vt:variant>
        <vt:i4>5</vt:i4>
      </vt:variant>
      <vt:variant>
        <vt:lpwstr>http://writesite.elearn.usyd.edu.au/</vt:lpwstr>
      </vt:variant>
      <vt:variant>
        <vt:lpwstr/>
      </vt:variant>
      <vt:variant>
        <vt:i4>5439561</vt:i4>
      </vt:variant>
      <vt:variant>
        <vt:i4>30</vt:i4>
      </vt:variant>
      <vt:variant>
        <vt:i4>0</vt:i4>
      </vt:variant>
      <vt:variant>
        <vt:i4>5</vt:i4>
      </vt:variant>
      <vt:variant>
        <vt:lpwstr>http://www.library.usyd.edu.au/elearning/learn/journalarticles/index.php</vt:lpwstr>
      </vt:variant>
      <vt:variant>
        <vt:lpwstr/>
      </vt:variant>
      <vt:variant>
        <vt:i4>5636176</vt:i4>
      </vt:variant>
      <vt:variant>
        <vt:i4>27</vt:i4>
      </vt:variant>
      <vt:variant>
        <vt:i4>0</vt:i4>
      </vt:variant>
      <vt:variant>
        <vt:i4>5</vt:i4>
      </vt:variant>
      <vt:variant>
        <vt:lpwstr>http://www.library.usyd.edu.au/elearning/learn/schvsnonsch/index.php</vt:lpwstr>
      </vt:variant>
      <vt:variant>
        <vt:lpwstr/>
      </vt:variant>
      <vt:variant>
        <vt:i4>4784216</vt:i4>
      </vt:variant>
      <vt:variant>
        <vt:i4>24</vt:i4>
      </vt:variant>
      <vt:variant>
        <vt:i4>0</vt:i4>
      </vt:variant>
      <vt:variant>
        <vt:i4>5</vt:i4>
      </vt:variant>
      <vt:variant>
        <vt:lpwstr>http://writesite.elearn.usyd.edu.au/</vt:lpwstr>
      </vt:variant>
      <vt:variant>
        <vt:lpwstr/>
      </vt:variant>
      <vt:variant>
        <vt:i4>4784216</vt:i4>
      </vt:variant>
      <vt:variant>
        <vt:i4>21</vt:i4>
      </vt:variant>
      <vt:variant>
        <vt:i4>0</vt:i4>
      </vt:variant>
      <vt:variant>
        <vt:i4>5</vt:i4>
      </vt:variant>
      <vt:variant>
        <vt:lpwstr>http://writesite.elearn.usyd.edu.au/</vt:lpwstr>
      </vt:variant>
      <vt:variant>
        <vt:lpwstr/>
      </vt:variant>
      <vt:variant>
        <vt:i4>4784216</vt:i4>
      </vt:variant>
      <vt:variant>
        <vt:i4>18</vt:i4>
      </vt:variant>
      <vt:variant>
        <vt:i4>0</vt:i4>
      </vt:variant>
      <vt:variant>
        <vt:i4>5</vt:i4>
      </vt:variant>
      <vt:variant>
        <vt:lpwstr>http://writesite.elearn.usyd.edu.au/</vt:lpwstr>
      </vt:variant>
      <vt:variant>
        <vt:lpwstr/>
      </vt:variant>
      <vt:variant>
        <vt:i4>6488153</vt:i4>
      </vt:variant>
      <vt:variant>
        <vt:i4>15</vt:i4>
      </vt:variant>
      <vt:variant>
        <vt:i4>0</vt:i4>
      </vt:variant>
      <vt:variant>
        <vt:i4>5</vt:i4>
      </vt:variant>
      <vt:variant>
        <vt:lpwstr>http://www.it.usyd.edu.au/current_students/postgrad_coursework/policies/academic_honesty.shtml</vt:lpwstr>
      </vt:variant>
      <vt:variant>
        <vt:lpwstr/>
      </vt:variant>
      <vt:variant>
        <vt:i4>4784216</vt:i4>
      </vt:variant>
      <vt:variant>
        <vt:i4>12</vt:i4>
      </vt:variant>
      <vt:variant>
        <vt:i4>0</vt:i4>
      </vt:variant>
      <vt:variant>
        <vt:i4>5</vt:i4>
      </vt:variant>
      <vt:variant>
        <vt:lpwstr>http://writesite.elearn.usyd.edu.au/</vt:lpwstr>
      </vt:variant>
      <vt:variant>
        <vt:lpwstr/>
      </vt:variant>
      <vt:variant>
        <vt:i4>5439498</vt:i4>
      </vt:variant>
      <vt:variant>
        <vt:i4>9</vt:i4>
      </vt:variant>
      <vt:variant>
        <vt:i4>0</vt:i4>
      </vt:variant>
      <vt:variant>
        <vt:i4>5</vt:i4>
      </vt:variant>
      <vt:variant>
        <vt:lpwstr>http://www.imf.org/external/np/tr/2005/tr050408bf.htm</vt:lpwstr>
      </vt:variant>
      <vt:variant>
        <vt:lpwstr/>
      </vt:variant>
      <vt:variant>
        <vt:i4>393287</vt:i4>
      </vt:variant>
      <vt:variant>
        <vt:i4>6</vt:i4>
      </vt:variant>
      <vt:variant>
        <vt:i4>0</vt:i4>
      </vt:variant>
      <vt:variant>
        <vt:i4>5</vt:i4>
      </vt:variant>
      <vt:variant>
        <vt:lpwstr>http://mitworld.mit.edu/video/266</vt:lpwstr>
      </vt:variant>
      <vt:variant>
        <vt:lpwstr/>
      </vt:variant>
      <vt:variant>
        <vt:i4>2097265</vt:i4>
      </vt:variant>
      <vt:variant>
        <vt:i4>0</vt:i4>
      </vt:variant>
      <vt:variant>
        <vt:i4>0</vt:i4>
      </vt:variant>
      <vt:variant>
        <vt:i4>5</vt:i4>
      </vt:variant>
      <vt:variant>
        <vt:lpwstr>http://www.library.usyd.edu.au/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Andrea Stern</cp:lastModifiedBy>
  <cp:revision>3</cp:revision>
  <cp:lastPrinted>2017-03-16T06:41:00Z</cp:lastPrinted>
  <dcterms:created xsi:type="dcterms:W3CDTF">2018-04-25T06:40:00Z</dcterms:created>
  <dcterms:modified xsi:type="dcterms:W3CDTF">2018-04-25T06:42:00Z</dcterms:modified>
</cp:coreProperties>
</file>