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FC" w:rsidRPr="00287C1F" w:rsidRDefault="00381CDA" w:rsidP="00580673">
      <w:pPr>
        <w:pStyle w:val="Title"/>
        <w:rPr>
          <w:rFonts w:eastAsia="Times New Roman"/>
          <w:bCs/>
          <w:spacing w:val="0"/>
          <w:kern w:val="0"/>
          <w:lang w:eastAsia="en-AU" w:bidi="he-IL"/>
        </w:rPr>
      </w:pPr>
      <w:bookmarkStart w:id="0" w:name="_Toc459380262"/>
      <w:r w:rsidRPr="00287C1F">
        <w:t xml:space="preserve">Ass </w:t>
      </w:r>
      <w:r w:rsidR="005B7068">
        <w:t>3</w:t>
      </w:r>
      <w:r w:rsidRPr="00287C1F">
        <w:t xml:space="preserve">: </w:t>
      </w:r>
      <w:r w:rsidR="005C1BF8" w:rsidRPr="00287C1F">
        <w:t>Summari</w:t>
      </w:r>
      <w:r w:rsidR="001921FC" w:rsidRPr="00287C1F">
        <w:t>s</w:t>
      </w:r>
      <w:r w:rsidR="0021720E">
        <w:t>ing</w:t>
      </w:r>
      <w:r w:rsidR="005C1BF8" w:rsidRPr="00287C1F">
        <w:t xml:space="preserve"> </w:t>
      </w:r>
      <w:r w:rsidR="008A73FE" w:rsidRPr="00287C1F">
        <w:t>ideas from your synthesis grid</w:t>
      </w:r>
      <w:r w:rsidR="00E060BA">
        <w:t xml:space="preserve"> and mapping strategies to client’s requirements </w:t>
      </w:r>
      <w:r w:rsidR="00466AAE" w:rsidRPr="00287C1F">
        <w:t>(</w:t>
      </w:r>
      <w:r w:rsidRPr="00287C1F">
        <w:t>I</w:t>
      </w:r>
      <w:r w:rsidR="00466AAE" w:rsidRPr="00287C1F">
        <w:t>ndividual</w:t>
      </w:r>
      <w:r w:rsidR="00287C1F">
        <w:t xml:space="preserve"> </w:t>
      </w:r>
      <w:r w:rsidR="005B7068">
        <w:t>6</w:t>
      </w:r>
      <w:r w:rsidR="007F1AFC" w:rsidRPr="00287C1F">
        <w:rPr>
          <w:rFonts w:eastAsia="Times New Roman"/>
          <w:bCs/>
          <w:spacing w:val="0"/>
          <w:kern w:val="0"/>
          <w:lang w:eastAsia="en-AU" w:bidi="he-IL"/>
        </w:rPr>
        <w:t>%)</w:t>
      </w:r>
      <w:bookmarkEnd w:id="0"/>
    </w:p>
    <w:p w:rsidR="00A43540" w:rsidRDefault="00343671" w:rsidP="00580673">
      <w:pPr>
        <w:pStyle w:val="Heading4"/>
      </w:pPr>
      <w:r>
        <w:t>Bac</w:t>
      </w:r>
      <w:r w:rsidR="00A43540">
        <w:t>kground</w:t>
      </w:r>
    </w:p>
    <w:p w:rsidR="00773E75" w:rsidRDefault="00A43540" w:rsidP="00580673">
      <w:r>
        <w:t xml:space="preserve">In this </w:t>
      </w:r>
      <w:r w:rsidR="00343671">
        <w:t>assignment yo</w:t>
      </w:r>
      <w:r w:rsidR="008C265B">
        <w:t>u</w:t>
      </w:r>
      <w:r w:rsidR="00343671">
        <w:t xml:space="preserve"> will </w:t>
      </w:r>
      <w:r w:rsidR="00773E75">
        <w:t>do the following:</w:t>
      </w:r>
    </w:p>
    <w:p w:rsidR="00773E75" w:rsidRDefault="008261B9" w:rsidP="00580673">
      <w:pPr>
        <w:pStyle w:val="ListNumber"/>
      </w:pPr>
      <w:r>
        <w:t xml:space="preserve"> </w:t>
      </w:r>
      <w:r w:rsidR="006834E6">
        <w:t>Correct</w:t>
      </w:r>
      <w:r w:rsidR="00773E75">
        <w:t xml:space="preserve"> your synthesis grid based on the feedback you got from Ass 2 so that it meets the synthesis grid criteria fully. </w:t>
      </w:r>
      <w:r w:rsidR="00C42689">
        <w:t xml:space="preserve"> </w:t>
      </w:r>
    </w:p>
    <w:p w:rsidR="008C265B" w:rsidRDefault="008261B9" w:rsidP="00580673">
      <w:pPr>
        <w:pStyle w:val="ListNumber"/>
      </w:pPr>
      <w:r>
        <w:t xml:space="preserve"> </w:t>
      </w:r>
      <w:r w:rsidR="00CB79DE">
        <w:t>S</w:t>
      </w:r>
      <w:r w:rsidR="006834E6">
        <w:t>ummarise t</w:t>
      </w:r>
      <w:r w:rsidR="005B7068">
        <w:t>he sources you have found for your IT strategy</w:t>
      </w:r>
    </w:p>
    <w:p w:rsidR="00A43540" w:rsidRDefault="008261B9" w:rsidP="00580673">
      <w:pPr>
        <w:pStyle w:val="ListNumber"/>
      </w:pPr>
      <w:r>
        <w:t xml:space="preserve"> </w:t>
      </w:r>
      <w:r w:rsidR="00CB79DE">
        <w:t>M</w:t>
      </w:r>
      <w:r w:rsidR="004042D4">
        <w:t xml:space="preserve">ap your IT strategy to the </w:t>
      </w:r>
      <w:r w:rsidR="006834E6">
        <w:t>root causes of</w:t>
      </w:r>
      <w:r w:rsidR="004042D4">
        <w:t xml:space="preserve"> the IT problem (Section 5 of the </w:t>
      </w:r>
      <w:r w:rsidR="00CF751A">
        <w:t>Client B</w:t>
      </w:r>
      <w:r w:rsidR="004042D4">
        <w:t>rief</w:t>
      </w:r>
      <w:r w:rsidR="00CF751A">
        <w:t>)</w:t>
      </w:r>
      <w:r w:rsidR="00C112FB">
        <w:t xml:space="preserve"> and the IT goals</w:t>
      </w:r>
      <w:r w:rsidR="00FA16BC">
        <w:t xml:space="preserve"> (Section 6 of the Client Brief)</w:t>
      </w:r>
    </w:p>
    <w:p w:rsidR="006D5F38" w:rsidRDefault="006D5F38" w:rsidP="00580673">
      <w:pPr>
        <w:pStyle w:val="ListNumber"/>
      </w:pPr>
    </w:p>
    <w:p w:rsidR="006D5F38" w:rsidRPr="006D5F38" w:rsidRDefault="006D5F38" w:rsidP="00580673">
      <w:r w:rsidRPr="006D5F38">
        <w:t>Purpose of the Summary</w:t>
      </w:r>
    </w:p>
    <w:p w:rsidR="006D5F38" w:rsidRDefault="006D5F38" w:rsidP="00580673">
      <w:r>
        <w:t>The purpose of summarising the ideas in your synthesis grid is to:</w:t>
      </w:r>
    </w:p>
    <w:p w:rsidR="006D5F38" w:rsidRDefault="006D5F38" w:rsidP="00580673">
      <w:pPr>
        <w:pStyle w:val="ListNumber"/>
        <w:numPr>
          <w:ilvl w:val="0"/>
          <w:numId w:val="31"/>
        </w:numPr>
      </w:pPr>
      <w:r>
        <w:t>help you organise your material around what the client wants you to do for them</w:t>
      </w:r>
    </w:p>
    <w:p w:rsidR="006D5F38" w:rsidRDefault="006D5F38" w:rsidP="00580673">
      <w:pPr>
        <w:pStyle w:val="ListNumber"/>
      </w:pPr>
      <w:r>
        <w:t xml:space="preserve"> help you clarify what is important in the grid and what is missing</w:t>
      </w:r>
    </w:p>
    <w:p w:rsidR="006D5F38" w:rsidRDefault="006D5F38" w:rsidP="00580673">
      <w:pPr>
        <w:pStyle w:val="ListNumber"/>
      </w:pPr>
      <w:r>
        <w:t xml:space="preserve"> </w:t>
      </w:r>
      <w:r w:rsidR="009B4CE5">
        <w:t xml:space="preserve">practice </w:t>
      </w:r>
      <w:r>
        <w:t xml:space="preserve">writing </w:t>
      </w:r>
    </w:p>
    <w:p w:rsidR="00C112FB" w:rsidRDefault="00C112FB" w:rsidP="00580673">
      <w:pPr>
        <w:pStyle w:val="Heading4"/>
      </w:pPr>
      <w:r>
        <w:t>1. Revise the synthesis grid</w:t>
      </w:r>
    </w:p>
    <w:p w:rsidR="00C42689" w:rsidRDefault="00C42689" w:rsidP="00580673"/>
    <w:p w:rsidR="00C112FB" w:rsidRPr="00C112FB" w:rsidRDefault="00C112FB" w:rsidP="00580673">
      <w:r>
        <w:t>Follow the feedback from your Ass 2, and the general feedback given in class, to correct entries in your synthesis grid.</w:t>
      </w:r>
      <w:r w:rsidR="00D23353">
        <w:t xml:space="preserve"> Attach the </w:t>
      </w:r>
      <w:r w:rsidR="00BC255A">
        <w:t xml:space="preserve">revised </w:t>
      </w:r>
      <w:r w:rsidR="00D23353">
        <w:t>synthesis grid to your assignment as an appendix</w:t>
      </w:r>
      <w:r w:rsidR="00BC255A">
        <w:t>.</w:t>
      </w:r>
    </w:p>
    <w:p w:rsidR="00381CDA" w:rsidRDefault="00C112FB" w:rsidP="00580673">
      <w:pPr>
        <w:pStyle w:val="Heading4"/>
      </w:pPr>
      <w:r>
        <w:t xml:space="preserve">2. Summarise the main ideas </w:t>
      </w:r>
      <w:r w:rsidR="00323209">
        <w:t xml:space="preserve">about your chosen IT strategy </w:t>
      </w:r>
      <w:r>
        <w:t>in your synthesis grid</w:t>
      </w:r>
    </w:p>
    <w:p w:rsidR="007E2E51" w:rsidRDefault="007E2E51" w:rsidP="00580673"/>
    <w:p w:rsidR="00BC255A" w:rsidRDefault="00323209" w:rsidP="00580673">
      <w:r>
        <w:t xml:space="preserve">2.3 </w:t>
      </w:r>
      <w:r w:rsidR="00C42689">
        <w:t xml:space="preserve">Structure </w:t>
      </w:r>
      <w:r w:rsidR="00E060BA">
        <w:t xml:space="preserve">and contents </w:t>
      </w:r>
      <w:r w:rsidR="00C42689">
        <w:t>of the summary</w:t>
      </w:r>
    </w:p>
    <w:p w:rsidR="00BC255A" w:rsidRDefault="00BC255A" w:rsidP="00580673">
      <w:pPr>
        <w:pStyle w:val="ListNumber"/>
        <w:numPr>
          <w:ilvl w:val="0"/>
          <w:numId w:val="34"/>
        </w:numPr>
      </w:pPr>
      <w:r>
        <w:t xml:space="preserve">Structure the </w:t>
      </w:r>
      <w:r w:rsidR="007E2E51" w:rsidRPr="00207E34">
        <w:t xml:space="preserve">summary </w:t>
      </w:r>
      <w:r>
        <w:t xml:space="preserve">as a section following the instructions in the document </w:t>
      </w:r>
      <w:r w:rsidRPr="00580673">
        <w:rPr>
          <w:b/>
        </w:rPr>
        <w:t>How to write a section</w:t>
      </w:r>
      <w:r>
        <w:t xml:space="preserve"> in the </w:t>
      </w:r>
      <w:r w:rsidRPr="00580673">
        <w:rPr>
          <w:b/>
        </w:rPr>
        <w:t xml:space="preserve">Evaluation criteria for written </w:t>
      </w:r>
      <w:proofErr w:type="gramStart"/>
      <w:r w:rsidRPr="00580673">
        <w:rPr>
          <w:b/>
        </w:rPr>
        <w:t xml:space="preserve">assignments </w:t>
      </w:r>
      <w:r w:rsidRPr="00580673">
        <w:rPr>
          <w:b/>
        </w:rPr>
        <w:t xml:space="preserve"> </w:t>
      </w:r>
      <w:r w:rsidRPr="00BC255A">
        <w:t>folder</w:t>
      </w:r>
      <w:proofErr w:type="gramEnd"/>
      <w:r>
        <w:t xml:space="preserve"> of the </w:t>
      </w:r>
      <w:r w:rsidRPr="00580673">
        <w:rPr>
          <w:b/>
        </w:rPr>
        <w:t xml:space="preserve"> Assessment information </w:t>
      </w:r>
      <w:r>
        <w:t>module on Canvas.</w:t>
      </w:r>
    </w:p>
    <w:p w:rsidR="00BC255A" w:rsidRDefault="00BC255A" w:rsidP="00580673">
      <w:pPr>
        <w:pStyle w:val="ListNumber"/>
      </w:pPr>
      <w:r>
        <w:t xml:space="preserve">Each paragraph in the section will be about a column heading to which your strategy is relevant. Use the column heading as the heading of your </w:t>
      </w:r>
      <w:proofErr w:type="spellStart"/>
      <w:r>
        <w:t>parapraph</w:t>
      </w:r>
      <w:proofErr w:type="spellEnd"/>
      <w:r>
        <w:t>.</w:t>
      </w:r>
    </w:p>
    <w:p w:rsidR="00CD23D8" w:rsidRDefault="00CD23D8" w:rsidP="00580673">
      <w:pPr>
        <w:pStyle w:val="ListNumber"/>
      </w:pPr>
      <w:r>
        <w:t xml:space="preserve">Under each heading, bring together the ideas from </w:t>
      </w:r>
      <w:r w:rsidR="00BC255A">
        <w:t xml:space="preserve">your </w:t>
      </w:r>
      <w:r>
        <w:t xml:space="preserve">multiple sources in a cohesive paragraph following the instructions in </w:t>
      </w:r>
      <w:r w:rsidR="007B2086">
        <w:t xml:space="preserve">the document </w:t>
      </w:r>
      <w:r w:rsidR="007B2086" w:rsidRPr="00BC255A">
        <w:rPr>
          <w:b/>
        </w:rPr>
        <w:t xml:space="preserve">How to write a paragraph </w:t>
      </w:r>
      <w:r w:rsidR="007B2086">
        <w:t xml:space="preserve">in the folder </w:t>
      </w:r>
      <w:r w:rsidR="007B2086" w:rsidRPr="00BC255A">
        <w:rPr>
          <w:b/>
        </w:rPr>
        <w:t xml:space="preserve">Evaluation criteria for written assignments </w:t>
      </w:r>
      <w:r w:rsidR="007B2086">
        <w:t xml:space="preserve">in the </w:t>
      </w:r>
      <w:r w:rsidR="007B2086" w:rsidRPr="00BC255A">
        <w:rPr>
          <w:b/>
        </w:rPr>
        <w:t xml:space="preserve">Assessment Information </w:t>
      </w:r>
      <w:r w:rsidR="007B2086">
        <w:t>module on Canvas.</w:t>
      </w:r>
    </w:p>
    <w:p w:rsidR="00E060BA" w:rsidRDefault="00E060BA" w:rsidP="00580673">
      <w:pPr>
        <w:pStyle w:val="ListNumber"/>
      </w:pPr>
      <w:r w:rsidRPr="004B0CCE">
        <w:t xml:space="preserve">Cite the sources </w:t>
      </w:r>
      <w:r w:rsidR="008979FC">
        <w:t>in-</w:t>
      </w:r>
      <w:r w:rsidRPr="004B0CCE">
        <w:t xml:space="preserve">text for every sentence in which you refer to them; you cannot put them just at the end of a paragraph. </w:t>
      </w:r>
      <w:r w:rsidR="008979FC" w:rsidRPr="008979FC">
        <w:t>Cite all your sources in text using Endnote, in the format of American Psychological Association (APA 6</w:t>
      </w:r>
      <w:r w:rsidR="008979FC" w:rsidRPr="00BC255A">
        <w:rPr>
          <w:vertAlign w:val="superscript"/>
        </w:rPr>
        <w:t>th</w:t>
      </w:r>
      <w:r w:rsidR="008979FC" w:rsidRPr="008979FC">
        <w:t xml:space="preserve">) as described in: </w:t>
      </w:r>
      <w:hyperlink r:id="rId9" w:history="1">
        <w:r w:rsidR="008979FC" w:rsidRPr="008979FC">
          <w:rPr>
            <w:rStyle w:val="Hyperlink"/>
          </w:rPr>
          <w:t>https://library.sydney.edu.au/help/online-training/referencing/</w:t>
        </w:r>
      </w:hyperlink>
      <w:r w:rsidR="008979FC" w:rsidRPr="00BC255A">
        <w:rPr>
          <w:u w:val="single"/>
        </w:rPr>
        <w:t xml:space="preserve">   </w:t>
      </w:r>
      <w:r w:rsidR="008979FC" w:rsidRPr="008979FC">
        <w:t xml:space="preserve">and </w:t>
      </w:r>
      <w:hyperlink r:id="rId10" w:history="1">
        <w:r w:rsidR="008979FC" w:rsidRPr="008979FC">
          <w:rPr>
            <w:rStyle w:val="Hyperlink"/>
          </w:rPr>
          <w:t>http://libguides.library.usyd.edu.au/citation</w:t>
        </w:r>
      </w:hyperlink>
      <w:r w:rsidR="008979FC" w:rsidRPr="00BC255A">
        <w:rPr>
          <w:u w:val="single"/>
        </w:rPr>
        <w:t xml:space="preserve">.  </w:t>
      </w:r>
    </w:p>
    <w:p w:rsidR="007E2E51" w:rsidRDefault="007E2E51" w:rsidP="00580673"/>
    <w:p w:rsidR="00CB79DE" w:rsidRPr="00207E34" w:rsidRDefault="00CB79DE" w:rsidP="00580673">
      <w:r>
        <w:t xml:space="preserve">The summary should be </w:t>
      </w:r>
      <w:r w:rsidR="00E060BA">
        <w:t>about</w:t>
      </w:r>
      <w:r>
        <w:t xml:space="preserve"> 500 words but may be longer.</w:t>
      </w:r>
    </w:p>
    <w:p w:rsidR="008979FC" w:rsidRDefault="009B4CE5" w:rsidP="00580673">
      <w:pPr>
        <w:pStyle w:val="Heading4"/>
      </w:pPr>
      <w:r>
        <w:lastRenderedPageBreak/>
        <w:t>3</w:t>
      </w:r>
      <w:r w:rsidR="008979FC">
        <w:t xml:space="preserve">. Map your IT strategy to the root causes of the IT problem and the IT </w:t>
      </w:r>
      <w:r w:rsidR="00BC255A">
        <w:t>goals</w:t>
      </w:r>
    </w:p>
    <w:p w:rsidR="00937EE9" w:rsidRPr="00937EE9" w:rsidRDefault="00C66017" w:rsidP="00580673">
      <w:pPr>
        <w:pStyle w:val="ListNumber"/>
        <w:numPr>
          <w:ilvl w:val="0"/>
          <w:numId w:val="35"/>
        </w:numPr>
      </w:pPr>
      <w:r>
        <w:t xml:space="preserve">Fill in the </w:t>
      </w:r>
      <w:r w:rsidR="008822A1">
        <w:t xml:space="preserve">document: </w:t>
      </w:r>
      <w:r w:rsidR="008822A1" w:rsidRPr="00937EE9">
        <w:t xml:space="preserve">Mapping strategies to problems and goals for Ass 3 </w:t>
      </w:r>
      <w:r w:rsidR="008822A1">
        <w:t xml:space="preserve">in </w:t>
      </w:r>
      <w:r w:rsidR="00937EE9">
        <w:t xml:space="preserve">the </w:t>
      </w:r>
      <w:r w:rsidR="00937EE9" w:rsidRPr="00937EE9">
        <w:t>Assignment</w:t>
      </w:r>
      <w:r w:rsidRPr="00937EE9">
        <w:t xml:space="preserve"> </w:t>
      </w:r>
      <w:r w:rsidR="00937EE9" w:rsidRPr="00937EE9">
        <w:t>3 Synthesis</w:t>
      </w:r>
      <w:r w:rsidRPr="00937EE9">
        <w:t xml:space="preserve"> grid summary and strategy map</w:t>
      </w:r>
      <w:r>
        <w:t xml:space="preserve"> folder in the </w:t>
      </w:r>
      <w:r w:rsidRPr="00937EE9">
        <w:t xml:space="preserve">Assessment information module </w:t>
      </w:r>
      <w:r>
        <w:t>on C</w:t>
      </w:r>
      <w:r w:rsidR="00937EE9">
        <w:t>anvas following the processes you used in tutorials.</w:t>
      </w:r>
    </w:p>
    <w:p w:rsidR="00937EE9" w:rsidRPr="00580673" w:rsidRDefault="00937EE9" w:rsidP="00580673">
      <w:pPr>
        <w:pStyle w:val="ListNumber"/>
        <w:numPr>
          <w:ilvl w:val="0"/>
          <w:numId w:val="35"/>
        </w:numPr>
        <w:rPr>
          <w:b/>
        </w:rPr>
      </w:pPr>
      <w:r>
        <w:t>Wherever you have entered information in the grid, indicate which goals are supported by the strategy.</w:t>
      </w:r>
    </w:p>
    <w:p w:rsidR="008979FC" w:rsidRPr="009B4CE5" w:rsidRDefault="009B4CE5" w:rsidP="00580673">
      <w:pPr>
        <w:pStyle w:val="Heading4"/>
      </w:pPr>
      <w:r w:rsidRPr="009B4CE5">
        <w:t>4</w:t>
      </w:r>
      <w:r w:rsidR="00580673">
        <w:t xml:space="preserve">. </w:t>
      </w:r>
      <w:r w:rsidR="008979FC" w:rsidRPr="009B4CE5">
        <w:t xml:space="preserve"> </w:t>
      </w:r>
      <w:r w:rsidR="00BC255A">
        <w:t>Revise and expand your g</w:t>
      </w:r>
      <w:r w:rsidR="008979FC" w:rsidRPr="009B4CE5">
        <w:t>lossary</w:t>
      </w:r>
      <w:r w:rsidR="00BC255A">
        <w:t xml:space="preserve"> from Assignment 2</w:t>
      </w:r>
    </w:p>
    <w:p w:rsidR="00580673" w:rsidRDefault="00580673" w:rsidP="00580673"/>
    <w:p w:rsidR="008979FC" w:rsidRDefault="008979FC" w:rsidP="00580673">
      <w:r w:rsidRPr="008979FC">
        <w:t xml:space="preserve">Construct  a glossary </w:t>
      </w:r>
      <w:r w:rsidR="00580673">
        <w:t xml:space="preserve">(in alphabetical order) </w:t>
      </w:r>
      <w:r w:rsidRPr="008979FC">
        <w:t xml:space="preserve">for Newtown Bank containing definitions and explanations of the terms in the synthesis grid which would not be familiar to a reader with a different background to yours; e.g. SOA, governance, service management,  efficiency, distributed capability, flexibility, process improvement, service, etc.  </w:t>
      </w:r>
    </w:p>
    <w:p w:rsidR="00120A4B" w:rsidRPr="008979FC" w:rsidRDefault="00120A4B" w:rsidP="00580673"/>
    <w:p w:rsidR="00FA16BC" w:rsidRDefault="008979FC" w:rsidP="00580673">
      <w:r w:rsidRPr="008979FC">
        <w:t>Cite (in-text) the source of each definition and explanation.</w:t>
      </w:r>
    </w:p>
    <w:p w:rsidR="005A681E" w:rsidRPr="004B0CCE" w:rsidRDefault="005A681E" w:rsidP="00580673"/>
    <w:p w:rsidR="008979FC" w:rsidRPr="00580673" w:rsidRDefault="009B4CE5" w:rsidP="00580673">
      <w:pPr>
        <w:pStyle w:val="Heading4"/>
      </w:pPr>
      <w:r>
        <w:t>5</w:t>
      </w:r>
      <w:r w:rsidR="00580673" w:rsidRPr="00580673">
        <w:t>. Construct a bibliography of your sources</w:t>
      </w:r>
    </w:p>
    <w:p w:rsidR="008979FC" w:rsidRDefault="008979FC" w:rsidP="00580673">
      <w:r>
        <w:t>•</w:t>
      </w:r>
      <w:r>
        <w:tab/>
        <w:t xml:space="preserve">Using Endnote, in the format of American Psychological Association (APA 6th) as described in: </w:t>
      </w:r>
      <w:hyperlink r:id="rId11" w:history="1">
        <w:r w:rsidRPr="001B24BE">
          <w:rPr>
            <w:rStyle w:val="Hyperlink"/>
          </w:rPr>
          <w:t>https://library.sydney.edu.au/help/online-training/referencing/</w:t>
        </w:r>
      </w:hyperlink>
    </w:p>
    <w:p w:rsidR="008979FC" w:rsidRDefault="008979FC" w:rsidP="00580673">
      <w:proofErr w:type="gramStart"/>
      <w:r>
        <w:t>and</w:t>
      </w:r>
      <w:proofErr w:type="gramEnd"/>
      <w:r>
        <w:t xml:space="preserve"> http://libguides.library.usyd.edu.au/citation </w:t>
      </w:r>
      <w:r>
        <w:cr/>
      </w:r>
    </w:p>
    <w:p w:rsidR="008979FC" w:rsidRDefault="009B4CE5" w:rsidP="00580673">
      <w:r>
        <w:t>6</w:t>
      </w:r>
      <w:r w:rsidR="008979FC">
        <w:t>.  FORMAT YOUR ASSIGNMENT WITH:</w:t>
      </w:r>
    </w:p>
    <w:p w:rsidR="008979FC" w:rsidRPr="00580673" w:rsidRDefault="00580673" w:rsidP="00580673">
      <w:r>
        <w:t>•</w:t>
      </w:r>
      <w:r w:rsidR="008979FC" w:rsidRPr="00580673">
        <w:t xml:space="preserve"> </w:t>
      </w:r>
      <w:r>
        <w:t xml:space="preserve">A </w:t>
      </w:r>
      <w:r w:rsidR="008979FC" w:rsidRPr="00580673">
        <w:t>separate title page showing the title from your client brief</w:t>
      </w:r>
      <w:proofErr w:type="gramStart"/>
      <w:r w:rsidR="008979FC" w:rsidRPr="00580673">
        <w:t xml:space="preserve">,  </w:t>
      </w:r>
      <w:r>
        <w:t>your</w:t>
      </w:r>
      <w:proofErr w:type="gramEnd"/>
      <w:r>
        <w:t xml:space="preserve"> IT strategy, your </w:t>
      </w:r>
      <w:r w:rsidR="008979FC" w:rsidRPr="00580673">
        <w:t>SID and date</w:t>
      </w:r>
    </w:p>
    <w:p w:rsidR="008979FC" w:rsidRPr="00580673" w:rsidRDefault="00580673" w:rsidP="00580673">
      <w:r>
        <w:t xml:space="preserve">• </w:t>
      </w:r>
      <w:r w:rsidR="008979FC" w:rsidRPr="00580673">
        <w:t>A table of contents listing the contents of this report</w:t>
      </w:r>
    </w:p>
    <w:p w:rsidR="008979FC" w:rsidRPr="00580673" w:rsidRDefault="00580673" w:rsidP="00580673">
      <w:r>
        <w:t xml:space="preserve">• </w:t>
      </w:r>
      <w:r w:rsidR="008979FC" w:rsidRPr="00580673">
        <w:t xml:space="preserve">Page headings, section headings, headers and footers showing: title/author/page numbers/date; </w:t>
      </w:r>
    </w:p>
    <w:p w:rsidR="008979FC" w:rsidRPr="00580673" w:rsidRDefault="00580673" w:rsidP="00580673">
      <w:r>
        <w:t xml:space="preserve">• </w:t>
      </w:r>
      <w:r w:rsidR="008979FC" w:rsidRPr="00580673">
        <w:t xml:space="preserve">Sentences, paragraphs, spelling, grammar and punctuation according </w:t>
      </w:r>
      <w:proofErr w:type="gramStart"/>
      <w:r w:rsidR="008979FC" w:rsidRPr="00580673">
        <w:t>to  Module</w:t>
      </w:r>
      <w:proofErr w:type="gramEnd"/>
      <w:r w:rsidR="008979FC" w:rsidRPr="00580673">
        <w:t xml:space="preserve">  1 of the Write Site http://writesite.elearn.usyd.edu.au/ </w:t>
      </w:r>
      <w:r w:rsidR="00176EFE" w:rsidRPr="00580673">
        <w:t>( Use a spelling and grammar checker.</w:t>
      </w:r>
    </w:p>
    <w:p w:rsidR="008979FC" w:rsidRDefault="008979FC" w:rsidP="00580673"/>
    <w:p w:rsidR="008979FC" w:rsidRDefault="009B4CE5" w:rsidP="00580673">
      <w:r>
        <w:t>7</w:t>
      </w:r>
      <w:r w:rsidR="008979FC">
        <w:t xml:space="preserve">.  REFLECT ON YOUR PROCESS OF DOING THIS ASSIGNMENT UNDER THE HEADINGS: </w:t>
      </w:r>
    </w:p>
    <w:p w:rsidR="008979FC" w:rsidRDefault="008979FC" w:rsidP="00580673">
      <w:r>
        <w:t>•</w:t>
      </w:r>
      <w:r>
        <w:tab/>
        <w:t xml:space="preserve">Joys,  </w:t>
      </w:r>
    </w:p>
    <w:p w:rsidR="008979FC" w:rsidRDefault="008979FC" w:rsidP="00580673">
      <w:r>
        <w:t>•</w:t>
      </w:r>
      <w:r>
        <w:tab/>
        <w:t xml:space="preserve">Frustrations, </w:t>
      </w:r>
    </w:p>
    <w:p w:rsidR="008979FC" w:rsidRDefault="008979FC" w:rsidP="00580673">
      <w:r>
        <w:t>•</w:t>
      </w:r>
      <w:r>
        <w:tab/>
        <w:t xml:space="preserve">Learnings, </w:t>
      </w:r>
    </w:p>
    <w:p w:rsidR="008979FC" w:rsidRDefault="008979FC" w:rsidP="00580673">
      <w:r>
        <w:t>•</w:t>
      </w:r>
      <w:r>
        <w:tab/>
        <w:t>Questions/comments</w:t>
      </w:r>
    </w:p>
    <w:p w:rsidR="008979FC" w:rsidRDefault="008979FC" w:rsidP="00580673">
      <w:bookmarkStart w:id="1" w:name="_GoBack"/>
      <w:bookmarkEnd w:id="1"/>
    </w:p>
    <w:sectPr w:rsidR="008979FC" w:rsidSect="00B9394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907" w:right="1440" w:bottom="794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5CB" w:rsidRDefault="006B65CB" w:rsidP="00580673">
      <w:r>
        <w:separator/>
      </w:r>
    </w:p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</w:endnote>
  <w:endnote w:type="continuationSeparator" w:id="0">
    <w:p w:rsidR="006B65CB" w:rsidRDefault="006B65CB" w:rsidP="00580673">
      <w:r>
        <w:continuationSeparator/>
      </w:r>
    </w:p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53" w:rsidRDefault="00D23353" w:rsidP="00580673">
    <w:pPr>
      <w:pStyle w:val="Footer"/>
    </w:pPr>
  </w:p>
  <w:p w:rsidR="004C5D23" w:rsidRDefault="004C5D23" w:rsidP="00580673"/>
  <w:p w:rsidR="004C5D23" w:rsidRDefault="004C5D23" w:rsidP="00580673"/>
  <w:p w:rsidR="004C5D23" w:rsidRDefault="004C5D23" w:rsidP="00580673"/>
  <w:p w:rsidR="00000000" w:rsidRDefault="006B65CB" w:rsidP="00580673"/>
  <w:p w:rsidR="00000000" w:rsidRDefault="006B65CB" w:rsidP="00580673"/>
  <w:p w:rsidR="00000000" w:rsidRDefault="006B65CB" w:rsidP="0058067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9663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F6762" w:rsidRPr="00A204C8" w:rsidRDefault="00EF6762" w:rsidP="00580673">
            <w:pPr>
              <w:pStyle w:val="Footer"/>
            </w:pPr>
            <w:r>
              <w:t>Andrea Stern</w:t>
            </w:r>
            <w:r w:rsidRPr="00A204C8">
              <w:t xml:space="preserve">                     </w:t>
            </w:r>
            <w:r>
              <w:t xml:space="preserve">          </w:t>
            </w:r>
            <w:r w:rsidRPr="00A204C8">
              <w:t xml:space="preserve">             Page </w:t>
            </w:r>
            <w:r w:rsidRPr="00A204C8">
              <w:fldChar w:fldCharType="begin"/>
            </w:r>
            <w:r w:rsidRPr="00A204C8">
              <w:instrText xml:space="preserve"> PAGE </w:instrText>
            </w:r>
            <w:r w:rsidRPr="00A204C8">
              <w:fldChar w:fldCharType="separate"/>
            </w:r>
            <w:r w:rsidR="00580673">
              <w:rPr>
                <w:noProof/>
              </w:rPr>
              <w:t>2</w:t>
            </w:r>
            <w:r w:rsidRPr="00A204C8">
              <w:fldChar w:fldCharType="end"/>
            </w:r>
            <w:r w:rsidRPr="00A204C8">
              <w:t xml:space="preserve"> of </w:t>
            </w:r>
            <w:r w:rsidRPr="00A204C8">
              <w:fldChar w:fldCharType="begin"/>
            </w:r>
            <w:r w:rsidRPr="00A204C8">
              <w:instrText xml:space="preserve"> NUMPAGES  </w:instrText>
            </w:r>
            <w:r w:rsidRPr="00A204C8">
              <w:fldChar w:fldCharType="separate"/>
            </w:r>
            <w:r w:rsidR="00580673">
              <w:rPr>
                <w:noProof/>
              </w:rPr>
              <w:t>2</w:t>
            </w:r>
            <w:r w:rsidRPr="00A204C8">
              <w:fldChar w:fldCharType="end"/>
            </w:r>
            <w:r w:rsidRPr="00A204C8">
              <w:tab/>
            </w:r>
            <w:r w:rsidRPr="00A204C8">
              <w:tab/>
            </w:r>
            <w:r w:rsidRPr="00A204C8">
              <w:tab/>
              <w:t xml:space="preserve">                     </w:t>
            </w:r>
            <w:r w:rsidRPr="00A204C8">
              <w:fldChar w:fldCharType="begin"/>
            </w:r>
            <w:r w:rsidRPr="00A204C8">
              <w:instrText xml:space="preserve"> DATE \@ "d MMM. yy" </w:instrText>
            </w:r>
            <w:r w:rsidRPr="00A204C8">
              <w:fldChar w:fldCharType="separate"/>
            </w:r>
            <w:r w:rsidR="007B2086">
              <w:rPr>
                <w:noProof/>
              </w:rPr>
              <w:t>24 Apr. 18</w:t>
            </w:r>
            <w:r w:rsidRPr="00A204C8">
              <w:fldChar w:fldCharType="end"/>
            </w:r>
            <w:r w:rsidRPr="00A204C8">
              <w:t xml:space="preserve"> </w:t>
            </w:r>
            <w:r w:rsidRPr="00A204C8">
              <w:fldChar w:fldCharType="begin"/>
            </w:r>
            <w:r w:rsidRPr="00A204C8">
              <w:instrText xml:space="preserve"> DATE \@ "HH:mm" </w:instrText>
            </w:r>
            <w:r w:rsidRPr="00A204C8">
              <w:fldChar w:fldCharType="separate"/>
            </w:r>
            <w:r w:rsidR="007B2086">
              <w:rPr>
                <w:noProof/>
              </w:rPr>
              <w:t>17:40</w:t>
            </w:r>
            <w:r w:rsidRPr="00A204C8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5CB" w:rsidRDefault="006B65CB" w:rsidP="00580673">
      <w:r>
        <w:separator/>
      </w:r>
    </w:p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</w:footnote>
  <w:footnote w:type="continuationSeparator" w:id="0">
    <w:p w:rsidR="006B65CB" w:rsidRDefault="006B65CB" w:rsidP="00580673">
      <w:r>
        <w:continuationSeparator/>
      </w:r>
    </w:p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  <w:p w:rsidR="006B65CB" w:rsidRDefault="006B65CB" w:rsidP="005806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353" w:rsidRDefault="00D23353" w:rsidP="00580673">
    <w:pPr>
      <w:pStyle w:val="Header"/>
    </w:pPr>
  </w:p>
  <w:p w:rsidR="004C5D23" w:rsidRDefault="004C5D23" w:rsidP="00580673"/>
  <w:p w:rsidR="004C5D23" w:rsidRDefault="004C5D23" w:rsidP="00580673"/>
  <w:p w:rsidR="004C5D23" w:rsidRDefault="004C5D23" w:rsidP="00580673"/>
  <w:p w:rsidR="00000000" w:rsidRDefault="006B65CB" w:rsidP="00580673"/>
  <w:p w:rsidR="00000000" w:rsidRDefault="006B65CB" w:rsidP="00580673"/>
  <w:p w:rsidR="00000000" w:rsidRDefault="006B65CB" w:rsidP="005806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762" w:rsidRPr="00D23353" w:rsidRDefault="00EF6762" w:rsidP="00580673">
    <w:pPr>
      <w:rPr>
        <w:lang w:eastAsia="en-US" w:bidi="ar-SA"/>
      </w:rPr>
    </w:pPr>
    <w:r w:rsidRPr="00D23353">
      <w:rPr>
        <w:lang w:eastAsia="en-US" w:bidi="ar-SA"/>
      </w:rPr>
      <w:t>University of Sydney | School of IT | INFO5991 Services Science Management and Engineering (SSME)</w:t>
    </w:r>
  </w:p>
  <w:p w:rsidR="004C5D23" w:rsidRDefault="004C5D23" w:rsidP="005806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493"/>
    <w:multiLevelType w:val="hybridMultilevel"/>
    <w:tmpl w:val="E8D869DC"/>
    <w:lvl w:ilvl="0" w:tplc="B03A3A9E">
      <w:start w:val="1"/>
      <w:numFmt w:val="decimal"/>
      <w:pStyle w:val="Heading1info599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6C3E"/>
    <w:multiLevelType w:val="multilevel"/>
    <w:tmpl w:val="9B5CA7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D6EBE"/>
    <w:multiLevelType w:val="hybridMultilevel"/>
    <w:tmpl w:val="5CDAA67E"/>
    <w:lvl w:ilvl="0" w:tplc="C6C282E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96B23"/>
    <w:multiLevelType w:val="hybridMultilevel"/>
    <w:tmpl w:val="FA74DBAA"/>
    <w:lvl w:ilvl="0" w:tplc="5FB05CC4">
      <w:start w:val="1"/>
      <w:numFmt w:val="bullet"/>
      <w:pStyle w:val="ListParagraph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32207"/>
    <w:multiLevelType w:val="hybridMultilevel"/>
    <w:tmpl w:val="4866EF76"/>
    <w:lvl w:ilvl="0" w:tplc="0C09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237A432E"/>
    <w:multiLevelType w:val="hybridMultilevel"/>
    <w:tmpl w:val="0CF6788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C4B07C3"/>
    <w:multiLevelType w:val="hybridMultilevel"/>
    <w:tmpl w:val="F31C0968"/>
    <w:lvl w:ilvl="0" w:tplc="41247A38">
      <w:start w:val="1"/>
      <w:numFmt w:val="decimal"/>
      <w:lvlText w:val="%1."/>
      <w:lvlJc w:val="left"/>
      <w:pPr>
        <w:ind w:left="4471" w:hanging="360"/>
      </w:p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333C4746"/>
    <w:multiLevelType w:val="hybridMultilevel"/>
    <w:tmpl w:val="C0589C26"/>
    <w:lvl w:ilvl="0" w:tplc="D35632DC">
      <w:start w:val="1"/>
      <w:numFmt w:val="decimal"/>
      <w:pStyle w:val="Heading1"/>
      <w:lvlText w:val="%1."/>
      <w:lvlJc w:val="left"/>
      <w:pPr>
        <w:ind w:left="44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36C84"/>
    <w:multiLevelType w:val="hybridMultilevel"/>
    <w:tmpl w:val="917E0640"/>
    <w:lvl w:ilvl="0" w:tplc="89B0C6C8">
      <w:start w:val="1"/>
      <w:numFmt w:val="decimal"/>
      <w:lvlText w:val="%1."/>
      <w:lvlJc w:val="left"/>
      <w:pPr>
        <w:ind w:left="1020" w:hanging="360"/>
      </w:p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IntenseQuote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F2C3093"/>
    <w:multiLevelType w:val="hybridMultilevel"/>
    <w:tmpl w:val="6262D880"/>
    <w:lvl w:ilvl="0" w:tplc="9A6005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85C20"/>
    <w:multiLevelType w:val="hybridMultilevel"/>
    <w:tmpl w:val="0812D782"/>
    <w:lvl w:ilvl="0" w:tplc="3D82F0B8">
      <w:start w:val="1"/>
      <w:numFmt w:val="bullet"/>
      <w:pStyle w:val="normaltablenumb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468A64A4"/>
    <w:multiLevelType w:val="hybridMultilevel"/>
    <w:tmpl w:val="DDE8C3B0"/>
    <w:lvl w:ilvl="0" w:tplc="B798B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027A3"/>
    <w:multiLevelType w:val="hybridMultilevel"/>
    <w:tmpl w:val="5CC8FDAE"/>
    <w:lvl w:ilvl="0" w:tplc="A2EEF624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4976B28"/>
    <w:multiLevelType w:val="hybridMultilevel"/>
    <w:tmpl w:val="5462CC54"/>
    <w:lvl w:ilvl="0" w:tplc="0C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621E6ED0"/>
    <w:multiLevelType w:val="hybridMultilevel"/>
    <w:tmpl w:val="EB96A0B8"/>
    <w:lvl w:ilvl="0" w:tplc="EE4451AC">
      <w:start w:val="1"/>
      <w:numFmt w:val="bullet"/>
      <w:pStyle w:val="Tablelis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63888"/>
    <w:multiLevelType w:val="hybridMultilevel"/>
    <w:tmpl w:val="E5AA319E"/>
    <w:lvl w:ilvl="0" w:tplc="9B1877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AD32C5"/>
    <w:multiLevelType w:val="hybridMultilevel"/>
    <w:tmpl w:val="0F64F0C4"/>
    <w:lvl w:ilvl="0" w:tplc="0C09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4"/>
  </w:num>
  <w:num w:numId="5">
    <w:abstractNumId w:val="20"/>
  </w:num>
  <w:num w:numId="6">
    <w:abstractNumId w:val="6"/>
  </w:num>
  <w:num w:numId="7">
    <w:abstractNumId w:val="18"/>
  </w:num>
  <w:num w:numId="8">
    <w:abstractNumId w:val="13"/>
  </w:num>
  <w:num w:numId="9">
    <w:abstractNumId w:val="14"/>
  </w:num>
  <w:num w:numId="10">
    <w:abstractNumId w:val="13"/>
  </w:num>
  <w:num w:numId="11">
    <w:abstractNumId w:val="13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12"/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0"/>
  </w:num>
  <w:num w:numId="19">
    <w:abstractNumId w:val="16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4"/>
  </w:num>
  <w:num w:numId="23">
    <w:abstractNumId w:val="17"/>
  </w:num>
  <w:num w:numId="24">
    <w:abstractNumId w:val="13"/>
  </w:num>
  <w:num w:numId="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1"/>
  </w:num>
  <w:num w:numId="28">
    <w:abstractNumId w:val="19"/>
  </w:num>
  <w:num w:numId="29">
    <w:abstractNumId w:val="5"/>
  </w:num>
  <w:num w:numId="30">
    <w:abstractNumId w:val="1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D6"/>
    <w:rsid w:val="0000709F"/>
    <w:rsid w:val="000110BF"/>
    <w:rsid w:val="00013353"/>
    <w:rsid w:val="000137BB"/>
    <w:rsid w:val="00013C9F"/>
    <w:rsid w:val="00016F89"/>
    <w:rsid w:val="00021B0B"/>
    <w:rsid w:val="00026490"/>
    <w:rsid w:val="00027C3B"/>
    <w:rsid w:val="000310C1"/>
    <w:rsid w:val="0003227F"/>
    <w:rsid w:val="00037409"/>
    <w:rsid w:val="000438D2"/>
    <w:rsid w:val="00044352"/>
    <w:rsid w:val="00047904"/>
    <w:rsid w:val="00047A78"/>
    <w:rsid w:val="00052A17"/>
    <w:rsid w:val="0005757B"/>
    <w:rsid w:val="00063274"/>
    <w:rsid w:val="0006399C"/>
    <w:rsid w:val="00065194"/>
    <w:rsid w:val="000657FF"/>
    <w:rsid w:val="000659B0"/>
    <w:rsid w:val="00066BE1"/>
    <w:rsid w:val="00067D61"/>
    <w:rsid w:val="0007035E"/>
    <w:rsid w:val="00070A41"/>
    <w:rsid w:val="000717C9"/>
    <w:rsid w:val="00081A65"/>
    <w:rsid w:val="00082236"/>
    <w:rsid w:val="00083D35"/>
    <w:rsid w:val="00084480"/>
    <w:rsid w:val="00086E92"/>
    <w:rsid w:val="000971F5"/>
    <w:rsid w:val="00097BC2"/>
    <w:rsid w:val="000A0EF4"/>
    <w:rsid w:val="000A3FB4"/>
    <w:rsid w:val="000A59CB"/>
    <w:rsid w:val="000A77B1"/>
    <w:rsid w:val="000B0B0D"/>
    <w:rsid w:val="000B1110"/>
    <w:rsid w:val="000B1174"/>
    <w:rsid w:val="000B20D7"/>
    <w:rsid w:val="000B3C88"/>
    <w:rsid w:val="000B4FA2"/>
    <w:rsid w:val="000B5879"/>
    <w:rsid w:val="000B5B23"/>
    <w:rsid w:val="000B6AA9"/>
    <w:rsid w:val="000C0E7A"/>
    <w:rsid w:val="000C1576"/>
    <w:rsid w:val="000C1A38"/>
    <w:rsid w:val="000C4D98"/>
    <w:rsid w:val="000C72F6"/>
    <w:rsid w:val="000D1E9B"/>
    <w:rsid w:val="000D419B"/>
    <w:rsid w:val="000E3950"/>
    <w:rsid w:val="000E41E6"/>
    <w:rsid w:val="000E43A7"/>
    <w:rsid w:val="000E6808"/>
    <w:rsid w:val="000F048B"/>
    <w:rsid w:val="000F09E3"/>
    <w:rsid w:val="000F17F6"/>
    <w:rsid w:val="000F742E"/>
    <w:rsid w:val="001009A8"/>
    <w:rsid w:val="00102A0B"/>
    <w:rsid w:val="001078F8"/>
    <w:rsid w:val="00112222"/>
    <w:rsid w:val="00120A4B"/>
    <w:rsid w:val="00121519"/>
    <w:rsid w:val="00123AF2"/>
    <w:rsid w:val="00123BAC"/>
    <w:rsid w:val="00123D00"/>
    <w:rsid w:val="00124DB2"/>
    <w:rsid w:val="0012632C"/>
    <w:rsid w:val="001351A5"/>
    <w:rsid w:val="00135208"/>
    <w:rsid w:val="001353CE"/>
    <w:rsid w:val="00136E1F"/>
    <w:rsid w:val="0013716B"/>
    <w:rsid w:val="00137F95"/>
    <w:rsid w:val="00140AD8"/>
    <w:rsid w:val="00146548"/>
    <w:rsid w:val="0014682B"/>
    <w:rsid w:val="00146A64"/>
    <w:rsid w:val="00146BCC"/>
    <w:rsid w:val="00150095"/>
    <w:rsid w:val="001552C5"/>
    <w:rsid w:val="0015619D"/>
    <w:rsid w:val="001579A6"/>
    <w:rsid w:val="001601BB"/>
    <w:rsid w:val="00164295"/>
    <w:rsid w:val="001648CD"/>
    <w:rsid w:val="00171B72"/>
    <w:rsid w:val="00172AD6"/>
    <w:rsid w:val="00173E19"/>
    <w:rsid w:val="00176092"/>
    <w:rsid w:val="00176EFE"/>
    <w:rsid w:val="00180394"/>
    <w:rsid w:val="00180A6C"/>
    <w:rsid w:val="00181FC1"/>
    <w:rsid w:val="00185BB0"/>
    <w:rsid w:val="001876FB"/>
    <w:rsid w:val="001921FC"/>
    <w:rsid w:val="00193A84"/>
    <w:rsid w:val="00197404"/>
    <w:rsid w:val="001A1632"/>
    <w:rsid w:val="001A4443"/>
    <w:rsid w:val="001A48DC"/>
    <w:rsid w:val="001A67E0"/>
    <w:rsid w:val="001A6D10"/>
    <w:rsid w:val="001A74AD"/>
    <w:rsid w:val="001A7CCB"/>
    <w:rsid w:val="001A7DC3"/>
    <w:rsid w:val="001B1A2F"/>
    <w:rsid w:val="001B2AAE"/>
    <w:rsid w:val="001B3905"/>
    <w:rsid w:val="001B5CFF"/>
    <w:rsid w:val="001B70CB"/>
    <w:rsid w:val="001C1F9B"/>
    <w:rsid w:val="001C40F0"/>
    <w:rsid w:val="001D1C6A"/>
    <w:rsid w:val="001D22D6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1BED"/>
    <w:rsid w:val="001F6D80"/>
    <w:rsid w:val="001F7D0A"/>
    <w:rsid w:val="00200B60"/>
    <w:rsid w:val="002071A3"/>
    <w:rsid w:val="00207463"/>
    <w:rsid w:val="00207E34"/>
    <w:rsid w:val="00207E4F"/>
    <w:rsid w:val="0021115A"/>
    <w:rsid w:val="00211FE0"/>
    <w:rsid w:val="00215C5F"/>
    <w:rsid w:val="0021720E"/>
    <w:rsid w:val="0022154F"/>
    <w:rsid w:val="0023046B"/>
    <w:rsid w:val="0023093D"/>
    <w:rsid w:val="002329ED"/>
    <w:rsid w:val="00234571"/>
    <w:rsid w:val="0023495A"/>
    <w:rsid w:val="00235299"/>
    <w:rsid w:val="00237B5F"/>
    <w:rsid w:val="00237B87"/>
    <w:rsid w:val="002423B9"/>
    <w:rsid w:val="00242C2C"/>
    <w:rsid w:val="002519BD"/>
    <w:rsid w:val="0025229A"/>
    <w:rsid w:val="0025520A"/>
    <w:rsid w:val="00255BC8"/>
    <w:rsid w:val="00255D45"/>
    <w:rsid w:val="00257DDF"/>
    <w:rsid w:val="002652EF"/>
    <w:rsid w:val="0026544B"/>
    <w:rsid w:val="00265773"/>
    <w:rsid w:val="002659AC"/>
    <w:rsid w:val="00267966"/>
    <w:rsid w:val="00267DB8"/>
    <w:rsid w:val="00271DF9"/>
    <w:rsid w:val="002736AB"/>
    <w:rsid w:val="00280AE4"/>
    <w:rsid w:val="00281042"/>
    <w:rsid w:val="002821A0"/>
    <w:rsid w:val="00286F84"/>
    <w:rsid w:val="00287409"/>
    <w:rsid w:val="002875B2"/>
    <w:rsid w:val="00287C1F"/>
    <w:rsid w:val="00291CDD"/>
    <w:rsid w:val="002927B1"/>
    <w:rsid w:val="00292E0E"/>
    <w:rsid w:val="002A0116"/>
    <w:rsid w:val="002A01B4"/>
    <w:rsid w:val="002A2E4C"/>
    <w:rsid w:val="002A677F"/>
    <w:rsid w:val="002B0587"/>
    <w:rsid w:val="002B47E7"/>
    <w:rsid w:val="002B63B4"/>
    <w:rsid w:val="002B71FA"/>
    <w:rsid w:val="002C018B"/>
    <w:rsid w:val="002C4391"/>
    <w:rsid w:val="002C6581"/>
    <w:rsid w:val="002D74A4"/>
    <w:rsid w:val="002D7AB9"/>
    <w:rsid w:val="002E0FCB"/>
    <w:rsid w:val="002E11D6"/>
    <w:rsid w:val="002E1DB0"/>
    <w:rsid w:val="002E4C73"/>
    <w:rsid w:val="002E5B56"/>
    <w:rsid w:val="002F2825"/>
    <w:rsid w:val="002F5F75"/>
    <w:rsid w:val="002F70F3"/>
    <w:rsid w:val="002F76CF"/>
    <w:rsid w:val="00303DBD"/>
    <w:rsid w:val="00304122"/>
    <w:rsid w:val="003115E0"/>
    <w:rsid w:val="00311C18"/>
    <w:rsid w:val="003140A4"/>
    <w:rsid w:val="00321D20"/>
    <w:rsid w:val="00323209"/>
    <w:rsid w:val="0032561D"/>
    <w:rsid w:val="0033313A"/>
    <w:rsid w:val="0033412A"/>
    <w:rsid w:val="0033554D"/>
    <w:rsid w:val="00337AE7"/>
    <w:rsid w:val="003406AC"/>
    <w:rsid w:val="00341AD0"/>
    <w:rsid w:val="00342D24"/>
    <w:rsid w:val="003432C2"/>
    <w:rsid w:val="00343671"/>
    <w:rsid w:val="0035116F"/>
    <w:rsid w:val="00351756"/>
    <w:rsid w:val="00351C4A"/>
    <w:rsid w:val="00353BDC"/>
    <w:rsid w:val="003608EF"/>
    <w:rsid w:val="003616A0"/>
    <w:rsid w:val="00363312"/>
    <w:rsid w:val="0037005C"/>
    <w:rsid w:val="00370454"/>
    <w:rsid w:val="00376AAD"/>
    <w:rsid w:val="003800BF"/>
    <w:rsid w:val="003807EE"/>
    <w:rsid w:val="00381AAE"/>
    <w:rsid w:val="00381CDA"/>
    <w:rsid w:val="003830B1"/>
    <w:rsid w:val="00384BF0"/>
    <w:rsid w:val="00384EA1"/>
    <w:rsid w:val="00386257"/>
    <w:rsid w:val="003863F0"/>
    <w:rsid w:val="00391055"/>
    <w:rsid w:val="00391C08"/>
    <w:rsid w:val="003925CB"/>
    <w:rsid w:val="00393188"/>
    <w:rsid w:val="00397071"/>
    <w:rsid w:val="003A09CE"/>
    <w:rsid w:val="003A5643"/>
    <w:rsid w:val="003A6834"/>
    <w:rsid w:val="003B478F"/>
    <w:rsid w:val="003B480A"/>
    <w:rsid w:val="003B4901"/>
    <w:rsid w:val="003B5A69"/>
    <w:rsid w:val="003B6645"/>
    <w:rsid w:val="003C079E"/>
    <w:rsid w:val="003C2A81"/>
    <w:rsid w:val="003C2D50"/>
    <w:rsid w:val="003C48BD"/>
    <w:rsid w:val="003C7897"/>
    <w:rsid w:val="003D1301"/>
    <w:rsid w:val="003D4C29"/>
    <w:rsid w:val="003D6A4C"/>
    <w:rsid w:val="003D74C7"/>
    <w:rsid w:val="003E0B88"/>
    <w:rsid w:val="003E2B5A"/>
    <w:rsid w:val="003F09B7"/>
    <w:rsid w:val="003F6F60"/>
    <w:rsid w:val="003F7A59"/>
    <w:rsid w:val="004042D4"/>
    <w:rsid w:val="0040673C"/>
    <w:rsid w:val="00410816"/>
    <w:rsid w:val="004113D1"/>
    <w:rsid w:val="004202A1"/>
    <w:rsid w:val="0042387F"/>
    <w:rsid w:val="00424BF4"/>
    <w:rsid w:val="00425495"/>
    <w:rsid w:val="0042743C"/>
    <w:rsid w:val="00427984"/>
    <w:rsid w:val="00434EFC"/>
    <w:rsid w:val="00434F3C"/>
    <w:rsid w:val="00436AB1"/>
    <w:rsid w:val="004400D1"/>
    <w:rsid w:val="00440C83"/>
    <w:rsid w:val="00441663"/>
    <w:rsid w:val="00447C02"/>
    <w:rsid w:val="00451121"/>
    <w:rsid w:val="0045477E"/>
    <w:rsid w:val="00455EFA"/>
    <w:rsid w:val="00460187"/>
    <w:rsid w:val="004606E6"/>
    <w:rsid w:val="0046319E"/>
    <w:rsid w:val="00465945"/>
    <w:rsid w:val="00466AAE"/>
    <w:rsid w:val="00476657"/>
    <w:rsid w:val="00477768"/>
    <w:rsid w:val="00481C3A"/>
    <w:rsid w:val="00482203"/>
    <w:rsid w:val="004838A5"/>
    <w:rsid w:val="00485D7D"/>
    <w:rsid w:val="0049059F"/>
    <w:rsid w:val="00491A98"/>
    <w:rsid w:val="00494CD6"/>
    <w:rsid w:val="0049698E"/>
    <w:rsid w:val="004A0A2D"/>
    <w:rsid w:val="004A5049"/>
    <w:rsid w:val="004A7E6B"/>
    <w:rsid w:val="004B0CCE"/>
    <w:rsid w:val="004B1FD9"/>
    <w:rsid w:val="004B218F"/>
    <w:rsid w:val="004B3CA8"/>
    <w:rsid w:val="004B6771"/>
    <w:rsid w:val="004C0D39"/>
    <w:rsid w:val="004C304B"/>
    <w:rsid w:val="004C3425"/>
    <w:rsid w:val="004C5D23"/>
    <w:rsid w:val="004C6AB1"/>
    <w:rsid w:val="004D0518"/>
    <w:rsid w:val="004D0D15"/>
    <w:rsid w:val="004D35E1"/>
    <w:rsid w:val="004D5901"/>
    <w:rsid w:val="004D5945"/>
    <w:rsid w:val="004D5BEB"/>
    <w:rsid w:val="004D6692"/>
    <w:rsid w:val="004D6726"/>
    <w:rsid w:val="004D7D77"/>
    <w:rsid w:val="004E3596"/>
    <w:rsid w:val="004E3834"/>
    <w:rsid w:val="004E4905"/>
    <w:rsid w:val="004E6FE0"/>
    <w:rsid w:val="004E7500"/>
    <w:rsid w:val="004F2170"/>
    <w:rsid w:val="004F5345"/>
    <w:rsid w:val="004F75DE"/>
    <w:rsid w:val="00502E89"/>
    <w:rsid w:val="0050455C"/>
    <w:rsid w:val="00505B35"/>
    <w:rsid w:val="00506665"/>
    <w:rsid w:val="00507C35"/>
    <w:rsid w:val="00511397"/>
    <w:rsid w:val="005261D6"/>
    <w:rsid w:val="00530362"/>
    <w:rsid w:val="005340BB"/>
    <w:rsid w:val="00534C45"/>
    <w:rsid w:val="00536A9D"/>
    <w:rsid w:val="0053715F"/>
    <w:rsid w:val="00541923"/>
    <w:rsid w:val="005447CB"/>
    <w:rsid w:val="005451F3"/>
    <w:rsid w:val="005453CF"/>
    <w:rsid w:val="00546C47"/>
    <w:rsid w:val="005522B9"/>
    <w:rsid w:val="00552463"/>
    <w:rsid w:val="00554855"/>
    <w:rsid w:val="00556C60"/>
    <w:rsid w:val="0055738F"/>
    <w:rsid w:val="0056136A"/>
    <w:rsid w:val="00561F2C"/>
    <w:rsid w:val="00563F6E"/>
    <w:rsid w:val="00564305"/>
    <w:rsid w:val="00565B17"/>
    <w:rsid w:val="00567D00"/>
    <w:rsid w:val="00570EC2"/>
    <w:rsid w:val="00575949"/>
    <w:rsid w:val="00575DDE"/>
    <w:rsid w:val="00576DFE"/>
    <w:rsid w:val="00577EB2"/>
    <w:rsid w:val="00580673"/>
    <w:rsid w:val="00581435"/>
    <w:rsid w:val="005833F5"/>
    <w:rsid w:val="00584428"/>
    <w:rsid w:val="00584FBD"/>
    <w:rsid w:val="005936FC"/>
    <w:rsid w:val="005A0622"/>
    <w:rsid w:val="005A45B0"/>
    <w:rsid w:val="005A681E"/>
    <w:rsid w:val="005B5147"/>
    <w:rsid w:val="005B5302"/>
    <w:rsid w:val="005B6225"/>
    <w:rsid w:val="005B7068"/>
    <w:rsid w:val="005C0918"/>
    <w:rsid w:val="005C1BF8"/>
    <w:rsid w:val="005C384C"/>
    <w:rsid w:val="005C4433"/>
    <w:rsid w:val="005C5A52"/>
    <w:rsid w:val="005C6417"/>
    <w:rsid w:val="005C72CE"/>
    <w:rsid w:val="005D0995"/>
    <w:rsid w:val="005D6809"/>
    <w:rsid w:val="005E3405"/>
    <w:rsid w:val="005E3870"/>
    <w:rsid w:val="005E4880"/>
    <w:rsid w:val="005E7D28"/>
    <w:rsid w:val="005F278C"/>
    <w:rsid w:val="005F51DD"/>
    <w:rsid w:val="005F7F92"/>
    <w:rsid w:val="006113D3"/>
    <w:rsid w:val="00613917"/>
    <w:rsid w:val="00615E04"/>
    <w:rsid w:val="00616B69"/>
    <w:rsid w:val="00620339"/>
    <w:rsid w:val="00622D48"/>
    <w:rsid w:val="00627438"/>
    <w:rsid w:val="0062745A"/>
    <w:rsid w:val="006276CE"/>
    <w:rsid w:val="006276F7"/>
    <w:rsid w:val="006301C5"/>
    <w:rsid w:val="006303BA"/>
    <w:rsid w:val="0063186E"/>
    <w:rsid w:val="006343A5"/>
    <w:rsid w:val="00636B85"/>
    <w:rsid w:val="00637AE3"/>
    <w:rsid w:val="00641E01"/>
    <w:rsid w:val="00642AAD"/>
    <w:rsid w:val="00645CAC"/>
    <w:rsid w:val="006477C1"/>
    <w:rsid w:val="00651A9A"/>
    <w:rsid w:val="00656D16"/>
    <w:rsid w:val="0065775E"/>
    <w:rsid w:val="006655CF"/>
    <w:rsid w:val="0066719E"/>
    <w:rsid w:val="00672B7A"/>
    <w:rsid w:val="0067697D"/>
    <w:rsid w:val="006834E6"/>
    <w:rsid w:val="00685057"/>
    <w:rsid w:val="0069054E"/>
    <w:rsid w:val="0069548D"/>
    <w:rsid w:val="0069554F"/>
    <w:rsid w:val="00697AAB"/>
    <w:rsid w:val="006A23EC"/>
    <w:rsid w:val="006A3CDD"/>
    <w:rsid w:val="006A52D2"/>
    <w:rsid w:val="006B2A4D"/>
    <w:rsid w:val="006B4523"/>
    <w:rsid w:val="006B65CB"/>
    <w:rsid w:val="006C50CC"/>
    <w:rsid w:val="006C556A"/>
    <w:rsid w:val="006C5D4E"/>
    <w:rsid w:val="006D3601"/>
    <w:rsid w:val="006D3BA4"/>
    <w:rsid w:val="006D42A7"/>
    <w:rsid w:val="006D4E15"/>
    <w:rsid w:val="006D5F38"/>
    <w:rsid w:val="006E06AB"/>
    <w:rsid w:val="006E6E90"/>
    <w:rsid w:val="006E7CD6"/>
    <w:rsid w:val="006F087E"/>
    <w:rsid w:val="006F1DB2"/>
    <w:rsid w:val="006F6107"/>
    <w:rsid w:val="007039CA"/>
    <w:rsid w:val="00704045"/>
    <w:rsid w:val="007049A0"/>
    <w:rsid w:val="00704FD3"/>
    <w:rsid w:val="00705EAE"/>
    <w:rsid w:val="007066F8"/>
    <w:rsid w:val="00707989"/>
    <w:rsid w:val="00707E5C"/>
    <w:rsid w:val="0071401C"/>
    <w:rsid w:val="007140DF"/>
    <w:rsid w:val="0071720D"/>
    <w:rsid w:val="00717D73"/>
    <w:rsid w:val="00720159"/>
    <w:rsid w:val="007225C6"/>
    <w:rsid w:val="00726D2F"/>
    <w:rsid w:val="007342AD"/>
    <w:rsid w:val="00737F20"/>
    <w:rsid w:val="00741F7E"/>
    <w:rsid w:val="00743099"/>
    <w:rsid w:val="007432A6"/>
    <w:rsid w:val="007474EF"/>
    <w:rsid w:val="00747D5B"/>
    <w:rsid w:val="007509C1"/>
    <w:rsid w:val="00763D4D"/>
    <w:rsid w:val="00773E75"/>
    <w:rsid w:val="0077445E"/>
    <w:rsid w:val="0077469E"/>
    <w:rsid w:val="00783967"/>
    <w:rsid w:val="00785D3A"/>
    <w:rsid w:val="00791FB8"/>
    <w:rsid w:val="00792933"/>
    <w:rsid w:val="0079489A"/>
    <w:rsid w:val="00794CBD"/>
    <w:rsid w:val="00795986"/>
    <w:rsid w:val="007A0A13"/>
    <w:rsid w:val="007A1B98"/>
    <w:rsid w:val="007A3E5B"/>
    <w:rsid w:val="007A7BA0"/>
    <w:rsid w:val="007B0AC4"/>
    <w:rsid w:val="007B2086"/>
    <w:rsid w:val="007B234E"/>
    <w:rsid w:val="007B6509"/>
    <w:rsid w:val="007C0D6F"/>
    <w:rsid w:val="007C29F5"/>
    <w:rsid w:val="007C475E"/>
    <w:rsid w:val="007C501C"/>
    <w:rsid w:val="007D1DC5"/>
    <w:rsid w:val="007D31DE"/>
    <w:rsid w:val="007D38D6"/>
    <w:rsid w:val="007D4007"/>
    <w:rsid w:val="007E2E51"/>
    <w:rsid w:val="007F1760"/>
    <w:rsid w:val="007F1AFC"/>
    <w:rsid w:val="007F586B"/>
    <w:rsid w:val="00807117"/>
    <w:rsid w:val="008107B3"/>
    <w:rsid w:val="0081118A"/>
    <w:rsid w:val="0081209C"/>
    <w:rsid w:val="00812A96"/>
    <w:rsid w:val="00814526"/>
    <w:rsid w:val="0081684A"/>
    <w:rsid w:val="00822E3F"/>
    <w:rsid w:val="008233F9"/>
    <w:rsid w:val="008242AD"/>
    <w:rsid w:val="0082432F"/>
    <w:rsid w:val="00825235"/>
    <w:rsid w:val="008261B9"/>
    <w:rsid w:val="0082709C"/>
    <w:rsid w:val="008320CE"/>
    <w:rsid w:val="00833BE5"/>
    <w:rsid w:val="00835059"/>
    <w:rsid w:val="00836C06"/>
    <w:rsid w:val="00841AF0"/>
    <w:rsid w:val="008438F6"/>
    <w:rsid w:val="008442EB"/>
    <w:rsid w:val="0084534E"/>
    <w:rsid w:val="008512FC"/>
    <w:rsid w:val="00853869"/>
    <w:rsid w:val="008624A7"/>
    <w:rsid w:val="008627A5"/>
    <w:rsid w:val="008635F0"/>
    <w:rsid w:val="00864C03"/>
    <w:rsid w:val="00874C34"/>
    <w:rsid w:val="00875436"/>
    <w:rsid w:val="00876820"/>
    <w:rsid w:val="00880D86"/>
    <w:rsid w:val="0088156F"/>
    <w:rsid w:val="00881A49"/>
    <w:rsid w:val="00882099"/>
    <w:rsid w:val="00882108"/>
    <w:rsid w:val="008822A1"/>
    <w:rsid w:val="0088419A"/>
    <w:rsid w:val="00893520"/>
    <w:rsid w:val="008961F5"/>
    <w:rsid w:val="00897453"/>
    <w:rsid w:val="008979FC"/>
    <w:rsid w:val="008A2A61"/>
    <w:rsid w:val="008A3CAA"/>
    <w:rsid w:val="008A6F8D"/>
    <w:rsid w:val="008A73FE"/>
    <w:rsid w:val="008B22E4"/>
    <w:rsid w:val="008B6A97"/>
    <w:rsid w:val="008B7288"/>
    <w:rsid w:val="008C01CB"/>
    <w:rsid w:val="008C265B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D7571"/>
    <w:rsid w:val="008E045E"/>
    <w:rsid w:val="008E1570"/>
    <w:rsid w:val="008E204D"/>
    <w:rsid w:val="008E27CA"/>
    <w:rsid w:val="008E47EC"/>
    <w:rsid w:val="008E6400"/>
    <w:rsid w:val="008E6987"/>
    <w:rsid w:val="008F10BE"/>
    <w:rsid w:val="008F11AC"/>
    <w:rsid w:val="008F1DD6"/>
    <w:rsid w:val="008F32A7"/>
    <w:rsid w:val="008F656A"/>
    <w:rsid w:val="008F74A2"/>
    <w:rsid w:val="0090086C"/>
    <w:rsid w:val="00904FE4"/>
    <w:rsid w:val="009141DF"/>
    <w:rsid w:val="00915AE9"/>
    <w:rsid w:val="0091751B"/>
    <w:rsid w:val="0093010E"/>
    <w:rsid w:val="00932468"/>
    <w:rsid w:val="00933098"/>
    <w:rsid w:val="00933194"/>
    <w:rsid w:val="0093687C"/>
    <w:rsid w:val="00937EE9"/>
    <w:rsid w:val="00941DA2"/>
    <w:rsid w:val="009462EF"/>
    <w:rsid w:val="009475F4"/>
    <w:rsid w:val="0095170E"/>
    <w:rsid w:val="009539A5"/>
    <w:rsid w:val="00953E03"/>
    <w:rsid w:val="009550D8"/>
    <w:rsid w:val="009611E2"/>
    <w:rsid w:val="0097188B"/>
    <w:rsid w:val="0097192E"/>
    <w:rsid w:val="009727A9"/>
    <w:rsid w:val="009813BC"/>
    <w:rsid w:val="00982717"/>
    <w:rsid w:val="00986012"/>
    <w:rsid w:val="00987DD7"/>
    <w:rsid w:val="00992BDC"/>
    <w:rsid w:val="00993E9D"/>
    <w:rsid w:val="009942F1"/>
    <w:rsid w:val="00994434"/>
    <w:rsid w:val="0099460E"/>
    <w:rsid w:val="009958D8"/>
    <w:rsid w:val="009A31BE"/>
    <w:rsid w:val="009A746F"/>
    <w:rsid w:val="009A74BA"/>
    <w:rsid w:val="009B044C"/>
    <w:rsid w:val="009B2282"/>
    <w:rsid w:val="009B3D69"/>
    <w:rsid w:val="009B4077"/>
    <w:rsid w:val="009B4282"/>
    <w:rsid w:val="009B4CE5"/>
    <w:rsid w:val="009B653E"/>
    <w:rsid w:val="009C154F"/>
    <w:rsid w:val="009C6FF7"/>
    <w:rsid w:val="009D2928"/>
    <w:rsid w:val="009D3BFE"/>
    <w:rsid w:val="009D624E"/>
    <w:rsid w:val="009E13BD"/>
    <w:rsid w:val="009E23D5"/>
    <w:rsid w:val="009E422A"/>
    <w:rsid w:val="009E7E36"/>
    <w:rsid w:val="009F05E0"/>
    <w:rsid w:val="009F4CF0"/>
    <w:rsid w:val="009F7DA5"/>
    <w:rsid w:val="00A00ECC"/>
    <w:rsid w:val="00A01047"/>
    <w:rsid w:val="00A0611D"/>
    <w:rsid w:val="00A13266"/>
    <w:rsid w:val="00A137BE"/>
    <w:rsid w:val="00A13992"/>
    <w:rsid w:val="00A1535B"/>
    <w:rsid w:val="00A157EF"/>
    <w:rsid w:val="00A1681F"/>
    <w:rsid w:val="00A17090"/>
    <w:rsid w:val="00A17462"/>
    <w:rsid w:val="00A17E1D"/>
    <w:rsid w:val="00A204C8"/>
    <w:rsid w:val="00A2552A"/>
    <w:rsid w:val="00A262F4"/>
    <w:rsid w:val="00A30AF7"/>
    <w:rsid w:val="00A32C18"/>
    <w:rsid w:val="00A34C45"/>
    <w:rsid w:val="00A43540"/>
    <w:rsid w:val="00A446F3"/>
    <w:rsid w:val="00A44E65"/>
    <w:rsid w:val="00A460B8"/>
    <w:rsid w:val="00A620B3"/>
    <w:rsid w:val="00A624AD"/>
    <w:rsid w:val="00A6399F"/>
    <w:rsid w:val="00A642D2"/>
    <w:rsid w:val="00A64638"/>
    <w:rsid w:val="00A67A8F"/>
    <w:rsid w:val="00A75E16"/>
    <w:rsid w:val="00A7694F"/>
    <w:rsid w:val="00A81A78"/>
    <w:rsid w:val="00A81D3E"/>
    <w:rsid w:val="00A830E9"/>
    <w:rsid w:val="00A92CAA"/>
    <w:rsid w:val="00A93B1B"/>
    <w:rsid w:val="00A93E88"/>
    <w:rsid w:val="00A95A84"/>
    <w:rsid w:val="00A970ED"/>
    <w:rsid w:val="00AA68D1"/>
    <w:rsid w:val="00AA744B"/>
    <w:rsid w:val="00AB424C"/>
    <w:rsid w:val="00AC12DD"/>
    <w:rsid w:val="00AC2024"/>
    <w:rsid w:val="00AC235A"/>
    <w:rsid w:val="00AC4068"/>
    <w:rsid w:val="00AC4488"/>
    <w:rsid w:val="00AC45FE"/>
    <w:rsid w:val="00AC6442"/>
    <w:rsid w:val="00AC6831"/>
    <w:rsid w:val="00AC7172"/>
    <w:rsid w:val="00AC781F"/>
    <w:rsid w:val="00AC7A59"/>
    <w:rsid w:val="00AD25EC"/>
    <w:rsid w:val="00AD3EA3"/>
    <w:rsid w:val="00AD5049"/>
    <w:rsid w:val="00AD5F02"/>
    <w:rsid w:val="00AD6C5A"/>
    <w:rsid w:val="00AE1830"/>
    <w:rsid w:val="00AE2BAF"/>
    <w:rsid w:val="00AE5DED"/>
    <w:rsid w:val="00AE6287"/>
    <w:rsid w:val="00AE7C89"/>
    <w:rsid w:val="00AF2156"/>
    <w:rsid w:val="00AF24BC"/>
    <w:rsid w:val="00AF2F82"/>
    <w:rsid w:val="00AF2FC5"/>
    <w:rsid w:val="00AF2FE0"/>
    <w:rsid w:val="00AF4D67"/>
    <w:rsid w:val="00AF4FBA"/>
    <w:rsid w:val="00AF774A"/>
    <w:rsid w:val="00B00390"/>
    <w:rsid w:val="00B004AB"/>
    <w:rsid w:val="00B0095E"/>
    <w:rsid w:val="00B00C98"/>
    <w:rsid w:val="00B02D1E"/>
    <w:rsid w:val="00B03AF9"/>
    <w:rsid w:val="00B04196"/>
    <w:rsid w:val="00B05615"/>
    <w:rsid w:val="00B12D7C"/>
    <w:rsid w:val="00B156CA"/>
    <w:rsid w:val="00B15ECC"/>
    <w:rsid w:val="00B15F04"/>
    <w:rsid w:val="00B16EC3"/>
    <w:rsid w:val="00B1713B"/>
    <w:rsid w:val="00B207AE"/>
    <w:rsid w:val="00B21ABE"/>
    <w:rsid w:val="00B2700A"/>
    <w:rsid w:val="00B30329"/>
    <w:rsid w:val="00B3105C"/>
    <w:rsid w:val="00B314C2"/>
    <w:rsid w:val="00B322DB"/>
    <w:rsid w:val="00B40AE2"/>
    <w:rsid w:val="00B477D3"/>
    <w:rsid w:val="00B5361C"/>
    <w:rsid w:val="00B5362E"/>
    <w:rsid w:val="00B54392"/>
    <w:rsid w:val="00B610D9"/>
    <w:rsid w:val="00B61720"/>
    <w:rsid w:val="00B635E2"/>
    <w:rsid w:val="00B66801"/>
    <w:rsid w:val="00B70650"/>
    <w:rsid w:val="00B749A5"/>
    <w:rsid w:val="00B77107"/>
    <w:rsid w:val="00B77334"/>
    <w:rsid w:val="00B85BC0"/>
    <w:rsid w:val="00B92F75"/>
    <w:rsid w:val="00B93942"/>
    <w:rsid w:val="00B94DFA"/>
    <w:rsid w:val="00B970BA"/>
    <w:rsid w:val="00BA0A26"/>
    <w:rsid w:val="00BA11D3"/>
    <w:rsid w:val="00BA3FDB"/>
    <w:rsid w:val="00BA7227"/>
    <w:rsid w:val="00BB0791"/>
    <w:rsid w:val="00BB0B2F"/>
    <w:rsid w:val="00BB3E5F"/>
    <w:rsid w:val="00BB4617"/>
    <w:rsid w:val="00BB5510"/>
    <w:rsid w:val="00BB5CAB"/>
    <w:rsid w:val="00BC2422"/>
    <w:rsid w:val="00BC255A"/>
    <w:rsid w:val="00BC5B79"/>
    <w:rsid w:val="00BC6FB0"/>
    <w:rsid w:val="00BC7BEB"/>
    <w:rsid w:val="00BD06AB"/>
    <w:rsid w:val="00BD1519"/>
    <w:rsid w:val="00BD34D9"/>
    <w:rsid w:val="00BD3A80"/>
    <w:rsid w:val="00BD4E76"/>
    <w:rsid w:val="00BD5320"/>
    <w:rsid w:val="00BE5754"/>
    <w:rsid w:val="00BE5A27"/>
    <w:rsid w:val="00BE75BA"/>
    <w:rsid w:val="00BE7C69"/>
    <w:rsid w:val="00BF0866"/>
    <w:rsid w:val="00BF0A76"/>
    <w:rsid w:val="00BF0DEC"/>
    <w:rsid w:val="00BF1BDA"/>
    <w:rsid w:val="00BF20B7"/>
    <w:rsid w:val="00BF4AFC"/>
    <w:rsid w:val="00BF7F0F"/>
    <w:rsid w:val="00C003BE"/>
    <w:rsid w:val="00C03DCF"/>
    <w:rsid w:val="00C04776"/>
    <w:rsid w:val="00C07F93"/>
    <w:rsid w:val="00C10189"/>
    <w:rsid w:val="00C10292"/>
    <w:rsid w:val="00C112FB"/>
    <w:rsid w:val="00C129AF"/>
    <w:rsid w:val="00C14F90"/>
    <w:rsid w:val="00C22308"/>
    <w:rsid w:val="00C25667"/>
    <w:rsid w:val="00C267F5"/>
    <w:rsid w:val="00C31D1F"/>
    <w:rsid w:val="00C42689"/>
    <w:rsid w:val="00C43F44"/>
    <w:rsid w:val="00C468D6"/>
    <w:rsid w:val="00C5170C"/>
    <w:rsid w:val="00C5210B"/>
    <w:rsid w:val="00C5547D"/>
    <w:rsid w:val="00C629BF"/>
    <w:rsid w:val="00C66017"/>
    <w:rsid w:val="00C7097E"/>
    <w:rsid w:val="00C735AF"/>
    <w:rsid w:val="00C77822"/>
    <w:rsid w:val="00C810A8"/>
    <w:rsid w:val="00C82C31"/>
    <w:rsid w:val="00C846A6"/>
    <w:rsid w:val="00C87168"/>
    <w:rsid w:val="00C87C91"/>
    <w:rsid w:val="00C9683D"/>
    <w:rsid w:val="00CA2104"/>
    <w:rsid w:val="00CA3EC1"/>
    <w:rsid w:val="00CA7012"/>
    <w:rsid w:val="00CA7E55"/>
    <w:rsid w:val="00CA7ED7"/>
    <w:rsid w:val="00CB79DE"/>
    <w:rsid w:val="00CC0C68"/>
    <w:rsid w:val="00CC2895"/>
    <w:rsid w:val="00CC31A7"/>
    <w:rsid w:val="00CC3240"/>
    <w:rsid w:val="00CC4C2E"/>
    <w:rsid w:val="00CD0B7D"/>
    <w:rsid w:val="00CD23D8"/>
    <w:rsid w:val="00CD79C6"/>
    <w:rsid w:val="00CE0973"/>
    <w:rsid w:val="00CE1037"/>
    <w:rsid w:val="00CE1F0D"/>
    <w:rsid w:val="00CE26C5"/>
    <w:rsid w:val="00CE4BEB"/>
    <w:rsid w:val="00CE51E3"/>
    <w:rsid w:val="00CE7069"/>
    <w:rsid w:val="00CF4DBE"/>
    <w:rsid w:val="00CF751A"/>
    <w:rsid w:val="00D002AA"/>
    <w:rsid w:val="00D00FF5"/>
    <w:rsid w:val="00D01230"/>
    <w:rsid w:val="00D01B35"/>
    <w:rsid w:val="00D07A0B"/>
    <w:rsid w:val="00D15477"/>
    <w:rsid w:val="00D1623D"/>
    <w:rsid w:val="00D2160F"/>
    <w:rsid w:val="00D23353"/>
    <w:rsid w:val="00D25AD9"/>
    <w:rsid w:val="00D30488"/>
    <w:rsid w:val="00D33411"/>
    <w:rsid w:val="00D339E0"/>
    <w:rsid w:val="00D36DE0"/>
    <w:rsid w:val="00D36E86"/>
    <w:rsid w:val="00D411D3"/>
    <w:rsid w:val="00D417DA"/>
    <w:rsid w:val="00D419C5"/>
    <w:rsid w:val="00D44DF9"/>
    <w:rsid w:val="00D50C57"/>
    <w:rsid w:val="00D557CE"/>
    <w:rsid w:val="00D569F7"/>
    <w:rsid w:val="00D57619"/>
    <w:rsid w:val="00D57B39"/>
    <w:rsid w:val="00D610D0"/>
    <w:rsid w:val="00D625D6"/>
    <w:rsid w:val="00D62B01"/>
    <w:rsid w:val="00D62FE3"/>
    <w:rsid w:val="00D63B1A"/>
    <w:rsid w:val="00D64B62"/>
    <w:rsid w:val="00D65932"/>
    <w:rsid w:val="00D670D3"/>
    <w:rsid w:val="00D71D83"/>
    <w:rsid w:val="00D72154"/>
    <w:rsid w:val="00D737DE"/>
    <w:rsid w:val="00D76525"/>
    <w:rsid w:val="00D772FD"/>
    <w:rsid w:val="00D80446"/>
    <w:rsid w:val="00D822D3"/>
    <w:rsid w:val="00D85771"/>
    <w:rsid w:val="00D85B2A"/>
    <w:rsid w:val="00D85B79"/>
    <w:rsid w:val="00D85D55"/>
    <w:rsid w:val="00D867A2"/>
    <w:rsid w:val="00D90CEF"/>
    <w:rsid w:val="00D91E84"/>
    <w:rsid w:val="00D92012"/>
    <w:rsid w:val="00D939DD"/>
    <w:rsid w:val="00D941CE"/>
    <w:rsid w:val="00D9705D"/>
    <w:rsid w:val="00DA217C"/>
    <w:rsid w:val="00DA2995"/>
    <w:rsid w:val="00DA467B"/>
    <w:rsid w:val="00DA77C3"/>
    <w:rsid w:val="00DB5FA2"/>
    <w:rsid w:val="00DB72A5"/>
    <w:rsid w:val="00DB7630"/>
    <w:rsid w:val="00DC3A39"/>
    <w:rsid w:val="00DC765B"/>
    <w:rsid w:val="00DD0F41"/>
    <w:rsid w:val="00DD1FC6"/>
    <w:rsid w:val="00DD30E8"/>
    <w:rsid w:val="00DD4911"/>
    <w:rsid w:val="00DD7647"/>
    <w:rsid w:val="00DD7951"/>
    <w:rsid w:val="00DD7C7C"/>
    <w:rsid w:val="00DE0100"/>
    <w:rsid w:val="00DE44B2"/>
    <w:rsid w:val="00DE5503"/>
    <w:rsid w:val="00DE62E7"/>
    <w:rsid w:val="00DF1EF9"/>
    <w:rsid w:val="00DF2423"/>
    <w:rsid w:val="00DF2AF3"/>
    <w:rsid w:val="00DF6FE2"/>
    <w:rsid w:val="00E00BFC"/>
    <w:rsid w:val="00E04A1A"/>
    <w:rsid w:val="00E060BA"/>
    <w:rsid w:val="00E0756B"/>
    <w:rsid w:val="00E110E8"/>
    <w:rsid w:val="00E1120D"/>
    <w:rsid w:val="00E12029"/>
    <w:rsid w:val="00E1558E"/>
    <w:rsid w:val="00E2088A"/>
    <w:rsid w:val="00E20968"/>
    <w:rsid w:val="00E20D39"/>
    <w:rsid w:val="00E217F4"/>
    <w:rsid w:val="00E26815"/>
    <w:rsid w:val="00E30F63"/>
    <w:rsid w:val="00E31B51"/>
    <w:rsid w:val="00E33EBB"/>
    <w:rsid w:val="00E34170"/>
    <w:rsid w:val="00E342A1"/>
    <w:rsid w:val="00E42CFE"/>
    <w:rsid w:val="00E42F5F"/>
    <w:rsid w:val="00E45C69"/>
    <w:rsid w:val="00E46748"/>
    <w:rsid w:val="00E51D64"/>
    <w:rsid w:val="00E51F73"/>
    <w:rsid w:val="00E522BF"/>
    <w:rsid w:val="00E547DE"/>
    <w:rsid w:val="00E57400"/>
    <w:rsid w:val="00E7080C"/>
    <w:rsid w:val="00E72EAE"/>
    <w:rsid w:val="00E730DF"/>
    <w:rsid w:val="00E7387A"/>
    <w:rsid w:val="00E7431E"/>
    <w:rsid w:val="00E74DE1"/>
    <w:rsid w:val="00E7612B"/>
    <w:rsid w:val="00E840D1"/>
    <w:rsid w:val="00E85119"/>
    <w:rsid w:val="00E85B8E"/>
    <w:rsid w:val="00E86477"/>
    <w:rsid w:val="00E87EC6"/>
    <w:rsid w:val="00E912A7"/>
    <w:rsid w:val="00E91FD5"/>
    <w:rsid w:val="00E922E4"/>
    <w:rsid w:val="00E95C9D"/>
    <w:rsid w:val="00E9713A"/>
    <w:rsid w:val="00EA0B80"/>
    <w:rsid w:val="00EB35AF"/>
    <w:rsid w:val="00EB551A"/>
    <w:rsid w:val="00EC1464"/>
    <w:rsid w:val="00EC201E"/>
    <w:rsid w:val="00EC2C31"/>
    <w:rsid w:val="00EC677D"/>
    <w:rsid w:val="00EC6C24"/>
    <w:rsid w:val="00EC7742"/>
    <w:rsid w:val="00ED09D1"/>
    <w:rsid w:val="00ED0A61"/>
    <w:rsid w:val="00ED33B5"/>
    <w:rsid w:val="00ED5971"/>
    <w:rsid w:val="00ED62E3"/>
    <w:rsid w:val="00ED7CC0"/>
    <w:rsid w:val="00EE4CED"/>
    <w:rsid w:val="00EE5F42"/>
    <w:rsid w:val="00EF261B"/>
    <w:rsid w:val="00EF59FE"/>
    <w:rsid w:val="00EF5A00"/>
    <w:rsid w:val="00EF6762"/>
    <w:rsid w:val="00EF6E4F"/>
    <w:rsid w:val="00F01AE3"/>
    <w:rsid w:val="00F07DC3"/>
    <w:rsid w:val="00F10DF3"/>
    <w:rsid w:val="00F11E4F"/>
    <w:rsid w:val="00F12B07"/>
    <w:rsid w:val="00F150F9"/>
    <w:rsid w:val="00F15903"/>
    <w:rsid w:val="00F17109"/>
    <w:rsid w:val="00F2022C"/>
    <w:rsid w:val="00F23D6C"/>
    <w:rsid w:val="00F244A1"/>
    <w:rsid w:val="00F24AB8"/>
    <w:rsid w:val="00F26949"/>
    <w:rsid w:val="00F26F03"/>
    <w:rsid w:val="00F32552"/>
    <w:rsid w:val="00F32694"/>
    <w:rsid w:val="00F3335A"/>
    <w:rsid w:val="00F37250"/>
    <w:rsid w:val="00F4085D"/>
    <w:rsid w:val="00F41C85"/>
    <w:rsid w:val="00F41F3C"/>
    <w:rsid w:val="00F44234"/>
    <w:rsid w:val="00F472E0"/>
    <w:rsid w:val="00F53A20"/>
    <w:rsid w:val="00F548AE"/>
    <w:rsid w:val="00F55865"/>
    <w:rsid w:val="00F563C3"/>
    <w:rsid w:val="00F6574B"/>
    <w:rsid w:val="00F659D5"/>
    <w:rsid w:val="00F76D40"/>
    <w:rsid w:val="00F82D3D"/>
    <w:rsid w:val="00F8342E"/>
    <w:rsid w:val="00F83ED1"/>
    <w:rsid w:val="00F848E4"/>
    <w:rsid w:val="00F85607"/>
    <w:rsid w:val="00F91083"/>
    <w:rsid w:val="00F94EDE"/>
    <w:rsid w:val="00F95BA1"/>
    <w:rsid w:val="00F9622D"/>
    <w:rsid w:val="00F974AD"/>
    <w:rsid w:val="00F97C6B"/>
    <w:rsid w:val="00FA16BC"/>
    <w:rsid w:val="00FB0BE1"/>
    <w:rsid w:val="00FB0F8C"/>
    <w:rsid w:val="00FB1766"/>
    <w:rsid w:val="00FB241B"/>
    <w:rsid w:val="00FB6035"/>
    <w:rsid w:val="00FC195D"/>
    <w:rsid w:val="00FC1964"/>
    <w:rsid w:val="00FC1DF5"/>
    <w:rsid w:val="00FC28DB"/>
    <w:rsid w:val="00FC3909"/>
    <w:rsid w:val="00FC4C99"/>
    <w:rsid w:val="00FD0BE9"/>
    <w:rsid w:val="00FD0BFF"/>
    <w:rsid w:val="00FD2392"/>
    <w:rsid w:val="00FD6DBD"/>
    <w:rsid w:val="00FE18EC"/>
    <w:rsid w:val="00FE3098"/>
    <w:rsid w:val="00FE4F07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8067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sz w:val="22"/>
      <w:szCs w:val="24"/>
      <w:lang w:bidi="he-IL"/>
    </w:rPr>
  </w:style>
  <w:style w:type="paragraph" w:styleId="Heading1">
    <w:name w:val="heading 1"/>
    <w:basedOn w:val="Title"/>
    <w:next w:val="Normal"/>
    <w:link w:val="Heading1Char"/>
    <w:autoRedefine/>
    <w:qFormat/>
    <w:rsid w:val="00F26949"/>
    <w:pPr>
      <w:numPr>
        <w:numId w:val="16"/>
      </w:numPr>
      <w:spacing w:before="120" w:after="360"/>
      <w:ind w:left="357" w:hanging="357"/>
      <w:jc w:val="left"/>
      <w:outlineLvl w:val="0"/>
    </w:p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AC4488"/>
    <w:pPr>
      <w:numPr>
        <w:numId w:val="2"/>
      </w:numPr>
      <w:outlineLvl w:val="1"/>
    </w:pPr>
    <w:rPr>
      <w:color w:val="00206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266"/>
    <w:pPr>
      <w:keepNext/>
      <w:spacing w:before="360" w:after="180"/>
      <w:outlineLvl w:val="2"/>
    </w:pPr>
    <w:rPr>
      <w:rFonts w:ascii="Cambria" w:eastAsia="Times New Roman" w:hAnsi="Cambria"/>
      <w:b/>
      <w:bCs/>
      <w:color w:val="7F7F7F" w:themeColor="text1" w:themeTint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2FB"/>
    <w:pPr>
      <w:keepNext/>
      <w:spacing w:before="240" w:after="60"/>
      <w:outlineLvl w:val="3"/>
    </w:pPr>
    <w:rPr>
      <w:rFonts w:ascii="Cambria" w:eastAsia="Times New Roman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26949"/>
    <w:rPr>
      <w:rFonts w:ascii="Cambria" w:hAnsi="Cambria"/>
      <w:spacing w:val="5"/>
      <w:kern w:val="28"/>
      <w:sz w:val="32"/>
      <w:szCs w:val="5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lear" w:pos="4536"/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8822A1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8822A1"/>
    <w:pPr>
      <w:keepNext/>
      <w:widowControl w:val="0"/>
      <w:numPr>
        <w:numId w:val="20"/>
      </w:numPr>
      <w:spacing w:before="120"/>
      <w:jc w:val="left"/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488"/>
    <w:rPr>
      <w:rFonts w:ascii="Cambria" w:hAnsi="Cambria"/>
      <w:iCs/>
      <w:color w:val="002060"/>
      <w:kern w:val="32"/>
      <w:sz w:val="26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3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bCs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60BA"/>
    <w:pPr>
      <w:pBdr>
        <w:bottom w:val="single" w:sz="8" w:space="4" w:color="4F81BD"/>
      </w:pBdr>
      <w:spacing w:after="300"/>
      <w:ind w:left="360"/>
      <w:contextualSpacing/>
      <w:jc w:val="center"/>
    </w:pPr>
    <w:rPr>
      <w:rFonts w:asciiTheme="majorHAnsi" w:hAnsiTheme="majorHAnsi" w:cstheme="minorHAnsi"/>
      <w:spacing w:val="5"/>
      <w:kern w:val="28"/>
      <w:sz w:val="28"/>
      <w:szCs w:val="3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060BA"/>
    <w:rPr>
      <w:rFonts w:asciiTheme="majorHAnsi" w:hAnsiTheme="majorHAnsi" w:cstheme="minorHAnsi"/>
      <w:spacing w:val="5"/>
      <w:kern w:val="28"/>
      <w:sz w:val="28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Cambria" w:eastAsia="Times New Roman" w:hAnsi="Cambria"/>
      <w:b/>
      <w:bCs/>
      <w:color w:val="7F7F7F" w:themeColor="text1" w:themeTint="80"/>
      <w:sz w:val="28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112FB"/>
    <w:rPr>
      <w:rFonts w:ascii="Cambria" w:eastAsia="Times New Roman" w:hAnsi="Cambria"/>
      <w:b/>
      <w:bCs/>
      <w:sz w:val="22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8F11AC"/>
    <w:pPr>
      <w:numPr>
        <w:numId w:val="18"/>
      </w:num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36"/>
      <w:szCs w:val="52"/>
      <w:lang w:eastAsia="en-US" w:bidi="ar-SA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8F11AC"/>
    <w:rPr>
      <w:rFonts w:ascii="Cambria" w:eastAsia="Times New Roman" w:hAnsi="Cambria"/>
      <w:color w:val="17365D"/>
      <w:spacing w:val="5"/>
      <w:kern w:val="28"/>
      <w:sz w:val="36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  <w:lang w:bidi="he-IL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34"/>
    <w:qFormat/>
    <w:rsid w:val="00BC5B79"/>
    <w:pPr>
      <w:numPr>
        <w:numId w:val="4"/>
      </w:numPr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552463"/>
    <w:pPr>
      <w:framePr w:hSpace="181" w:wrap="around" w:vAnchor="text" w:hAnchor="margin" w:y="365"/>
      <w:numPr>
        <w:numId w:val="8"/>
      </w:numPr>
      <w:spacing w:before="120" w:after="120"/>
      <w:ind w:left="624" w:hanging="284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table" w:styleId="LightShading">
    <w:name w:val="Light Shading"/>
    <w:basedOn w:val="TableNormal"/>
    <w:uiPriority w:val="60"/>
    <w:rsid w:val="00DB5F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2694"/>
    <w:pPr>
      <w:keepNext/>
      <w:keepLines/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ind w:left="0"/>
      <w:contextualSpacing w:val="0"/>
      <w:outlineLvl w:val="9"/>
    </w:pPr>
    <w:rPr>
      <w:rFonts w:eastAsiaTheme="majorEastAsia" w:cstheme="majorBidi"/>
      <w:b/>
      <w:bCs/>
      <w:color w:val="365F91" w:themeColor="accent1" w:themeShade="BF"/>
      <w:spacing w:val="0"/>
      <w:kern w:val="0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72EA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bidi="ar-SA"/>
    </w:rPr>
  </w:style>
  <w:style w:type="paragraph" w:customStyle="1" w:styleId="Tablelist">
    <w:name w:val="Table list"/>
    <w:basedOn w:val="ListParagraph"/>
    <w:autoRedefine/>
    <w:qFormat/>
    <w:rsid w:val="00AC7172"/>
    <w:pPr>
      <w:numPr>
        <w:numId w:val="23"/>
      </w:numPr>
      <w:ind w:left="340" w:hanging="1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8067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sz w:val="22"/>
      <w:szCs w:val="24"/>
      <w:lang w:bidi="he-IL"/>
    </w:rPr>
  </w:style>
  <w:style w:type="paragraph" w:styleId="Heading1">
    <w:name w:val="heading 1"/>
    <w:basedOn w:val="Title"/>
    <w:next w:val="Normal"/>
    <w:link w:val="Heading1Char"/>
    <w:autoRedefine/>
    <w:qFormat/>
    <w:rsid w:val="00F26949"/>
    <w:pPr>
      <w:numPr>
        <w:numId w:val="16"/>
      </w:numPr>
      <w:spacing w:before="120" w:after="360"/>
      <w:ind w:left="357" w:hanging="357"/>
      <w:jc w:val="left"/>
      <w:outlineLvl w:val="0"/>
    </w:p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AC4488"/>
    <w:pPr>
      <w:numPr>
        <w:numId w:val="2"/>
      </w:numPr>
      <w:outlineLvl w:val="1"/>
    </w:pPr>
    <w:rPr>
      <w:color w:val="00206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266"/>
    <w:pPr>
      <w:keepNext/>
      <w:spacing w:before="360" w:after="180"/>
      <w:outlineLvl w:val="2"/>
    </w:pPr>
    <w:rPr>
      <w:rFonts w:ascii="Cambria" w:eastAsia="Times New Roman" w:hAnsi="Cambria"/>
      <w:b/>
      <w:bCs/>
      <w:color w:val="7F7F7F" w:themeColor="text1" w:themeTint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12FB"/>
    <w:pPr>
      <w:keepNext/>
      <w:spacing w:before="240" w:after="60"/>
      <w:outlineLvl w:val="3"/>
    </w:pPr>
    <w:rPr>
      <w:rFonts w:ascii="Cambria" w:eastAsia="Times New Roman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lear" w:pos="4536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26949"/>
    <w:rPr>
      <w:rFonts w:ascii="Cambria" w:hAnsi="Cambria"/>
      <w:spacing w:val="5"/>
      <w:kern w:val="28"/>
      <w:sz w:val="32"/>
      <w:szCs w:val="52"/>
      <w:lang w:eastAsia="en-US"/>
    </w:rPr>
  </w:style>
  <w:style w:type="paragraph" w:customStyle="1" w:styleId="ContentsHead">
    <w:name w:val="ContentsHead"/>
    <w:basedOn w:val="Normal"/>
    <w:link w:val="ContentsHeadChar"/>
    <w:autoRedefine/>
    <w:rsid w:val="000C1576"/>
    <w:pPr>
      <w:keepNext/>
      <w:tabs>
        <w:tab w:val="clear" w:pos="4536"/>
        <w:tab w:val="center" w:pos="4533"/>
        <w:tab w:val="left" w:pos="9072"/>
      </w:tabs>
      <w:overflowPunct w:val="0"/>
      <w:autoSpaceDE w:val="0"/>
      <w:autoSpaceDN w:val="0"/>
      <w:adjustRightInd w:val="0"/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DefaultParagraphFont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NumberChar">
    <w:name w:val="List Number Char"/>
    <w:basedOn w:val="DefaultParagraphFont"/>
    <w:link w:val="ListNumber"/>
    <w:rsid w:val="008822A1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rsid w:val="000C1576"/>
    <w:rPr>
      <w:color w:val="0000FF"/>
      <w:u w:val="single"/>
    </w:rPr>
  </w:style>
  <w:style w:type="paragraph" w:styleId="BodyText">
    <w:name w:val="Body Text"/>
    <w:basedOn w:val="Normal"/>
    <w:link w:val="BodyTextChar"/>
    <w:autoRedefine/>
    <w:rsid w:val="000C1576"/>
    <w:pPr>
      <w:spacing w:after="120"/>
    </w:pPr>
    <w:rPr>
      <w:rFonts w:ascii="New York" w:hAnsi="New York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0C1576"/>
    <w:rPr>
      <w:rFonts w:ascii="New York" w:eastAsia="Times New Roman" w:hAnsi="New York"/>
      <w:sz w:val="22"/>
    </w:rPr>
  </w:style>
  <w:style w:type="paragraph" w:styleId="ListNumber">
    <w:name w:val="List Number"/>
    <w:basedOn w:val="Normal"/>
    <w:link w:val="ListNumberChar"/>
    <w:autoRedefine/>
    <w:qFormat/>
    <w:rsid w:val="008822A1"/>
    <w:pPr>
      <w:keepNext/>
      <w:widowControl w:val="0"/>
      <w:numPr>
        <w:numId w:val="20"/>
      </w:numPr>
      <w:spacing w:before="120"/>
      <w:jc w:val="left"/>
    </w:pPr>
    <w:rPr>
      <w:szCs w:val="2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7C"/>
    <w:rPr>
      <w:rFonts w:ascii="Cambria" w:hAnsi="Cambria"/>
      <w:iCs/>
      <w:color w:val="17365D"/>
      <w:kern w:val="32"/>
      <w:sz w:val="28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C4488"/>
    <w:rPr>
      <w:rFonts w:ascii="Cambria" w:hAnsi="Cambria"/>
      <w:iCs/>
      <w:color w:val="002060"/>
      <w:kern w:val="32"/>
      <w:sz w:val="26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BF7F0F"/>
    <w:pPr>
      <w:framePr w:hSpace="181" w:wrap="around" w:vAnchor="text" w:hAnchor="margin" w:y="365"/>
      <w:numPr>
        <w:numId w:val="3"/>
      </w:numPr>
      <w:spacing w:before="240"/>
      <w:ind w:left="681" w:hanging="22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BF7F0F"/>
    <w:rPr>
      <w:bCs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60BA"/>
    <w:pPr>
      <w:pBdr>
        <w:bottom w:val="single" w:sz="8" w:space="4" w:color="4F81BD"/>
      </w:pBdr>
      <w:spacing w:after="300"/>
      <w:ind w:left="360"/>
      <w:contextualSpacing/>
      <w:jc w:val="center"/>
    </w:pPr>
    <w:rPr>
      <w:rFonts w:asciiTheme="majorHAnsi" w:hAnsiTheme="majorHAnsi" w:cstheme="minorHAnsi"/>
      <w:spacing w:val="5"/>
      <w:kern w:val="28"/>
      <w:sz w:val="28"/>
      <w:szCs w:val="3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060BA"/>
    <w:rPr>
      <w:rFonts w:asciiTheme="majorHAnsi" w:hAnsiTheme="majorHAnsi" w:cstheme="minorHAnsi"/>
      <w:spacing w:val="5"/>
      <w:kern w:val="28"/>
      <w:sz w:val="28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37250"/>
    <w:rPr>
      <w:b/>
      <w:bCs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Cambria" w:eastAsia="Times New Roman" w:hAnsi="Cambria"/>
      <w:b/>
      <w:bCs/>
      <w:color w:val="7F7F7F" w:themeColor="text1" w:themeTint="80"/>
      <w:sz w:val="28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C112FB"/>
    <w:rPr>
      <w:rFonts w:ascii="Cambria" w:eastAsia="Times New Roman" w:hAnsi="Cambria"/>
      <w:b/>
      <w:bCs/>
      <w:sz w:val="22"/>
      <w:szCs w:val="28"/>
      <w:lang w:bidi="he-IL"/>
    </w:rPr>
  </w:style>
  <w:style w:type="paragraph" w:customStyle="1" w:styleId="StyleNumberedBefore19cmHanging063cm">
    <w:name w:val="Style Numbered Before:  1.9 cm Hanging:  0.63 cm"/>
    <w:basedOn w:val="ListNumber"/>
    <w:autoRedefine/>
    <w:rsid w:val="001F6D80"/>
    <w:pPr>
      <w:framePr w:wrap="around" w:hAnchor="text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Normal"/>
    <w:autoRedefine/>
    <w:rsid w:val="001F6D80"/>
    <w:pPr>
      <w:ind w:right="57"/>
    </w:pPr>
    <w:rPr>
      <w:rFonts w:ascii="Arial" w:eastAsia="Times New Roman" w:hAnsi="Arial" w:cs="Arial"/>
      <w:sz w:val="20"/>
      <w:szCs w:val="20"/>
    </w:rPr>
  </w:style>
  <w:style w:type="paragraph" w:customStyle="1" w:styleId="StyleListNumberBold">
    <w:name w:val="Style List Number + Bold"/>
    <w:basedOn w:val="ListNumber"/>
    <w:link w:val="StyleListNumberBoldChar"/>
    <w:autoRedefine/>
    <w:rsid w:val="001F6D80"/>
    <w:pPr>
      <w:framePr w:wrap="around" w:hAnchor="text"/>
    </w:pPr>
    <w:rPr>
      <w:b/>
      <w:bCs/>
    </w:rPr>
  </w:style>
  <w:style w:type="character" w:customStyle="1" w:styleId="StyleListNumberBoldChar">
    <w:name w:val="Style List Number + Bold Char"/>
    <w:basedOn w:val="ListNumberChar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Normal"/>
    <w:next w:val="Normal"/>
    <w:link w:val="Heading1info5991Char"/>
    <w:autoRedefine/>
    <w:qFormat/>
    <w:rsid w:val="008F11AC"/>
    <w:pPr>
      <w:numPr>
        <w:numId w:val="18"/>
      </w:num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36"/>
      <w:szCs w:val="52"/>
      <w:lang w:eastAsia="en-US" w:bidi="ar-SA"/>
    </w:rPr>
  </w:style>
  <w:style w:type="paragraph" w:customStyle="1" w:styleId="Heading2italicinfo5991">
    <w:name w:val="Heading 2 italic info5991"/>
    <w:basedOn w:val="IntenseQuote"/>
    <w:link w:val="Heading2italicinfo5991Char"/>
    <w:autoRedefine/>
    <w:qFormat/>
    <w:rsid w:val="001F6D80"/>
    <w:rPr>
      <w:rFonts w:ascii="Calibri" w:eastAsia="Times New Roman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DefaultParagraphFont"/>
    <w:link w:val="Heading1info5991"/>
    <w:rsid w:val="008F11AC"/>
    <w:rPr>
      <w:rFonts w:ascii="Cambria" w:eastAsia="Times New Roman" w:hAnsi="Cambria"/>
      <w:color w:val="17365D"/>
      <w:spacing w:val="5"/>
      <w:kern w:val="28"/>
      <w:sz w:val="36"/>
      <w:szCs w:val="52"/>
      <w:lang w:eastAsia="en-US"/>
    </w:rPr>
  </w:style>
  <w:style w:type="character" w:customStyle="1" w:styleId="Heading2italicinfo5991Char">
    <w:name w:val="Heading 2 italic info5991 Char"/>
    <w:basedOn w:val="IntenseQuoteChar"/>
    <w:link w:val="Heading2italicinfo5991"/>
    <w:rsid w:val="001F6D80"/>
    <w:rPr>
      <w:rFonts w:ascii="Cambria" w:eastAsia="Times New Roman" w:hAnsi="Cambria"/>
      <w:b/>
      <w:bCs/>
      <w:i/>
      <w:iCs/>
      <w:color w:val="17365D"/>
      <w:kern w:val="32"/>
      <w:sz w:val="22"/>
      <w:szCs w:val="24"/>
      <w:lang w:bidi="he-IL"/>
    </w:rPr>
  </w:style>
  <w:style w:type="character" w:customStyle="1" w:styleId="StyleNewYork9pt">
    <w:name w:val="Style New York 9 pt"/>
    <w:basedOn w:val="DefaultParagraphFont"/>
    <w:rsid w:val="001F6D80"/>
    <w:rPr>
      <w:rFonts w:ascii="New York" w:hAnsi="New York"/>
      <w:sz w:val="22"/>
      <w:szCs w:val="18"/>
    </w:rPr>
  </w:style>
  <w:style w:type="paragraph" w:styleId="ListParagraph">
    <w:name w:val="List Paragraph"/>
    <w:basedOn w:val="Normal"/>
    <w:uiPriority w:val="34"/>
    <w:qFormat/>
    <w:rsid w:val="00BC5B79"/>
    <w:pPr>
      <w:numPr>
        <w:numId w:val="4"/>
      </w:numPr>
    </w:pPr>
  </w:style>
  <w:style w:type="character" w:styleId="FollowedHyperlink">
    <w:name w:val="FollowedHyperlink"/>
    <w:basedOn w:val="DefaultParagraphFont"/>
    <w:unhideWhenUsed/>
    <w:rsid w:val="009F7DA5"/>
    <w:rPr>
      <w:color w:val="800080"/>
      <w:u w:val="single"/>
    </w:rPr>
  </w:style>
  <w:style w:type="paragraph" w:customStyle="1" w:styleId="Questionnaire">
    <w:name w:val="Questionnaire"/>
    <w:basedOn w:val="ListBullet"/>
    <w:autoRedefine/>
    <w:rsid w:val="00341AD0"/>
    <w:pPr>
      <w:framePr w:wrap="around" w:vAnchor="margin" w:hAnchor="text"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ind w:left="567"/>
    </w:pPr>
    <w:rPr>
      <w:rFonts w:eastAsia="Times New Roman"/>
    </w:rPr>
  </w:style>
  <w:style w:type="character" w:customStyle="1" w:styleId="StyleLatinBoldSmallcaps">
    <w:name w:val="Style (Latin) Bold Small caps"/>
    <w:basedOn w:val="DefaultParagraphFont"/>
    <w:rsid w:val="002F76CF"/>
    <w:rPr>
      <w:b/>
      <w:i/>
      <w:smallCaps/>
    </w:rPr>
  </w:style>
  <w:style w:type="character" w:styleId="SubtleEmphasis">
    <w:name w:val="Subtle Emphasis"/>
    <w:basedOn w:val="DefaultParagraphFont"/>
    <w:uiPriority w:val="19"/>
    <w:qFormat/>
    <w:rsid w:val="001D547B"/>
    <w:rPr>
      <w:i/>
      <w:iCs/>
      <w:color w:val="808080"/>
    </w:rPr>
  </w:style>
  <w:style w:type="character" w:styleId="Strong">
    <w:name w:val="Strong"/>
    <w:basedOn w:val="DefaultParagraphFont"/>
    <w:uiPriority w:val="22"/>
    <w:qFormat/>
    <w:rsid w:val="00F11E4F"/>
    <w:rPr>
      <w:b/>
      <w:bCs/>
    </w:rPr>
  </w:style>
  <w:style w:type="character" w:styleId="BookTitle">
    <w:name w:val="Book Title"/>
    <w:basedOn w:val="DefaultParagraphFont"/>
    <w:uiPriority w:val="33"/>
    <w:qFormat/>
    <w:rsid w:val="00DD0F4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E57400"/>
    <w:rPr>
      <w:i/>
      <w:iCs/>
    </w:rPr>
  </w:style>
  <w:style w:type="paragraph" w:customStyle="1" w:styleId="normaltablenumb">
    <w:name w:val="normal table numb"/>
    <w:basedOn w:val="Normal"/>
    <w:autoRedefine/>
    <w:qFormat/>
    <w:rsid w:val="00552463"/>
    <w:pPr>
      <w:framePr w:hSpace="181" w:wrap="around" w:vAnchor="text" w:hAnchor="margin" w:y="365"/>
      <w:numPr>
        <w:numId w:val="8"/>
      </w:numPr>
      <w:spacing w:before="120" w:after="120"/>
      <w:ind w:left="624" w:hanging="284"/>
    </w:pPr>
  </w:style>
  <w:style w:type="character" w:customStyle="1" w:styleId="Heading5Char">
    <w:name w:val="Heading 5 Char"/>
    <w:basedOn w:val="DefaultParagraphFont"/>
    <w:link w:val="Heading5"/>
    <w:uiPriority w:val="9"/>
    <w:rsid w:val="00D867A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bidi="he-IL"/>
    </w:rPr>
  </w:style>
  <w:style w:type="table" w:styleId="LightShading">
    <w:name w:val="Light Shading"/>
    <w:basedOn w:val="TableNormal"/>
    <w:uiPriority w:val="60"/>
    <w:rsid w:val="00DB5F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07E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2694"/>
    <w:pPr>
      <w:keepNext/>
      <w:keepLines/>
      <w:pBdr>
        <w:bottom w:val="none" w:sz="0" w:space="0" w:color="auto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480" w:after="0" w:line="276" w:lineRule="auto"/>
      <w:ind w:left="0"/>
      <w:contextualSpacing w:val="0"/>
      <w:outlineLvl w:val="9"/>
    </w:pPr>
    <w:rPr>
      <w:rFonts w:eastAsiaTheme="majorEastAsia" w:cstheme="majorBidi"/>
      <w:b/>
      <w:bCs/>
      <w:color w:val="365F91" w:themeColor="accent1" w:themeShade="BF"/>
      <w:spacing w:val="0"/>
      <w:kern w:val="0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694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72EA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</w:tabs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bidi="ar-SA"/>
    </w:rPr>
  </w:style>
  <w:style w:type="paragraph" w:customStyle="1" w:styleId="Tablelist">
    <w:name w:val="Table list"/>
    <w:basedOn w:val="ListParagraph"/>
    <w:autoRedefine/>
    <w:qFormat/>
    <w:rsid w:val="00AC7172"/>
    <w:pPr>
      <w:numPr>
        <w:numId w:val="23"/>
      </w:numPr>
      <w:ind w:left="340" w:hanging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rary.sydney.edu.au/help/online-training/referencing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libguides.library.usyd.edu.au/cit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ibrary.sydney.edu.au/help/online-training/referencing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74C0-3742-4DAB-BC30-9F645DDC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0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4108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Andrea Stern</cp:lastModifiedBy>
  <cp:revision>2</cp:revision>
  <cp:lastPrinted>2018-04-24T03:13:00Z</cp:lastPrinted>
  <dcterms:created xsi:type="dcterms:W3CDTF">2018-04-26T05:31:00Z</dcterms:created>
  <dcterms:modified xsi:type="dcterms:W3CDTF">2018-04-26T05:31:00Z</dcterms:modified>
</cp:coreProperties>
</file>